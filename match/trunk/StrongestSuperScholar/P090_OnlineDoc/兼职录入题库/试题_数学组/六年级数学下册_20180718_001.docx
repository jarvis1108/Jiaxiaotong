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EXA_201806281439_001_01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lang w:eastAsia="zh-CN"/>
              </w:rPr>
              <w:t>年级</w:t>
            </w:r>
            <w:r>
              <w:rPr>
                <w:rFonts w:hint="eastAsia"/>
                <w:lang w:eastAsia="zh-CN"/>
              </w:rPr>
              <w:t>上</w:t>
            </w:r>
            <w:r>
              <w:rPr>
                <w:lang w:eastAsia="zh-CN"/>
              </w:rPr>
              <w:t>学期</w:t>
            </w:r>
            <w:r>
              <w:rPr>
                <w:rFonts w:hint="eastAsia"/>
                <w:lang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小学数学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数学</w:t>
            </w:r>
            <w: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18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09</w:t>
            </w:r>
            <w:r>
              <w:t>:</w:t>
            </w:r>
            <w:r>
              <w:rPr>
                <w:rFonts w:hint="eastAsia"/>
                <w:lang w:val="en-US" w:eastAsia="zh-CN"/>
              </w:rPr>
              <w:t>0</w:t>
            </w:r>
            <w:r>
              <w:t>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备注内容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中秋节发月饼，几个小朋友平均每人得到10个月饼，小芳得到11个月饼，记为+1，那么小红得到8个记为(    )。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+1                                   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-1  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11-10=+1；8-10=-2；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一艘潜水艇所处的高度是海拔﹣50米，一条鲨鱼在潜水艇上方30米，鲨鱼所处的位置是海拔（　　）米．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﹣80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解：﹣50+30=﹣20（米）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鲨鱼所处的位置是海拔﹣20米．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某城市白天的最高气温是零上5℃，到了晚上12时，气温下降了7℃，该市当晚12时的气温是（  ）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﹣2℃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﹣12℃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+12℃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解：5﹣7=﹣2（℃）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答：该市当晚12时的气温是=﹣2℃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上学期，六年级某班共收到班费800元，购买图书、奖品、门锁等用去650元，班级活动开支220元，上学期结余（  ）元．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+370                          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+30 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﹣70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解：800﹣（650+220），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=800﹣870，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=﹣（870﹣800），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=﹣70（元）；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答：上学期结余﹣70元．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下面各数中，最大的数是（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﹣9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﹣200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2.9  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解：因为正数＞一切负数，所以排除A、B，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0和2.9显然2.9＞0．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故选：C．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一次数学考试，如果以80分为标准记作0分，小明得+5分，他的实际成绩是（　　）分．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75                                            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8</w:t>
            </w:r>
            <w:r>
              <w:rPr>
                <w:b w:val="0"/>
                <w:i w:val="0"/>
                <w:color w:val="000000"/>
                <w:sz w:val="21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解：80+5=85（分）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答：小明得+5分，他的实际成绩是85分．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唐山市某天的气温：最低温度﹣3℃，最高温度是3℃，这天的温差是（  ）℃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解：3﹣（﹣3）=3+3=6（℃）．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答：这天的温差是6℃．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如果向北走6米记作＋6，那么－5表示（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向东走5米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向西走5米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向南走5米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向北走5米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如果向北走6米记作＋6，那么－5表示向南走5米.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农历腊月的某一天，北京的气温是﹣3℃，哈尔滨的气温是﹣10℃，青岛的气温是0℃．（  ）的温度最低．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哈尔滨     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青岛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解：因为﹣10℃＜﹣3℃＜0℃，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所以哈尔滨的气温最低．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下面的数最大的是（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﹣12.4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﹣1.23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﹣0.13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解：根据以上分析：0＞﹣0.13＞﹣1.23＞﹣12.3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在﹣10，6，0和﹣1这四个数中，最小的数是（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﹣10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0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解：从小到大排列为：﹣10＜﹣1＜0＜6．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据气象台预报：北京周五有小雪，气温﹣8℃～2℃．那么，周五的最高气温和最低气温相差（  ）℃．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解：零上记为+，那么依题意得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2﹣（﹣8）=10℃．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所以周五的最高气温和最低气温相差是10℃．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下列说法正确的是（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一个数不是正数就是负数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圆周率是有限小数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自然数除0外都是正数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所有的质数都是奇数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解：A、一个数不是正数就是负数，说法错误，如0，既不是正数也不是负数；  B、圆周率是有限小数，说法错误，应为圆周率是无限不循环小数；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C、自然数除0外都是正数，说法正确；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D、所有的质数都是奇数，说法错误，如2是质数，但不是奇数；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低于正常水位0.13米记作﹣0.13米，高于正常水位0.04米则记作（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+0.04米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﹣0.04 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+0.17米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解：根据正负数的意义可知，高于正常水位0.04米记作+0.04米.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比零下6℃还低2℃的温度，可表示为（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8℃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﹣8℃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﹣4℃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解：﹣6﹣2=﹣8（℃）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2月27日，北京的天气预报栏上显示，气温为﹣2～4℃．当天的温差（即最高气温与最低气温相差）是（  ）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7℃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6℃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﹣6℃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+6℃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解：温差是：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4﹣（﹣2），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=4+2，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=6（℃）；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下面最接近0的数是（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﹣5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解：-5与0相差5个单位，0与0相差2个单位，-1与0相差1个单位，-10与0相差10个单位，所以最接近0的是-1.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下列每组中两个量不是具有相反意义的量是（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收入100元与支出70元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浪费1吨煤与节约1吨煤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增产45吨与减产2吨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向东与向南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解：A：收入100元与支出70元是具有相反意义的量．  B：浪费1吨煤与节约1吨煤是具有相反意义的量．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C：增产45吨与减产2吨是具有相反意义的量．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D：向东与向西是具有相反意义的量，向东与向南不是具有相反意义的量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某市一月份的平均气温是﹣2℃，二月份的平均气温比一月份的升高了6℃，该市二月份的平均气温是（　　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6℃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﹣6℃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解：﹣2℃到0℃上升了2℃，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6℃﹣2℃=4℃，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0℃+4℃=4℃；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某商店的老板习惯用正数记录赢利，负数记录亏损，如果这一个月来，该商店每天亏损10元，那么其一周的利润是（     ）元。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-300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70                                       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解：（-10）×7=-70（元）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在﹣2，﹣0.5，0，﹣0.01这四个数中，最大的负数是（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﹣2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﹣0.5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﹣0.01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解：根据分析可知，离0越近的负数越大，在上面的四个数中，﹣0.01离0最近；  所以最大的是负数是﹣0.01；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哈市某日的最高气温为2℃，最低气温为﹣8℃，那么这天的最高气温比最低气温高（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﹣10℃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﹣6℃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解：2﹣（﹣8）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=2+8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=10（℃）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答：这天的最高气温比最低气温高10℃．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把向东走记作负数，向西走记作正数，下列说法正确的是（    ）。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-10米表示向西走10米。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+10米表示向东走10米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-10米表示向东走10米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向东走10米也可以记作+10米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解：A选项应是"向东”走10米；B选项应是“向西”走10米；D选项错的原因是：不可以记作+10米。C选项正确。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以明明家为起点，向东走为正，向西走为负．如果明明从家向东走了30米，又向西走了50米，这时明明离家的距离是（　　）米．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﹣50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解：30+（﹣50）=﹣20（米）；这时明明离家的距离是﹣20米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下列说法中错误的是（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体重减少2千克记作-2千克，体重增加2千克记作+2千克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上升一定用正数表示，下降一定用负数表示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+6°C和-6°C是一对相反意义的量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商店运来大米10吨，记作+10吨，卖出大米8吨，记作-8吨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解：A，B，D三个选项都是用正负数正确表达相反意义的量；而B选项的答案也可以写作：上升若用负数表示，下降就用正数表示。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如果规定向南走为正，那么﹣100米表示的意义是（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向东走100米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向西走100米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向北走100米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向南走200米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解：根据正负数的意义可知，-100米表示的意义的向北走100米.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下列是同一天四个不同地区的最低温度，气温最低的是（  ）℃．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﹣6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解：6＞0＞-6＞-9，所以气温最低的是-9℃.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如果收入100元可记作＋100元，那么支出200元可记(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200元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＋200元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－200元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根据正负数的意义可知，支出200元可记-200元.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如果规定从原点出发，向南走为正，那么-100米表示的意义是（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向东走100米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向西走100米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向北走100米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向南走100米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解：如果从原点出发向南走为正，相对相反向北走一定为负。故-100米表示向北走100米。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一辆汽车从甲站出发向东行驶30km，然后再向西行驶20km，此时汽车的位置是(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甲站的东边50km处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甲站的东边10km处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甲站的西边10km处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甲站的西边50km处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解：30-20=10(km)，此时汽车的位置应该是甲站的东边10km处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点A为数轴上表示－2的点，当点A沿数轴移动4个单位长度到点B时，点B所表示的数为(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-6   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2或-6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解：如果向右移动4个单位，点B就是2；如果向左移动4个单位，点B表示-6.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如果+5分表示比平均分高5分,那么-9分表示(   )。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比平均分低9分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比平均分高9分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和平均分相等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解：根据正负数的意义可知，如果+5分表示比平均分高5分，那么-9分表示比平均分低9分.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比０小3的数比－5大（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－2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解：比0小3的数是-3，-3比-5大2.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零下17摄氏度可以记作（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17°C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-</w:t>
            </w:r>
            <w:r>
              <w:rPr>
                <w:b w:val="0"/>
                <w:i w:val="0"/>
                <w:color w:val="000000"/>
                <w:sz w:val="21"/>
              </w:rPr>
              <w:t>17°C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+17°C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×17°C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解：零下17摄氏度可以记作：-17℃.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0°C读作（ 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零上0摄氏度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零下0摄氏度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0摄氏度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正0摄氏度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解：0℃读作：0摄氏度.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规定10米记作0米，11米记作+1米，则下列说法错误的是（   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6米记作-6米。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15米记作+5米。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8米记作-2米。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+2米表示长度为12米。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解：A、10-6=4(米)，6米记作-4米，此选项说法错误；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B、15-10=5(米)，15米记作+5米；此选项说法正确；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C、10-8=2(米)，8米记作-2米，此选项说法正确；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D、10+2=12(米)，+2米表示12米，此选项说法正确.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以小明的身高140厘米为标准，记作0厘米，超过的记为正数，不足的记为负数。小华身高135厘米应记作（    ）。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+135厘米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-135厘米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-5厘米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解：140-135=5(厘米)，因此135厘米应记作：-5厘米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下面四句话中正确的一句是(   ).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18的所有因数都是合数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一条线段长0.75m，可以改写成75％m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位置数对是(3，2)的物体和(2，3)的物体处于同一位置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通常情况下，盈利用正数表示，亏损用负数表示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解：A、18的因数中1、2都不是合数，此选项错误；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B、百分数带单位没有意义，此选项错误；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C、(3，2)表示3列2行，(2，3)表示2列3行，此选项错误；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D、通常情况下，盈利用正数表示，亏损用负数表示，此选项正确.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某食品外包装袋上标明：该食品净含量为250克 </w:t>
            </w:r>
            <m:oMath>
              <m:r>
                <w:rPr>
                  <w:rFonts w:hint="eastAsia" w:ascii="Cambria Math"/>
                  <w:lang w:eastAsia="zh-CN"/>
                </w:rPr>
                <m:t>±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10克，表示这种食品的标准质量是250克，实际每袋最少不少于（    ）克。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260                                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250  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240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解：最小值：250-10=240(克)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下列每组中的两个量不是具有相反意义的一组量是(    )。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收入40元与支出10元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浪费1吨水与节约1吨水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向东走4米与向北走4米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增产12吨与减产12吨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解：A、收入与支出是相反意义的量；B、浪费与节约是相反意义的量；C、向东和向西是相反意义的量，而向东与向北不是相反意义的量；D、增产和减产是相反意义的量.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下列说法中错误的是(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收入500元记作+500元，则支出200元记作-200元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如果体重增加5千克记作+5kg，则-2kg表示体重下降2千克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如果把生产成本增加15元记作+15元，则0表示没有成本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如果把指针逆时针旋转45度记作-45度，则指针顺时针旋转30度记作+30度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解：根据正负数的意义判断A、B、D都是对的；C、成本增加15元记作+15元，则0表示成本没有增加也没有减少，不是没有成本.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规定正常水位为0米，高于正常水位0.2米时记作+0.2米，下列说法错误的是(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高于正常水位1.2米，记作+1.2米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-1米表示比正常水位低1米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+2米表示水深2米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低于正常水位0.6米记作-0.6米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解：A、B、D都是根据正负数的意义计数的，都正确；C、+2米表示高于正常水位2米，此选项说法错误.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下列各数最接近0的数是(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解：-5与0间隔5个单位，-1与0间隔1个单位，+4与0间隔4个单位，+2与0间隔2个单位，间隔1个单位的最接近0.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小明向东走了150米，然后又向西走了80米；如果小明向东走记作+150米，向西记作-80米，这时小明离原地多少米用正负数表示为(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+230米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-70米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+70米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-230米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解：150-80=70(米)，此时仍然是离原地东70米，记作+70米.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一个学生前进200米，再前进-200米，则这个学生距出发点(    )米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解：-200米表示后退200米，此时正处于出发点的位置，是0米.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下列各数中，比-2小的数是(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0.01   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-1 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解：0.01和0都比负数大，-1比-2大，-5比-2小.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甲地的海拔高度为5m，乙地比甲地低9m，乙地的海拔高度( 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-9m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-4m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4m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解：9-5=4(m)，乙地的海拔高度为-4m.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数轴上，－12在－18的（       ）边。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左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解：－12在－18的右边.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低于正常水位0.16米记为－0.16，高于正常水位0.02米记作（   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＋0.02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－0.02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＋0.18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解：低于正常水位记作“-”，则高于正常水位记作“+”，则高于正常水位0.02米记作+0.02.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一种食品包装上标有“质量：500克 </w:t>
            </w:r>
            <m:oMath>
              <m:r>
                <w:rPr>
                  <w:rFonts w:hint="eastAsia" w:ascii="Cambria Math"/>
                  <w:lang w:eastAsia="zh-CN"/>
                </w:rPr>
                <m:t>±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5克”质检员随机抽检了5袋，质量分别是496克、495克、506克、492克、507克。其中有（    ）袋不合格。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解：500-496=4(克)，合格；500-495=5(克)，合格；506-500=6(克)，不合格；500-492=8(克)，不合格；507-500=7(克)，不合格.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对0的描述正确的是（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0既是正数，又是负数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0既不是正数，也不是负数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0有时是正数，有时是负数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对0的描述正确的是：0既不是正数，也不是负数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我市2004年元月某一天的天气预报中，宁城县的最低气温是－22℃，克旗的最低气温是－26℃，这一天宁城县的最低气温比克旗的最低气温高（   ）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4℃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－4℃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8℃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－8℃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-22-(-26)=-22+26=4（℃）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下列说法错误的是（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0是自然数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－2.5是小数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－1不是负数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－2是整数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A、0是最小的自然数，此选项正确；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B、-2.5是小数，此选项正确；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C、-1是负数，此选项错误；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D、-2是整数，此选项正确.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青少年的标准身高是170cm，小明的身高是162cm，记作﹣8cm，小刚的身高是175cm，应记作（  ）cm．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+175        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﹣175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+5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解：175-170=5(cm)，所以小刚的身高应记作+5cm.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一件衣服先按获取利润40元销售，后将利润降低到25元出售，现在的利润是（　　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﹣25元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+15元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﹣40元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+25元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解：原来赚40元钱，现在赚了25元钱，所以现在的利润是25元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在一次考试中，小明的分数比全班平均分高出5分，记作（+5）分，小红的分数记作（﹣3）分，小明比小红多（　　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﹣8分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8分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5分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﹣3分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解：小明就比平均分多了：  5﹣0=5（分），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小红就比平均分少了：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3﹣0=3（分），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小明就比小红多了：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5+3=8（分），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答：小明比小红多了8分．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 负数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百货商场举行“满200减100”的促销活动，即“满200元减100元，满400元减200元，满600元减300元，…”。如果买一套原价750元的服装，那么实际上相当于打(    )折。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五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解：750元是满600，减少300元，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(750-300)÷750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=450÷750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就相当于打六折.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一台电冰箱的原价是2100元，现在按七折出售，求现价多少元？列式是（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2100÷70%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2100×70%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2100×（1﹣70%）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解：2100×70%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小军按九折的优惠价购买了2张足球赛门票，一共用去54元。每张门票的原价是多少元？（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54÷2÷90%=30（元），每张门票的原价是30元，故选B。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一双皮鞋原价为100元，现在售价为75元，这双皮鞋按原价打了（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六五折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七五折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八五折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九五折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解：75÷100＝75%＝七五折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妈妈花120元买了一件打“八折”出售的衣服，这件衣服原价是（　　）元。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600    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120÷80%＝150（元）；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所以，这件衣服的原价是150元。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小明用14元买了一盒7折优惠的彩笔.这盒彩笔原价多少元.小明省了多少元.正确的解答是（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20元，6元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30元，16元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25元，11元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21元，7元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原价：14÷70%=20(元)，节省了：20-14=6(元).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一种画册原价每本6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9元，现在按每本4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83元出售．这种画册按原价打了（   ）折．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八五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七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八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七五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解：4.83÷6.9＝70%＝七折；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一种皮衣，原价1200元，现在85折出售.现在一件这样的皮衣（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1002元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1000元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696元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1020元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解：1200×85%＝1020（元）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故答案为：1020.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一件西服打八折出售，则现在售价与原价的比是（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1∶5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8∶5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2∶5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解：80:100＝4:5；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一成五改写成百分数是（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150%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15%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1.5%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0.15%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解：一成五=15%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小力家的萝卜地去年收萝卜15吨，今年比去年增产二成，今年收萝卜（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18吨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3吨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5吨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解：15×(1+20%)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=15×120%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=18（吨）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tabs>
                <w:tab w:val="left" w:pos="817"/>
              </w:tabs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一件商品的进价是200元，加价20％作为定价．如果按定价的八折出售，售出这件商品（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赚了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赔了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不赚也不赔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200×(1+20%)×80%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=200×120%×80%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=240×80%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=192(元)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200＞192，售出这件商品赔了.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一种商品，原价600元，现按九折出售，现在的价格比原来便宜（      ）。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530元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40元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解：600-600×90%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=600-540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=60(元)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商品甲的定价打九折后和商品乙的定价相等。下面说法中不正确的是（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乙的定价是甲的90%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甲比乙的定价多10%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乙的定价比甲少10%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甲的定价是乙的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解：甲的定价是1，乙的定价就是90%：A、乙的定价是甲的90%，此选项正确；B、甲比乙的定价多(1-90%)÷90%≈11.1%，此选项错误；C、乙的定价比甲少(1-90%)÷1=10%，此选项正确；D、甲的定价是乙的1÷90%=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倍.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把40%改写成成数，正确的是（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五成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二成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九成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解：40%＝四成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把90%改写成成数，正确的是（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五成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二成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九成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解：90%＝九成；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把50%改写成成数，正确的是（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五成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二成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九成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解：50%＝五成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把120%改写成成数，正确的是（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三成八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十二成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九成九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二成五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解：120%＝十二成；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把38%改写成成数，正确的是（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三成八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十二成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九成九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二成五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解：38%＝三成八；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李大爷用一块地种土豆，去年收土豆4.5吨，比前年增产五成，前年这块地收土豆（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9吨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3吨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1.5吨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解：4.5÷（1－50%）＝3（吨）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河东乡前年水稻总产量是20万千克，去年水稻总产量比前年增产一成五，去年全乡水稻总产量是（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3万千克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46万千克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23万千克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32万千克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解：20×（1＋15%）＝23（万千克）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把99%改写成成数，正确的是（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三成八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十二成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九成九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二成五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解：99%＝九成九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一件皮衣原价为1800元，现以七折出售，现在售价（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2571元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2520元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630元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1260元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解：1800×70%＝1260（元）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把25%改写成成数，正确的是（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三成八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十二成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九成九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二成五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解：25%＝二成五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原价是3000元的一台电脑，打折后便宜了450元。这台电脑是打(    )折出售的。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一五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八五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解：(3000-450)÷3000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=2550÷3000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=85%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就是八五折.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某件商品打九折出售，说明现在的售价比原来降低了(   )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90%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10%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9%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解：打九折出售的意思就是售价是原价的90%，那么售价比原价降低了1-90%=10%.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一个保温杯的价格是100元，打八折销售，买两个这样的保温杯比原来便宜(   )元。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解：100×(1-80%)×2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=100×20%×2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=40(元)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一条裙子原价580元，现在打八五折出售，比原价便宜(   )元。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580×85%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580×(1＋85%)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580÷85%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580×(1－85%)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解：比原价便宜(1-85%)，共便宜：580×(1-85%).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某商品进价为1000元，原售价为1500元，商店要求利润不低于5％的售价打折出售，最低可打（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七五折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七折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八折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八五折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1000×(1+5%)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=1000×1.05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=1050(元)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1050÷1500=70%，就是七折.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商店里九五折出售的商品，比原价（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提高5%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降低5%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降低95%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解：九五折用百分数表示是95%，1-95%=5%，即降低了5%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一种商品先涨价10％，又打九折出售．现价与原价比（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价格没变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现价比原价高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现价比原价低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1×(1+10%)×90%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=110%×90%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=99%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1＞99%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所以现价比原价低.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一件上衣，先打八折出售，后又在八折基础上又打七五折出售，每件售价150元，这件上衣原售价是（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250元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178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5元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200元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205元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150÷75%÷80%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=200÷80%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=250(元)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把20%改写成成数，正确的是（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五成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二成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九成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四成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20%＝二成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一种电子零件，每个售价由原来的13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2元降价到9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9元，这种电子零件打了（   ）折．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七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七五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八五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9.9÷13.2=75%，就是七五折.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一台录音机原价350元，现价打八折，现价比原价便宜（      ）元。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90                          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70  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解：350-350×80%=70（元）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某品牌不同种类的玩具均按相同的折数销售。如果原价300元的玩具，打折后售价为240元；那么原价75元的玩具，打折后售价为(    )元。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5 5                                     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解：240÷300=80%，75×80%=60(元)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宝宝服装店打折促销，打八五折后的售价是原价的( 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5％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8.5％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85％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解：打八五折后的售价是原价的85%.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一支钢笔的原价10元，先提价20%，再打八折出售，现价是（   ）元。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9.6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解：10×(1+20%)×80%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=10×1.2×0.8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=9.6(元)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某运动商店新进一套健身器材，标价a元，过了一段时间无人购买，于是打九折出售仍没有卖出，再次打八折出售，这套健身器材卖了(    )元。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0．72a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0．7a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解：a×90%×80%=0.72a(元)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体育用品商店出售一种排球，按八折处理，每只36元，这种排球原价(    )元。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36×80％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36×(1-80％)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36÷(1-80％)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36÷80％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解：根据分数除法的意义列式：36÷80%.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商场搞促销活动，全场打六折销售，一双原价400元的鞋子打折后是（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160元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640元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240元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解：400元的鞋子打六折销售打折后是400×60%=240（元）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某商品的售价为100元时，可盈利25％。若打9折销售，则可盈利(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22.5％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10％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12.5％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0％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解：100÷(1+25%)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=100÷1.25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=80(元)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100×90%=90(元)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(90-80)÷80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=10÷80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=12.5%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故答案为：C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折扣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在含盐30%的盐水中，加入5克盐和10克水，这时盐水含盐百分比是（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大于30%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等于30%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小于30%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+</m:t>
                  </m:r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×100%，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≈33.3%；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天灵社区要栽种一批树苗，这种树苗的成活率一般为75%﹣80%，如果要栽活1200棵树苗，那么至少应栽（  ）棵．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1200             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2000      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1500       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解：1200÷80%=1500（棵）；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答：至少应栽1500棵；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一台冰箱的价格先提高20%，然后再打九折，结果与原价相比（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降低了20%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不变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提高了8%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提高了18%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解：1×（1+20%）×90%，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=1×120%×90%，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=120%×90%，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=108%，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108%﹣1=8%，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答：结果与原价相比提高了8%，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一杯糖水200克，其中糖20克，如果再往杯中放入50克糖，此时含糖率为（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35%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28%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25%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解：（20+50）÷（200+50）×100%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=70÷250×100%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=28%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一种盐水，盐与水的比是1：5，如果再向其中加入含盐20%的盐水若干，那么含盐率将（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变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下降了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升高了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解：原来盐水的含盐率：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1+5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×100%≈16.7%，  因为后来加入的盐水的含盐率是20%，20%＞16.7%，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所以含盐率将升高；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在40克水中加入10克糖，这时糖水的含糖率是（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20%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25%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10%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40+10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×100%=20%，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答：40克水中加入10克糖，糖水的含糖率为20%；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利率是表示（  ）的比值．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利息和时间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利息与本金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本金和利息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解：利率是在一定期限（时期）内利息与本金的比率．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在含盐30%的盐水中，加入5克盐和10克水，此时盐水含盐百分比是（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大于30%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等于30%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小于30%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解：加入盐水的浓度为：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5÷（5+10）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=5÷15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≈33.3%．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33.3%＞30%，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即加入盐水的浓度比原来盐水的浓度大，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所以这时盐水的含盐率比原来提高了．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一次会议，出席35人，缺席5人，出勤率是（    ）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20%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85%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87.5%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解：35÷（35+5）×100%  =35÷40×100%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=87.5%；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答：出勤率是87.5%．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一种盐水，盐与水的比是1：5，如果再向其中加入含盐20％的盐水若干，那么盐水的含盐率将( 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不变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下降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上升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原来盐水的含盐率：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1+5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×100%≈16.7%，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因为后来加入的盐水的含盐率是20%，20%＞16.7%，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所以含盐率将升高；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下列说法一定正确的是（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绿化小组植树130棵，成活了120棵，树的成活率为120%；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0.4米可以写成4%米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48厘米是1米的48%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淘气捐了自己零花钱的25%，笑笑捐了自己零花钱的24%，淘气捐的钱比笑笑多。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A.树的成活率为：120÷130×100%≈92.3%，故A错误；  B.百分号后面不能带单位，所以B错误；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C.1米=100厘米，则48厘米是1米的48%，故C正确；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D.因为不知道淘气、笑笑两人零花钱的总数，所以他们捐的钱是无法进行比较的。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故选C。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一瓶药液含药为80%，倒出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后再加满水，再倒出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后仍用水加满，再倒出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后还用水加满，这时药液含药为（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0%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30%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35%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32%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解：先把酒精溶液设为10份，其中酒精8份，水2份，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[8×（1﹣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）×（1﹣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）×（1﹣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）]÷10×100%，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=3.2÷10×100%，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=32%；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所以这时药液含药为32%；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含盐10%的盐水中，加入2克盐和20克水，这时的含盐率是（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等于10%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大于10%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小于10%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解：加入盐水的浓度为：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2÷（2+20），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=2÷22，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≈9%．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9%＜10%，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即加入盐水的浓度比原来盐水的浓度小．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所以这时的盐水比原来小了．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小华姐姐月工资是1200元．按个人所得税规定，每月工资收入扣除800元后的余额部分，按5%的比例缴纳个人所得税．小华姐姐每月应缴纳个人所得税（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50元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40元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60元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（1200-800）×5%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=400×5%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=20（元）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把10克糖溶解在40克水中，这样的糖水含糖率是（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25%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10%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15%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10+40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×100%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=0.2×100%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答：这种糖水的含糖率是20%．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把15千克食盐溶解到100克水里，盐水的含盐率为（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15%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约13%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约16.7%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15+100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×100% 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≈0.13×100%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=13%．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答：盐水的含盐率约是13%．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不需要缴纳利息税的是（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存款的利息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国债的利息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活期存款利息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定活两便存款利息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解：不需要缴纳利息税的是国债的利息．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六（1）班今天到校48人，2人请假，今天的出勤率是（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96%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48%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解：48÷（48+2）×100%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=48÷50×100%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=96%；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答：今天的出勤率是96%．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某火锅店2009年11月份的营业额为80万元，如按营业额的5%缴纳营业税，这家火锅店11月份应缴纳的营业税（   ）万元．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解：80×5%=4（万元）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答：这家火锅店11月份应缴纳的营业税4万元．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王叔叔一次稿酬所得为3500元，按规定减去800元后的部分按20%的税率缴纳个人所得税.应缴纳个人所得税（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504元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450元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540元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500元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（3500-800）×20%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=2700×20%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=540（元）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将5克糖放入20克水中，糖全部溶解后，糖水中含糖（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25％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20％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5÷(5+20)×100%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=5÷25×100%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=20%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应纳税额与各种收入的比率叫做（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利息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税率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营业额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应纳税额与各种收入的比率叫做税率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某校六年级体育已经达标的学生有100人，没有达标的学生有25人，达标率应为（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100%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75%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80%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100÷（100+25）×100%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=100÷125×100%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=0.8×100%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=80%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小红折一只千纸鹤需要3分钟，小明折一只千纸鹤需要2分钟，小红和小明的工作效率比是（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3：2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解：小红和小明所用的时间比是3：2．  小红和小明的工作效率比是2：3．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一批玉米种子，发芽粒数与没有发芽粒数的比是4：1，这批种子的发芽率是（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20%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75%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25%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4+1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=0.8，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=80%；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答：这批种子的发芽率是80%．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一杯盐水，盐占5％，那么盐与水的比是（ 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1：19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1：20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解：∵盐占5％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∴水占95%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∴盐与水的比为5％：95%=1:19；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一种纺织品的合格率是98%，300件产品中有（   ）件不合格．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解：300×（1﹣98%）  =300×2%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=6（件）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答：300件产品中有6件不合格．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人</w:t>
            </w:r>
            <w:r>
              <w:rPr>
                <w:b w:val="0"/>
                <w:i w:val="0"/>
                <w:color w:val="000000"/>
                <w:sz w:val="21"/>
              </w:rPr>
              <w:t>们常常把暂时不用的钱存入银行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21"/>
              </w:rPr>
              <w:t xml:space="preserve">存入银行的钱叫做（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本金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税率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存入银行的钱叫做本金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ind w:left="0" w:leftChars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人</w:t>
            </w:r>
            <w:r>
              <w:rPr>
                <w:b w:val="0"/>
                <w:i w:val="0"/>
                <w:color w:val="000000"/>
                <w:sz w:val="21"/>
              </w:rPr>
              <w:t>们常常把暂时不用的钱存入银行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21"/>
              </w:rPr>
              <w:t xml:space="preserve">取款时，银行多付的钱叫做（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本金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税率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取款时，银行多付的钱叫做利息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ind w:left="0" w:leftChars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人</w:t>
            </w:r>
            <w:r>
              <w:rPr>
                <w:b w:val="0"/>
                <w:i w:val="0"/>
                <w:color w:val="000000"/>
                <w:sz w:val="21"/>
              </w:rPr>
              <w:t>们常常把暂时不用的钱存入银行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21"/>
              </w:rPr>
              <w:t xml:space="preserve"> 利息与本金的百分比叫做（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本金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税率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利息与本金的百分比叫利率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陈娟芝家购买经济开发区三年期建设债券5000元，年利率为2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88%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,</w:t>
            </w:r>
            <w:r>
              <w:rPr>
                <w:b w:val="0"/>
                <w:i w:val="0"/>
                <w:color w:val="000000"/>
                <w:sz w:val="21"/>
              </w:rPr>
              <w:t xml:space="preserve">到期后应得利息（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144元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576元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5432元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432元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5000×2.88%×3=432（元）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ind w:left="0" w:leftChars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陈娟芝家购买经济开发区三年期建设债券5000元，年利率为2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88%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,</w:t>
            </w:r>
            <w:r>
              <w:rPr>
                <w:b w:val="0"/>
                <w:i w:val="0"/>
                <w:color w:val="000000"/>
                <w:sz w:val="21"/>
              </w:rPr>
              <w:t xml:space="preserve">到期后连本金在内共可拿到（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144元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576元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5432元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432元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432+5000=5432（元）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王东去年元月1日把5000元钱存入银行，定期二年，如果年利率为2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43%，到明年元月1日，他可从银行取出本金和利息(扣除20%)共（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5108元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5135元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5194.4元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4218元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5000+5000×2.43%×2×（1-20%）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=5000+194.4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=5194.4（元）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李强的爸爸上月的应纳所得税额是640元，如果按5%的税率缴纳个人所得税，应缴纳个人所得税（ 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30元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32元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608元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23元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640×5%=32（元）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出勤率、出粉率、发芽率、合格率中，不可能达到100%的是（     ）.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出勤率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出粉率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发芽率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解：根据分析可得：不可能达到100%的是出粉率．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某公司今年一月份的营业额是800万元，按规定向国家缴了40万元的营业税．求税率是多少？正确的是（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4％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2％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5％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40÷800=5%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小明将1000元钱存入银行，活期的年利率为1％，并且利息扣税10％，那么一年后小明得到的利息是(   )元．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1000×1%×1×(1-10%)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=10×90%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=9(元)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某城市中的商店除了要按营业额的5%缴纳营业税以外，还要按营业税的7%缴纳城市维护建设税.如果一个商店平均每月的营业额是25万元，那么每年应缴这两种税共（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5万元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D.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05万元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5万元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06万元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2×25×5%×（1+7%）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=15×1.07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05（万元）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在含盐率是30％的盐水中加入4克盐、14克水，这时盐水的含盐率是(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大于30％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小于30％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等于30％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4÷(14+4)≈22.2%，加入的盐水含盐率小于30%，混合后含盐率一定小于30%.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用400吨小麦磨面粉，出粉率85％，可以磨面粉(    )吨。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  <w:r>
              <w:rPr>
                <w:b w:val="0"/>
                <w:i w:val="0"/>
                <w:color w:val="000000"/>
                <w:sz w:val="21"/>
              </w:rPr>
              <w:t>00                                   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300      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解：400×85%=340(吨)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某商场2005年共销售五联电脑1600台，卖出的这批电脑在保修期内，有40台送特约维修点维修．这批电脑的返修率是（ 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5％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97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5％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4％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75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6％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40÷1600=2.5%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将5千克糖放入水中，制成含糖25％的糖水，需要(   )千克的水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5÷25%-5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=20-5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=15(千克)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马老师出版了一本语文练习册，得到稿费2800元．按个人所得税法规定，稿酬扣除800元后的余额部分，按20％的比例缴纳个人所得税．这样，马老师缴纳了（   ）元的个人所得税．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450                                 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400   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解：(2800-800)×20%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=2000×20%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=400（元）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存入银行的钱叫做（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利息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本金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利率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解：存入银行的钱叫做本金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一个百货店除了要按营业额的5%缴纳营业税以外，还要按营业税的7%缴纳城市维护建设税.如果这个百货店每月的营业额是18万元，那么上半年应交这两种税共（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57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78万元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778万元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58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78万元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787万元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解：180000×5%=9000（元）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9000×7%=630（元）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(9000+630)×6=5.778（万元）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把含糖65%的糖水210克和含糖45%的糖水290克混合后，得到的糖水含糖百分之几？正确的解答是（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53.4%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50.4%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43.4%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23.4%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(210×65%+290×45%)÷(210+290)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=(136.5+130.5)÷500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=267÷500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=53.4%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红星商店7月份的营业额为50万元，缴纳营业税后还剩47.5万元。红星商店纳税的税率是（    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5％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95％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解：营业额为50万元，缴纳营业税后还剩47.5万元，缴纳了50-47.5=2.5（万元），所以税率为2.5÷50=0.05=5%。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某饭店每月营业额是5万，按8％缴纳营业税，应缴纳(    )元。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0.04万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4万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0.4万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解：5×8%=0.4(万元)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老王买了10000元的债券，定期3年，年利率是5.31％。到期时一共可得(    )元。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11593                                 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1593      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8407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解：10000+10000×5.31%×3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=10000+1593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=11593(元)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甲、乙两只相同的水杯，甲杯50克糖水中含糖5克；乙杯中先放入2克糖， 再放入20克水，搅匀后，（   ）杯中的糖水甜些。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一样甜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甲杯糖水的含糖率：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=0.1×100%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乙杯糖水的含糖率：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2+20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≈0.091×100%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=9.1%；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10%＞9.1%，甲杯中的糖水甜些.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利率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爷爷购买了年利率是4.5%的国库券3000元，定期3年，3年后到期可取出(   )元。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3405                                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3135  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135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解：3000×4.5%×3+3000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=405+3000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=3405(元)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 百分数（二）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税率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把底面直径2厘米的圆柱侧面展开，得到的平面图形可能是(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drawing>
                <wp:inline distT="0" distB="0" distL="0" distR="0">
                  <wp:extent cx="696595" cy="457835"/>
                  <wp:effectExtent l="0" t="0" r="825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090" cy="45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drawing>
                <wp:inline distT="0" distB="0" distL="114300" distR="114300">
                  <wp:extent cx="725170" cy="467360"/>
                  <wp:effectExtent l="0" t="0" r="17780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46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drawing>
                <wp:inline distT="0" distB="0" distL="0" distR="0">
                  <wp:extent cx="944880" cy="486410"/>
                  <wp:effectExtent l="0" t="0" r="762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363" cy="4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解：底面周长：3.14×2=6.28(厘米)，B图中正方形的边长是6.28，这是圆柱的侧面展开图.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>
      <w:pPr>
        <w:rPr>
          <w:lang w:eastAsia="zh-CN"/>
        </w:rPr>
      </w:pPr>
    </w:p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做一个无盖的圆柱形铁皮水桶用多少铁皮，就是求（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圆柱体的表面积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底面积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侧面积与一个底面积的和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解：无盖的圆柱形铁皮水桶，只有一个底──侧面积与一个底面积的和是所需铁皮数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把一张长20厘米、宽16厘米的长方形纸围成一个圆柱，有两种围法。第一种是长为底面周长，宽为高；第二种是宽为底面周长，长为高。这两种围成的圆柱的侧面积相比较（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第一种大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第二种大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相等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用一张长20厘米，宽16厘米的长方形纸围成一个圆柱体，这个圆柱的底面周长是20厘米，高是 16厘米；还可以围成一个底面周长是 16厘米，高是20厘米的圆柱．这个圆柱的侧面积都是20×8=160平方厘米。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圆柱的表面一共有（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6个面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3个面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1个面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4个面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解：圆柱的表面包括上底面、下底面和侧面，共3个面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圆柱的底面半径扩大到原来的3倍，高不变，圆柱的侧面积扩大到原来的（   ）倍．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圆柱的底面半径扩大到原来的3倍，底面周长就会扩大到原来的3倍，因为高不变，那么圆柱的侧面积就会扩大到原来的3倍.故答案为：3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油漆4根圆柱形柱子，就是油漆柱子的（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体积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表面积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容积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解：油漆4根圆柱形柱子，只油在侧面，没有上下底所以是柱子的侧面积．选择C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7.甲、乙二人都用长、宽相等的长方形卡片，围成一个尽可能大的圆柱形纸筒，甲以卡片的长为纸筒的高，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>
      <w:pPr>
        <w:rPr>
          <w:lang w:eastAsia="zh-CN"/>
        </w:rPr>
      </w:pPr>
    </w:p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甲、乙二人都用长、宽相等的长方形卡片，围成一个尽可能大的圆柱形纸筒，甲以卡片的长为纸筒的高，乙以卡片的宽为纸筒的高，甲、乙围成的圆柱形纸筒的侧面积相比较（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甲的大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乙的大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相等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据分析可知：用两张同样大小的长方形纸，围成圆柱形纸筒，这两个纸筒的侧面积相等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把一段长1米，侧面积18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84平方米的圆柱体的木料，沿着和底面平行的方向截成两段，这时它的表面积增加了（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84平方米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26平方米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37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68平方米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52平方米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18.84÷1=18.84（米）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18.84÷2÷3.14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=9.42÷3.14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=3（米）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3.14×3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=3.14×9×2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=28.26×2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=56.52（平方米）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>
      <w:pPr>
        <w:rPr>
          <w:lang w:eastAsia="zh-CN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一个圆柱的侧面展开后是正方形，这个圆柱的高和底面直径的比是（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π∶1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因为侧面展开后是一个正方形，那么圆柱的底面周长和高相等，设底面直径是d，则圆柱的高和底面直径的比是：πd:d=π:1.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>
      <w:pPr>
        <w:rPr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一个圆柱形蓄水池，从里面量底面直径20米，高3米，要在这个蓄水池底面和四周抹上水泥．抹水泥部分的面积是（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188.4平方米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314平方米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816.4平方米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502.4平方米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3.14×(20÷2)²+3.14×20×3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=3.14×100+3.14×60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=314+188.4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=502.4(平方米)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一个圆柱底面直径是0.5米，高1.8米，求它的侧面积为（       ）平方米。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2.83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约为2.83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解：侧面积：3.14×0.5×1.8=2.826(平方米)≈2.83(平方米)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把一个底面半径是2厘米、高是5厘米的木制圆柱，沿着底面直径垂直切成完全一样的两块，表面积增加（   ）平方厘米．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2×2×5×2=40(平方厘米)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一个圆柱体，如果底面半径扩大到原来的2倍，高不变，它的侧面积扩大到原来的（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2倍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因为圆柱侧面积=2π×圆柱底面半径×高，圆柱底面半径扩大到原来的2倍，高不变，侧面积就扩大2倍。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圆柱的底面周长是6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28cm，高是10cm；长方体的底面是正方形的，底面周长和高与圆柱的相等．两个形体的表面积哪个大？正确的解答是（   ）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两个形体表面积一样大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长方体的表面积大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圆柱体的表面积大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圆柱和长方体的底面周长和高都是相等的，那么它们的侧面积是相等的，圆柱的底面周长等于长方体的底面正方形的周长，所以圆的面积大于正方形的面积，所以圆柱的表面积大于长方体的表面积。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把一根圆柱体木料锯成三段，增加的底面有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       </w:t>
            </w:r>
            <w:r>
              <w:rPr>
                <w:b w:val="0"/>
                <w:i w:val="0"/>
                <w:color w:val="000000"/>
                <w:sz w:val="21"/>
              </w:rPr>
              <w:t xml:space="preserve">个．（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把一根圆柱体木料锯成三段，增加的底面有4个圆.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圆柱的底面直径和高都是8厘米，这个圆柱的表面积是（    ）平方厘米。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100.48                      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301.44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200.96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251.2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解：3.14×</w:t>
            </w:r>
            <m:oMath>
              <m:sSup>
                <m:sSupPr/>
                <m:e>
                  <m:d>
                    <m:dPr>
                      <m:sepChr m:val=","/>
                    </m:dPr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8÷2</m:t>
                      </m:r>
                    </m:e>
                  </m:d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×2+3.14×8×8=100.48+200.96=301.44（平方厘米）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一个圆柱体，底面周长和高都是1.4米，它的侧面积是（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2.8平方米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19.6平方米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1.96平方米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2.96平方米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1.4×1.4=1.96(平方米)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一个圆柱的底面直径扩大到原来的2倍，高缩小到原来的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，圆柱的侧面积（ 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扩大到原来的2倍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缩小到原来的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不变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扩大到原来的3倍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解：设圆柱的直径为d；高为h。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原侧面积S=d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×h=d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h；现侧面积</w:t>
            </w:r>
            <m:oMath>
              <m:sSub>
                <m:sSubPr/>
                <m:e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sub>
              </m:sSub>
            </m:oMath>
            <w:r>
              <w:rPr>
                <w:b w:val="0"/>
                <w:i w:val="0"/>
                <w:color w:val="000000"/>
                <w:sz w:val="21"/>
              </w:rPr>
              <w:t>=2d×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h=d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h。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把一个圆柱的侧面展开,不可能得到的是(    )。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平行四边形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解：根据圆柱的特征可知，吧圆柱的侧面展开，不可能得到一个三角形.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圆柱的底面周长是3.14米，高是5米，则圆柱的侧面积是(    )。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5米</w:t>
            </w:r>
            <w:r>
              <w:rPr>
                <w:b w:val="0"/>
                <w:i w:val="0"/>
                <w:color w:val="000000"/>
                <w:vertAlign w:val="superscript"/>
              </w:rPr>
              <w:t>²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0.25米²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15.7米²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15.9米²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解：3.14×5=15.7(平方米)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用铁制一个圆柱形油桶,底面直径3分米，高4分米，至少要用铁皮（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37.68平方分米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14.13平方分米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51.81平方分米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28.26平方分米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3.14×(3÷2)²×2+3.14×3×4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=3.14×4.5+3.14×12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=14.13+37.68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=51.81(平方分米)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做一个无盖的圆柱形油箱，求至少要用多少铁皮就是求油箱的（   ）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底面积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侧面积＋一个底面积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因为铁皮水桶无盖，因此计算做一个无盖的圆柱形铁皮水桶需要多少铁皮，其实就是计算水桶的侧面积和一个底面积的和。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压路机滚动一周，压过的路面就是压路机滚筒(圆柱)的(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体积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表面积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解：根据实际情况可知，压路机滚动一周，压过的路面就是压路机滚筒的侧面积.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把两张同样的长方形纸板卷成形状不同的圆柱形筒，并另外装上两个底面，那么这两个圆柱(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表面积一定相等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体积一定相等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侧面积一定相等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解：卷的方法不同得到的圆柱就不同，但是圆柱的侧面积都是这张纸的面积，侧面积不变；表面积和体积是不相等的.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一个圆柱形物体的底面直径4分米，高是5分米，求它的表面积，列式是(    )。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3.14×5+3.14× </w:t>
            </w:r>
            <m:oMath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(</m:t>
                  </m:r>
                  <m:f>
                    <m:fPr/>
                    <m:num>
                      <m:r>
                        <w:rPr>
                          <w:rFonts w:hint="eastAsia" w:ascii="Cambria Math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hint="eastAsia" w:asci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×2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3.14×4×5+3.14× </w:t>
            </w:r>
            <m:oMath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(</m:t>
                  </m:r>
                  <m:f>
                    <m:fPr/>
                    <m:num>
                      <m:r>
                        <w:rPr>
                          <w:rFonts w:hint="eastAsia" w:ascii="Cambria Math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hint="eastAsia" w:asci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+3.14× </w:t>
            </w:r>
            <m:oMath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(</m:t>
                  </m:r>
                  <m:f>
                    <m:fPr/>
                    <m:num>
                      <m:r>
                        <w:rPr>
                          <w:rFonts w:hint="eastAsia" w:ascii="Cambria Math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hint="eastAsia" w:asci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3.14×2×5+3.14× </w:t>
            </w:r>
            <m:oMath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(</m:t>
                  </m:r>
                  <m:f>
                    <m:fPr/>
                    <m:num>
                      <m:r>
                        <w:rPr>
                          <w:rFonts w:hint="eastAsia" w:ascii="Cambria Math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hint="eastAsia" w:asci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侧面积：3.14×4×5，底面积的2倍：3.14×</w:t>
            </w:r>
            <m:oMath>
              <m:sSup>
                <m:sSupPr/>
                <m:e>
                  <m:d>
                    <m:dPr>
                      <m:sepChr m:val=","/>
                    </m:dPr>
                    <m:e>
                      <m:f>
                        <m:fPr/>
                        <m:num>
                          <m:r>
                            <w:rPr>
                              <w:rFonts w:hint="eastAsia" w:ascii="Cambria Math"/>
                              <w:lang w:eastAsia="zh-C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hint="eastAsia" w:asci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×2，表面积：3.14×4×5+3.14×</w:t>
            </w:r>
            <m:oMath>
              <m:sSup>
                <m:sSupPr/>
                <m:e>
                  <m:d>
                    <m:dPr>
                      <m:sepChr m:val=","/>
                    </m:dPr>
                    <m:e>
                      <m:f>
                        <m:fPr/>
                        <m:num>
                          <m:r>
                            <w:rPr>
                              <w:rFonts w:hint="eastAsia" w:ascii="Cambria Math"/>
                              <w:lang w:eastAsia="zh-C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hint="eastAsia" w:asci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一个圆柱的底面半径是5分米，若高增加2分米，则侧面积增加(     )平方分米。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31.4                                 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109.9  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62.8    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解：3.14×5×2×2=3.14×20=62.8(平方分米)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从上、下、前、后和左、右这6个角度观察一个圆柱体的木块，只能看到(   )种不同的图形．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从上、下、前、后和左、右这6个角度观察一个圆柱体的木块，只能看到2种不同的图形：圆形，长方形或正方形.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圆柱体的侧面展开，可能是（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梯形或等腰梯形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长方形或正方形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三角形或等腰三角形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解：  </w:t>
            </w:r>
            <w:r>
              <w:br w:type="textWrapping"/>
            </w:r>
            <w:r>
              <w:drawing>
                <wp:inline distT="0" distB="0" distL="0" distR="0">
                  <wp:extent cx="2864485" cy="925830"/>
                  <wp:effectExtent l="0" t="0" r="12065" b="762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739" cy="92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如图侧面展开后，是长方形。当底面周长等于高时，侧面展开后是正方形。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如果圆柱的侧面展开图是一个正方形，这个圆柱的底面直径是5厘米，那么圆柱的高是（    ）厘米。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15.7          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2.5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解：高是：3.14×5=15.7(厘米)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一个圆柱的底面半径是1分米，高是6.28分米，这个圆柱的侧面展开图是一个（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圆形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扇形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解：底面周长：3.14×1×2=6.28，底面周长与高相等，这个圆柱的侧面展开图是一个正方形.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圆柱有（      ）条高。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tabs>
                <w:tab w:val="left" w:pos="503"/>
              </w:tabs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  <w:lang w:eastAsia="zh-CN"/>
              </w:rPr>
              <w:tab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解：圆柱有无数条高.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圆柱体的底面半径和高都扩大到原来的2倍，那么它的体积扩大（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到原来的2倍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到原来的4倍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到原来的6倍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到原来的8倍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圆柱体的底面半径和高都扩大到原来的2倍，那么它的体积扩大到原来的：2×2×2=8倍.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用一张长15厘米，宽8厘米的长方形纸围成一个圆柱，这个圆柱的侧面积是（    ）平方厘米。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376.8        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47.1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解：15×8=120(平方厘米)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一个圆柱和一个圆锥的底面直径相等，圆锥的高是圆柱高的3倍，圆锥的体积是12立方分米，圆柱的体积是（    ）立方分米。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解：设圆柱的体积是</w:t>
            </w:r>
            <m:oMath>
              <m:sSub>
                <m:sSubPr/>
                <m:e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sub>
              </m:sSub>
            </m:oMath>
            <w:r>
              <w:rPr>
                <w:b w:val="0"/>
                <w:i w:val="0"/>
                <w:color w:val="000000"/>
                <w:sz w:val="21"/>
              </w:rPr>
              <w:t>=S</w:t>
            </w:r>
            <m:oMath>
              <m:sSub>
                <m:sSubPr/>
                <m:e>
                  <m:r>
                    <w:rPr>
                      <w:rFonts w:hint="eastAsia" w:asci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sub>
              </m:sSub>
            </m:oMath>
            <w:r>
              <w:rPr>
                <w:b w:val="0"/>
                <w:i w:val="0"/>
                <w:color w:val="000000"/>
                <w:sz w:val="21"/>
              </w:rPr>
              <w:t>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圆锥的体积V=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Sh，当h=3×</w:t>
            </w:r>
            <m:oMath>
              <m:sSub>
                <m:sSubPr/>
                <m:e>
                  <m:r>
                    <w:rPr>
                      <w:rFonts w:hint="eastAsia" w:asci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sub>
              </m:sSub>
            </m:oMath>
            <w:r>
              <w:rPr>
                <w:b w:val="0"/>
                <w:i w:val="0"/>
                <w:color w:val="000000"/>
                <w:sz w:val="21"/>
              </w:rPr>
              <w:t>时，V=S</w:t>
            </w:r>
            <m:oMath>
              <m:sSub>
                <m:sSubPr/>
                <m:e>
                  <m:r>
                    <w:rPr>
                      <w:rFonts w:hint="eastAsia" w:asci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sub>
              </m:sSub>
            </m:oMath>
            <w:r>
              <w:rPr>
                <w:b w:val="0"/>
                <w:i w:val="0"/>
                <w:color w:val="000000"/>
                <w:sz w:val="21"/>
              </w:rPr>
              <w:t>=12，故V=</w:t>
            </w:r>
            <m:oMath>
              <m:sSub>
                <m:sSubPr/>
                <m:e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sub>
              </m:sSub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用铁皮做一只底面半径和高均为10 cm的圆柱形无盖容器，至少需要(   )平方厘米铁皮。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200 </w:t>
            </w:r>
            <m:oMath>
              <m: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300 </w:t>
            </w:r>
            <m:oMath>
              <m: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400 </w:t>
            </w:r>
            <m:oMath>
              <m: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1100 </w:t>
            </w:r>
            <m:oMath>
              <m:r>
                <w:rPr>
                  <w:rFonts w:hint="eastAsia" w:ascii="Cambria Math"/>
                  <w:lang w:eastAsia="zh-CN"/>
                </w:rPr>
                <m:t>π</m:t>
              </m:r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解：π×10²+π×10×2×10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=100π+200π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=300π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圆柱的底面半径是r，高是h，它的表面积可以表示为（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2π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hint="eastAsia" w:ascii="Cambria Math"/>
                  <w:lang w:eastAsia="zh-CN"/>
                </w:rPr>
                <m:t>+2πrh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Para>
              <m:oMath>
                <m:r>
                  <w:rPr>
                    <w:rFonts w:hint="eastAsia" w:ascii="Cambria Math"/>
                    <w:lang w:eastAsia="zh-CN"/>
                  </w:rPr>
                  <m:t>2π</m:t>
                </m:r>
                <m:sSup>
                  <m:sSupPr/>
                  <m:e>
                    <m:r>
                      <w:rPr>
                        <w:rFonts w:hint="eastAsia" w:ascii="Cambria Math"/>
                        <w:lang w:eastAsia="zh-CN"/>
                      </w:rPr>
                      <m:t>r</m:t>
                    </m:r>
                  </m:e>
                  <m:sup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hint="eastAsia" w:ascii="Cambria Math"/>
                    <w:lang w:eastAsia="zh-CN"/>
                  </w:rPr>
                  <m:t>+πrh</m:t>
                </m:r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π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hint="eastAsia" w:ascii="Cambria Math"/>
                  <w:lang w:eastAsia="zh-CN"/>
                </w:rPr>
                <m:t>+2πrh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π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hint="eastAsia" w:ascii="Cambria Math"/>
                  <w:lang w:eastAsia="zh-CN"/>
                </w:rPr>
                <m:t>+πrh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解：已知圆柱的底面半径r和高h，根据题意得：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×2+2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r×h=</w:t>
            </w:r>
            <m:oMath>
              <m:r>
                <w:rPr>
                  <w:rFonts w:hint="eastAsia" w:ascii="Cambria Math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  <m:sSup>
                <m:sSupPr/>
                <m:e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+</w:t>
            </w:r>
            <m:oMath>
              <m:r>
                <w:rPr>
                  <w:rFonts w:hint="eastAsia" w:ascii="Cambria Math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πrh</m:t>
              </m:r>
            </m:oMath>
            <w:r>
              <w:rPr>
                <w:b w:val="0"/>
                <w:i w:val="0"/>
                <w:color w:val="000000"/>
                <w:sz w:val="21"/>
              </w:rPr>
              <w:t>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一个圆柱的侧面展开以后正好是一个正方形，那么圆柱的高等于它的底面（   ）。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周长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一个圆柱的侧面展开以后正好是一个正方形，那么圆柱的高等于它的底面周长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一个圆柱，如果底面半径扩大到原来的3倍，高不变，那么它的侧面积扩大到原来的（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       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解：因为圆柱侧面积=2π×圆柱底面半径×高，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圆柱底面半径扩大到原来的3倍，高不变，侧面积就扩大3倍．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圆柱的高有（    ）条。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解：圆柱的上、下底面之间的距离叫做圆柱的高，圆柱有无数条高．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用一张正方形的纸围成一个圆柱形（接口处忽略不计），这个圆柱的（   ）相等。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底面直径和高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底面周长和高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底面积和侧面积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用一张正方形的纸围成一个圆柱形（接口处忽略不计），这个圆柱的底面周长和高相等.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把圆柱体的侧面展开．不可能得到(   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平行四边形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梯形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解：圆柱的侧面展开后不可能得到梯形.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把底面直径和高相等的圆柱的侧面展开可能是（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梯形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把底面直径和高相等的圆柱的侧面展开可能是长方形.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一个圆柱的侧面展开图是一个正方形，这个圆柱的底面直径与高的比是（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1：2π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1：π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π：1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1:3.14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解：圆柱底面直径为d，圆柱高为h，则πd=h，d:h=1:π..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计算做一个圆柱形烟囱需要多少铁皮，就是求它的(   )。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底面积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底面积和侧面积之和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解：烟囱是不需要两个底的，所以计算做一个圆柱形烟囱需要多少铁皮，就是求它的侧面积。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压路机滚筒滚动一周能压多少路面是求滚筒的（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表面积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体积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容积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压路机滚筒滚动一周能压多少路面是求滚筒的侧面积.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一个棱长4分米的正方体木块削成一个最大的圆柱体，体积是（   ）立方分米。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50.24                            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100.48   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62.8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4÷2=2（分米）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3.14×2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=3.14×4×4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=12.56×4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=50.24（立方分米）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把长1.2米的圆柱形钢材按1:2:3截成三段，表面积比原来增加56平方厘米，这三段圆钢中最长的一段比最短的一段体积多（   ）。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560立方厘米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1600立方厘米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840立方厘米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980立方厘米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圆柱底面积：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56÷4=14（平方厘米）；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最长的一段的高：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1.2×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1+2+3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=0.6（米）；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最短的一段的高：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1.2×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1+2+3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=0.2（米）；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最长的一段比最短的一段体积多：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0.6米=60厘米，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0.2米=20厘米，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14×60-14×20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=14×（60-20）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=14×40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=560（立方厘米）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圆柱的认识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一个圆柱的底面周长是9.42厘米，高是2.5厘米，它的表面积是（     ）平方厘米。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14.13                                       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23.55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70.65            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37.68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解：9.42×2.5+3.14×</w:t>
            </w:r>
            <m:oMath>
              <m:sSup>
                <m:sSupPr/>
                <m:e>
                  <m:d>
                    <m:dPr>
                      <m:sepChr m:val=","/>
                    </m:dPr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9.42÷3.14÷2</m:t>
                      </m:r>
                    </m:e>
                  </m:d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×2=23.55+14.13=37.68（平方厘米）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把一个圆柱体切割后拼成一个近似的长方体，它的表面积（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ascii="Arial"/>
                <w:b w:val="0"/>
                <w:i w:val="0"/>
                <w:color w:val="000000"/>
                <w:sz w:val="18"/>
              </w:rPr>
              <w:t>变大了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变小了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没有变化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因为是切割后拼接，表面积增加，增加的面积是长方体左右两个面的面积，长为圆柱的高，宽为圆柱的半径，所以增加的面积是2rh。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把一个圆柱体削成一个最大的圆锥体，削去部分的体积是圆锥体积的(   )。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圆柱的体积＝ 圆锥的体积×3（圆柱的体积－圆锥的体积）÷圆锥的体积＝2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答：削去部分的体积是圆锥体积的2倍．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将一个圆柱体削制成一个圆锥体，削去部分的体积是圆柱体积的（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2倍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解：将一个圆柱体削制成一个最大的圆锥体，圆锥的体积是圆柱的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， 削去部分的体积是圆柱体积的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， 这里没说削成的圆锥是否最大，因此不能确定．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如果一个圆柱的侧面展开正好是一个正方形，那么这个圆柱的高等于它的底面（  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周长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因为沿圆柱的高展开，得到的图形是一个长方形，长方形的长是圆柱的底面周长，长方形的宽是圆柱的高，如果展开后正好是一个正方形，说明圆柱的高等于圆柱的底面周长。故选：C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一个圆的直径扩大3倍，那么它的面积扩大（　　）倍．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解：假设这个圆原来的直径是2厘米，则扩大后是6厘米．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原来圆的面积 S=πr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=3.14×（2÷2）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=3.14（平方厘米）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扩大后圆的面积  S=πr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=3.14×（6÷2）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=28.26（平方厘米）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28.26÷3.14=9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故选：C．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一个圆锥和一个圆柱体积和底面积都相等，圆锥的高是9cm，圆柱的高是（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3cm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9cm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18cm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27cm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解：设圆柱和圆锥的体积相等为V，底面积相等为S，则：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圆柱的高为：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圆锥的高为：</w:t>
            </w:r>
            <m:oMath>
              <m:f>
                <m:fPr/>
                <m:num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3V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所以圆柱的高与圆锥的高的比是：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=1：3，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因为圆锥的高是9厘米，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所以圆柱的高为：9÷3=3（厘米）．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答：圆柱的高是3厘米．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圆柱的底面直径和高都扩大到原来的2倍，则它的侧面积、底面积分别都扩大到原来的（）倍。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2， 2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4， 4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6， 6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8， 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圆柱的底面直径和高都扩大到原来的2倍，则它的侧面积扩大到原 来的4倍，底面积扩大到原来的4倍。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把一个棱长是2分米的正方体木块削成一个最大的圆柱体，这个圆柱体的表面积是（    ）平方分米。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12.56                                       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6.28  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18.84       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25.12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3.14×(2÷2)²×2+3.14×2×2＝6.28+12.56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＝18.84（平方分米〕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做一个底面半径10cm，高30cm的圆柱形纸盒，至少需要用多大面积的纸板？（接口处不计）（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1884平方厘米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2512平方厘米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628平方厘米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需要纸板的面积就是圆柱形纸盒的侧面积+2个底面面积之和，即：2×3.14×10×30+3.14×10²×2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＝1884+628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＝2512（平方厘米）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圆柱中有（  ）个圆。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根据长方形面的旋转的得到圆柱体长方体，而一组等长对边成为圆柱体底面圆的直径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圆柱和圆锥的底面积、体积分别相等，圆锥的高是圆柱的高的（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2倍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解：等底等高的圆柱的体积是圆锥体积的3倍，可知一个圆柱和一个圆锥底面积相等，体积也相等，那么圆锥的高是圆柱高的3倍．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如果一个圆柱的高增加3.14cm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保持底面积大小不变，则表面积会增加25.12cm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这个圆柱的底面周长是（ ）cm。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假设圆柱的底面周长是L  ， 高是h  ， 那么L×（h＋3.14）－Lh＝25.12，解得L＝8。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一个圆柱体积比一个与它等底等高的圆锥体的体积大（）。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1倍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2倍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解答：圆柱的体积、圆锥的体积 </w:t>
            </w:r>
            <w:r>
              <w:drawing>
                <wp:inline distT="0" distB="0" distL="0" distR="0">
                  <wp:extent cx="381635" cy="200025"/>
                  <wp:effectExtent l="0" t="0" r="1841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65" cy="20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，由题意可知，圆柱和圆锥等底等高，所以 </w:t>
            </w:r>
            <w:r>
              <w:drawing>
                <wp:inline distT="0" distB="0" distL="0" distR="0">
                  <wp:extent cx="2759075" cy="859155"/>
                  <wp:effectExtent l="0" t="0" r="3175" b="1714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697" cy="859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一个圆柱，底面直径和高都是2分米，这个圆柱的表面积是（  ）平方分米．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6π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5π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解：π×2×2+π×（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×2，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=π×4+π×2，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=6π（平方分米）；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圆柱体的底面半径和高都扩大2倍，它的体积扩大（）倍。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体积公式为V＝πr²h  ， 圆柱体的底面半径和高都扩大2倍后，它的体积变化为：V＝π（2r）²2h＝8πr²h  ， 所以体积扩大了8倍。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一块长方形铁皮长2.1米，宽1米，用它来做底面直径是40厘米，高50厘米的圆柱形无盖水桶，最多做（）个。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先化单位，长方形的面积为210×100＝21000cm²，做一个底面直径是40厘米， 高50厘米的圆柱形无盖水桶需要面积：S＝3.14×40×50＋3.14×400＝7536cm²，所以能做的水桶个数为：21000÷7536≈2.7，取整数部分，2。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一个圆柱的底面半径扩大3倍，高扩大2倍．则它的体积扩大（  ）倍．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解：因为V=πr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当r扩大3倍时，h扩大2倍时，V=π（r×3）</w:t>
            </w:r>
            <w:r>
              <w:rPr>
                <w:b w:val="0"/>
                <w:i w:val="0"/>
                <w:color w:val="000000"/>
                <w:vertAlign w:val="superscript"/>
              </w:rPr>
              <w:t>2×2</w:t>
            </w:r>
            <w:r>
              <w:rPr>
                <w:b w:val="0"/>
                <w:i w:val="0"/>
                <w:color w:val="000000"/>
                <w:sz w:val="21"/>
              </w:rPr>
              <w:t>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×9×2=18πr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所以体积就扩大18倍；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或：假设底面半径是1，高也是1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V</w:t>
            </w:r>
            <w:r>
              <w:rPr>
                <w:b w:val="0"/>
                <w:i w:val="0"/>
                <w:color w:val="000000"/>
                <w:vertAlign w:val="subscript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=3.14×1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×1=3.14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当半径扩大3倍时，高扩大2倍时：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V</w:t>
            </w:r>
            <w:r>
              <w:rPr>
                <w:b w:val="0"/>
                <w:i w:val="0"/>
                <w:color w:val="000000"/>
                <w:vertAlign w:val="sub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=3.14×3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×2=3.14×9×2=3.14×18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所以体积就扩大18倍．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一个圆柱侧面展开是正方形，这个圆柱底面周长与高的比是（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2π：1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π：1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解：由题意可知：圆柱的高与底面周长相等，  则圆柱的底面周长：高=1：1；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把一个圆柱形钢材锯成4段，它的表面积实际上是增加了（  ）个底面的面积．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（4﹣1）×2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=6（个）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答：它的表面积实际上是增加了6的面积．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把一个棱长4分米的正方体木块削成一个最大的圆柱体，体积是（  ）立方分米．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200.96                                       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100.48          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50.24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解：3.14（4÷2）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=3.14×4×4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=50.24（立方分米）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答：圆柱的体积是50.24立方分米．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等底等高的圆柱、立方体、长方体的体积相比较（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正方体体积大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长方体体积大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圆柱体体积大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解：因为圆柱、正方体、长方体的体积都可用公式：V=sh求得，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又因为等底等高，所以体积相等．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一个圆柱与圆锥体的体积相等，圆柱的底面积是圆锥体的底面积的3倍，圆锥体的高与圆柱的高的比为（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3：1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9：1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解：设圆锥的底面积为s，则圆柱的底面积也是3s，设圆锥的高为h</w:t>
            </w:r>
            <w:r>
              <w:rPr>
                <w:b w:val="0"/>
                <w:i w:val="0"/>
                <w:color w:val="000000"/>
                <w:vertAlign w:val="subscript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 xml:space="preserve">  ， 圆柱的高为h</w:t>
            </w:r>
            <w:r>
              <w:rPr>
                <w:b w:val="0"/>
                <w:i w:val="0"/>
                <w:color w:val="000000"/>
                <w:vertAlign w:val="sub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根据题意可知：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sh</w:t>
            </w:r>
            <w:r>
              <w:rPr>
                <w:b w:val="0"/>
                <w:i w:val="0"/>
                <w:color w:val="000000"/>
                <w:vertAlign w:val="subscript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=3sh</w:t>
            </w:r>
            <w:r>
              <w:rPr>
                <w:b w:val="0"/>
                <w:i w:val="0"/>
                <w:color w:val="000000"/>
                <w:vertAlign w:val="sub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则h</w:t>
            </w:r>
            <w:r>
              <w:rPr>
                <w:b w:val="0"/>
                <w:i w:val="0"/>
                <w:color w:val="000000"/>
                <w:vertAlign w:val="subscript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：h</w:t>
            </w:r>
            <w:r>
              <w:rPr>
                <w:b w:val="0"/>
                <w:i w:val="0"/>
                <w:color w:val="000000"/>
                <w:vertAlign w:val="sub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=3s：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s=9：1；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 w:themeColor="text1"/>
                <w:sz w:val="21"/>
                <w14:textFill>
                  <w14:solidFill>
                    <w14:schemeClr w14:val="tx1"/>
                  </w14:solidFill>
                </w14:textFill>
              </w:rPr>
              <w:t>一根圆柱形木料，把它截成三段，如果底面积是25平方厘米，这时木料的表面积增加（   ）平方厘米．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75       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解：25×4=100(平方厘米)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用一块长25.12厘米，宽18.84厘米的长方形铁皮，配上下面（   ）圆形铁片正好可以做成圆柱形容器．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d=3厘米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r=4厘米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d=6厘米或8厘米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解：25.12÷3.14=8（厘米），  18.84÷3.14=6（厘米），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答：可以配上直径6厘米或8厘米的圆形铁片正好做成圆柱形容器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把一团圆锥体橡皮泥揉成与它等底的圆柱体，高将（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扩大3倍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缩小3倍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扩大6倍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解：根据等底等高的圆柱形的体积是圆锥形体积的3倍，  又因为，在捏橡皮泥的过程中，它的总体积不变，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所以，把一团圆锥体橡皮泥揉成与它等底的圆柱体，高将缩小3倍；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圆柱的底面直径和高都是8厘米,它的表面积是（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200.96平方厘米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100.48平方厘米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301.44平方厘米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400.24平方厘米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3.14×(8÷2)²×2+3.14×8×8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=3.14×32+3.14×64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=3.14×96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=301.44(平方厘米)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p>
      <w:pPr>
        <w:tabs>
          <w:tab w:val="left" w:pos="925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一个圆柱和一个圆锥的底面积和体积分别相等，如果圆锥的高是9厘米，圆柱高是（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3厘米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9厘米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解：设圆柱与圆锥的底面积相等是S，体积相等是V，所以圆柱与圆锥的高的比是：  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=1：3，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又因为圆锥的高是9厘米，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所以圆柱的高是9÷3=3（厘米），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圆柱的高不变，底面半径扩大到原来的2倍，体积扩大到原来的（   ）倍．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解：如果圆柱的高不变，圆柱的底面半径扩大2倍，它的底面积就扩大2×2=4倍，则体积就扩大4倍．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圆柱体的底面直径20厘米，高是底面直径的 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．它的侧面积是（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528平方厘米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628平方厘米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1570平方厘米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1256平方厘米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3.14×20×(20×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=62.8×10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=628(平方厘米)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圆柱体的底面直径20厘米，高是底面直径的 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．它的表面积是（   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528平方厘米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628平方厘米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1570平方厘米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1256平方厘米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628+3.14×(20÷2)²×2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=628+3.14×200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=628+628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=1256(平方厘米)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一个圆柱和圆锥的高相等，它们底面的半径比是2：3，那么圆柱和圆锥的体积之比是（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3：2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4：9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解：设一个圆柱和圆锥的高都是h，底面的半径分别为R、r，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圆柱的体积是：V圆柱=πR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圆锥的体积是：V圆锥=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圆柱和圆锥的体积之比是：（πR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h）：（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h）=R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=3R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：r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因为R：r=2：3，所以3R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：r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=4：3；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圆柱底面半径为r，高为h，它的表面积表示为（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2πrh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+2πrh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+2πrh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解：表面积=底面积×2+侧面积=2πr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+2πrh；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/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圆柱的底面半径不变，高缩小为原来的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，圆柱的侧面积（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缩小为原来的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缩小为原来的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底面半径不变，底面周长就不变，高缩小为原来的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，圆柱的侧面积就会缩小到原来的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将一个张长8厘米、宽6厘米的长方形纸卷成一个圆柱．这个圆柱的侧面积是(   )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12平方厘米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18.84平方厘米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解：圆柱的侧面积是：8×6=48(平方厘米)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底面周长和高分别相等的长方体、正方体和圆柱体，体积最大的是（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长方体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解：因为圆柱的底面周长=长方体的底面周长=正方体的底面周长，  所以圆柱的底面积＞正方体的底面积＞长方体的底面积，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又知它们的高相等，所以圆柱的体积＞正方体的体积＞长方体的体积．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答：底面周长和高分别相等的长方体、正方体和圆柱体，体积最大的是圆柱．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一个圆锥和一个圆柱的底面积之比是3：2，高之比是1：3，它们的体积比（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1：6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1：2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3：2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解：设它们的高分别为3H、H，  圆柱的体积=2×3H=6H，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圆锥的体积=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×3×H=H，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圆锥与圆柱的体积之比是H：6H=1：6．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一个圆柱和一个圆锥等底等高，它们的体积之和是48立方分米，圆锥的体积是（   ）立方分米．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解：48÷（3+1）  =48÷4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=12（平方分米），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答：圆锥的体积是12立方分米．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压路机前轮转动一周压多少路面就是求压路机前轮的（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表面积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解：压路机前轮转动一周压多少路面就是求压路机前轮的侧面积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一个圆柱体的侧面展开图是正方形，这个圆柱体的底面直径与高的比是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1∶π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π∶1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1∶2π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设圆柱体的底面直径与高分别是d、h，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则πd=h，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所以d：h=1：π．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一个圆柱的底面半径扩大4倍，高不变，它的体积扩大（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4倍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8倍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解：原来的体积：v=πr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h，  扩大后的体积：v</w:t>
            </w:r>
            <w:r>
              <w:rPr>
                <w:b w:val="0"/>
                <w:i w:val="0"/>
                <w:color w:val="000000"/>
                <w:vertAlign w:val="subscript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=π（4r）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h=16πr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体积扩大：16πr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h÷πr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h=16倍，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于是可得：它的体积扩大16倍．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圆柱的底面半径是</w:t>
            </w:r>
            <w:r>
              <w:rPr>
                <w:b w:val="0"/>
                <w:i/>
                <w:color w:val="000000"/>
                <w:sz w:val="21"/>
              </w:rPr>
              <w:t>r</w:t>
            </w:r>
            <w:r>
              <w:rPr>
                <w:b w:val="0"/>
                <w:i w:val="0"/>
                <w:color w:val="000000"/>
                <w:sz w:val="21"/>
              </w:rPr>
              <w:t xml:space="preserve">  ， 高是</w:t>
            </w:r>
            <w:r>
              <w:rPr>
                <w:b w:val="0"/>
                <w:i/>
                <w:color w:val="000000"/>
                <w:sz w:val="21"/>
              </w:rPr>
              <w:t>h</w:t>
            </w:r>
            <w:r>
              <w:rPr>
                <w:b w:val="0"/>
                <w:i w:val="0"/>
                <w:color w:val="000000"/>
                <w:sz w:val="21"/>
              </w:rPr>
              <w:t xml:space="preserve">  ， 它的表面积可以用式子（   ）来表示．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m:rPr>
                  <m:nor/>
                  <m:sty m:val="p"/>
                </m:rPr>
                <w:rPr>
                  <w:rFonts w:hint="eastAsia" w:ascii="Cambria Math"/>
                  <w:b w:val="0"/>
                  <w:i w:val="0"/>
                  <w:lang w:eastAsia="zh-CN"/>
                </w:rPr>
                <m:t>2</m:t>
              </m:r>
              <m:r>
                <w:rPr>
                  <w:rFonts w:hint="eastAsia" w:ascii="Cambria Math"/>
                  <w:lang w:eastAsia="zh-CN"/>
                </w:rPr>
                <m:t>π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hint="eastAsia" w:ascii="Cambria Math"/>
                  <w:lang w:eastAsia="zh-CN"/>
                </w:rPr>
                <m:t>+2πrh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r>
                <m:rPr>
                  <m:nor/>
                  <m:sty m:val="p"/>
                </m:rPr>
                <w:rPr>
                  <w:rFonts w:hint="eastAsia" w:ascii="Cambria Math"/>
                  <w:b w:val="0"/>
                  <w:i w:val="0"/>
                  <w:lang w:eastAsia="zh-CN"/>
                </w:rPr>
                <m:t>2</m:t>
              </m:r>
              <m:r>
                <w:rPr>
                  <w:rFonts w:hint="eastAsia" w:ascii="Cambria Math"/>
                  <w:lang w:eastAsia="zh-CN"/>
                </w:rPr>
                <m:t>π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hint="eastAsia" w:ascii="Cambria Math"/>
                  <w:lang w:eastAsia="zh-CN"/>
                </w:rPr>
                <m:t>+πrh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Para>
              <m:oMath>
                <m:r>
                  <w:rPr>
                    <w:rFonts w:hint="eastAsia" w:ascii="Cambria Math"/>
                    <w:lang w:eastAsia="zh-CN"/>
                  </w:rPr>
                  <m:t>π</m:t>
                </m:r>
                <m:sSup>
                  <m:sSupPr/>
                  <m:e>
                    <m:r>
                      <w:rPr>
                        <w:rFonts w:hint="eastAsia" w:ascii="Cambria Math"/>
                        <w:lang w:eastAsia="zh-CN"/>
                      </w:rPr>
                      <m:t>r</m:t>
                    </m:r>
                  </m:e>
                  <m:sup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hint="eastAsia" w:ascii="Cambria Math"/>
                    <w:lang w:eastAsia="zh-CN"/>
                  </w:rPr>
                  <m:t>+2πrh</m:t>
                </m:r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2个底面积：πr²×2=2πr²；侧面积：2πrh；表面积：2πr²+2πrh.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把一个圆柱体的侧面展开是一个边长9.42分米的正方形，这个圆柱体的底面直径是（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3分米 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D.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1.5分米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6分米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解：9.42÷3.14=3(分米)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这个圆柱体的底面直径是3分米．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一个圆柱体，底面周长40厘米，高4.5厘米，它的侧面积是（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150平方厘米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160平方厘米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170平方厘米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180平方厘米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40×4.5=180(平方厘米)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做一节烟囱需要多少铁皮，求的是圆柱的（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侧面积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表面积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做一节烟囱需要多少铁皮，求的是圆柱的侧面积。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求做一个圆柱形铁皮油桶要用多少铁皮，需要计算这个圆柱的（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体积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侧面积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根据圆柱的表面积知识可知，求做一个圆柱形铁皮油桶要用的铁皮面积就是求这个圆柱的表面积.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一个圆柱体，底面直径6分米，高10分米，它的侧面积是（ 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60平方分米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188.4平方分米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18.84平方分米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288.4平方分米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3.14×6×10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=18.84×10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=188.4(平方分米)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用铁皮做5节同样长的通风管，每节长8分米，底面直径1分米，至少共需要铁皮（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125.6平方分米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25.12平方分米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26.69平方分米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250.12平方分米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3.14×1×8×5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=3.14×40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=125.6(平方分米)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圆柱的底面直径是10厘米，高8厘米,它的表面积是（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408.2平方厘米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251.2平方厘米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157平方厘米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517平方厘米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3.14×(10÷2)²×2+3.14×10×8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=3.14×50+3.14×80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=157+251.2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=408.2(平方厘米)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小刚用一张彩纸围一个圆柱形状的饮料盒的侧面，恰好围严．这张彩纸的长是25cm，宽是8cm．这个饮料盒的侧面积是多少（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180 </w:t>
            </w:r>
            <m:oMath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150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20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200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25×8=200（平方厘米）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圆柱的底面半径是5厘米，高3厘米，它的表面积是（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94.2平方厘米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251.2平方厘米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157平方厘米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123平方厘米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3.14×5²×2+3.14×5×2×3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=3.14×50+3.14×30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=3.14×80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=251.2(平方厘米)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一个圆锥的底面半径扩大到原来的2倍，高也扩大到原来的2倍，它的体积扩大到原来的(    )倍。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解：圆锥的底面半径扩大2倍，底面积扩大4倍，高也扩大2倍，那么体积会扩大8倍.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圆锥的底面周长6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28分米，高30厘米,它的体积是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       </w:t>
            </w:r>
            <w:r>
              <w:rPr>
                <w:b w:val="0"/>
                <w:i w:val="0"/>
                <w:color w:val="000000"/>
                <w:sz w:val="21"/>
              </w:rPr>
              <w:t xml:space="preserve">立方分米（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84                              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14        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28   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6.28÷3.14÷2=1(分米)，30厘米=3分米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3.14×1²×3×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=3.14(立方分米)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把一个棱长是6分米的正方体木料用车床切削成一个最大的圆锥体零件，这个零件的体积是（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56.52立方分米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169.5立方分米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678.24立方分米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×3.14×（6÷2）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=3.14×9×2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=6.28×9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=56.52（立方分米）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一个圆锥和一个圆柱的体积比是1∶3，圆锥和圆柱（   ）等底等高．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一定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可能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不可能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底等高的圆锥和圆柱的体积比是1:3，所以圆锥和圆柱可能等底等高，也可能不是等底等高.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一个圆柱和一个圆锥等底等高，已知它们的体积的和是36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，圆柱的体积是（   ）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108  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根据圆柱和圆锥的体积公式可得：等底等高的圆柱和圆锥的体积比是3:1，3+1=4，36×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=27（立方厘米）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打谷场上，有一个近似于圆锥体的小麦堆，测得底面直径是4米，高是1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2米，每立方米小麦约重735千克，这堆小麦大约重(得数保留整千克数) 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11078千克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3693千克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15千克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2654千克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3.14×(4÷2)²×1.2×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×735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=3.14×4×0.4×735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≈3693(千克)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一个圆锥形小麦堆，底面圆的周长是12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56米，高1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5米，每立方米小麦约重750千克，这堆小麦约重（ 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14130千克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84千克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28千克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4710千克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12.56÷3.14÷2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=4÷2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=2（米）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×3.14×2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×1.5×750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×3.14×4×1.5×750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=3.14×2×750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=6.28×750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=4710（千克）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把一段重9千克的圆钢车成一个和它等底等高的圆锥体零件，车去的部分重（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9千克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6千克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3千克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2千克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注意等底等高的圆锥和圆柱的体积之间的关系  </w:t>
            </w:r>
            <w:r>
              <w:br w:type="textWrapping"/>
            </w:r>
            <m:oMath>
              <m:sSub>
                <m:sSubPr/>
                <m:e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hint="eastAsia" w:ascii="Cambria Math"/>
                      <w:lang w:eastAsia="zh-CN"/>
                    </w:rPr>
                    <m:t>柱</m:t>
                  </m:r>
                </m:sub>
              </m:sSub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den>
              </m:f>
              <m:sSub>
                <m:sSubPr/>
                <m:e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hint="eastAsia" w:ascii="Cambria Math"/>
                      <w:lang w:eastAsia="zh-CN"/>
                    </w:rPr>
                    <m:t>锥</m:t>
                  </m:r>
                </m:sub>
              </m:sSub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r>
                <w:rPr>
                  <w:rFonts w:hint="eastAsia" w:ascii="Cambria Math"/>
                  <w:lang w:eastAsia="zh-CN"/>
                </w:rPr>
                <m:t>9−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×9=9−3=6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（千克）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一个圆锥形沙堆，测得底面周长是12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56米，高1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5米．这个沙堆的体积是（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56立方米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84立方米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4立方米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28立方米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12.56÷3.14÷2=2(米)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3.14×2²×1.5×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=3.14×4×0.5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=6.28(立方米)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一个圆锥和一个圆柱底面积和体积都相等，圆锥和圆柱高的比是（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1∶3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3∶1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1∶9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9∶1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设底面积是S，体积是V，则高的比是：(3V÷S):(V÷S)=3:1.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一个高是15厘米的圆锥形容器盛满水，倒入和它等底的圆柱形量杯里，水的高度是（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5厘米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10厘米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设圆柱容器中水和圆锥容器中水的体积相等为V，底面积相等为S，圆柱容器内水的高为：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；圆锥容器内水的高为：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；所以它们的高的比是：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=1：3，因为圆锥容器内水的高是15厘米，所以圆柱容器内水的高为：5÷3=5（厘米）.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边长是1厘米的正方形卷成一个圆柱体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,</w:t>
            </w:r>
            <w:r>
              <w:rPr>
                <w:b w:val="0"/>
                <w:i w:val="0"/>
                <w:color w:val="000000"/>
                <w:sz w:val="21"/>
              </w:rPr>
              <w:t xml:space="preserve"> 它的体积是（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立方厘米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立方厘米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立方厘米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立方厘米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1.体积=π（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×1=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（立方厘米）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边长是1厘米的正方形卷成一个圆柱体 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,</w:t>
            </w:r>
            <w:r>
              <w:rPr>
                <w:b w:val="0"/>
                <w:i w:val="0"/>
                <w:color w:val="000000"/>
                <w:sz w:val="21"/>
              </w:rPr>
              <w:t xml:space="preserve">与它等底等高的圆锥体的体积是（   ）.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立方厘米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立方厘米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立方厘米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立方厘米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2.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一个圆柱的体积是90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，与它等底等高的圆锥的体积是（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30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90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270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sup>
              </m:sSup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90×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=30(立方厘米)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圆锥的体积（   ）圆柱的体积．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大于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大于、小于或等于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不能确定圆锥和圆柱的底面积和高，无法确定圆柱和圆锥体积的大小，所以圆锥的体积大于、小于或等于圆柱的体积.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一个棱长为6厘米的正方体，削成一个最大的圆锥体，削去部分的体积是（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159.48立方厘米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216立方厘米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56.52立方厘米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144立方厘米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r>
                <w:rPr>
                  <w:rFonts w:hint="eastAsia" w:ascii="Cambria Math"/>
                  <w:lang w:eastAsia="zh-CN"/>
                </w:rPr>
                <m:t>6×6×6−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×6×3×3×3.14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 =216-56.52=159.48（立方厘米）；所以削去部分的体积是159.48立方厘米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等底等高的一个圆柱和一个圆锥体相差6.28立方厘米，圆柱与圆锥体积的和是（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9.42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12.56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15.7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25.12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sup>
              </m:sSup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6.28÷2=3.14（立方厘米）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3.14×3+3.14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=9.42+3.14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=12.56（立方厘米）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一个圆柱与一个圆锥的底面积相等，体积比是1∶1，圆柱和圆锥高的比是（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3∶1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等底等高的圆柱的体积是圆锥体积的3倍，圆锥圆柱和圆锥等底等体积，那么圆锥的高是圆柱高的3倍，即圆柱和圆锥高的比是1:3.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下面形体(单位：厘米)的体积是（   ）</w:t>
            </w:r>
            <w:r>
              <w:br w:type="textWrapping"/>
            </w:r>
            <w:r>
              <w:drawing>
                <wp:inline distT="0" distB="0" distL="0" distR="0">
                  <wp:extent cx="811530" cy="486410"/>
                  <wp:effectExtent l="0" t="0" r="7620" b="889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682" cy="48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375立方厘米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125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6立方厘米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2立方厘米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192立方厘米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×3.14×(8÷2)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×15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=3.14×16×5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=251.2（立方厘米）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圆锥的底面直径6厘米，高1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2分米,它的体积是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       </w:t>
            </w:r>
            <w:r>
              <w:rPr>
                <w:b w:val="0"/>
                <w:i w:val="0"/>
                <w:color w:val="000000"/>
                <w:sz w:val="21"/>
              </w:rPr>
              <w:t xml:space="preserve">立方厘米（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113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04                            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226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08       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52   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1.2分米=12厘米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3.14×(6÷2)²×12×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=3.14×9×4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=113.04(立方厘米)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圆柱和圆锥的体积相等，高也相等．那么，圆柱的底面积是圆锥底面积的(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假设圆柱和圆锥的体积是V，高是h，则圆柱的底面积是：V÷h=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h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，圆锥的底面积是：3V÷h=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h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h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h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h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h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3V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故答案为：C.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一个圆柱和一个圆锥等底等高，圆锥体积是1立方分米，圆柱体积是（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3立方分米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1立方分米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立方分米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4立方分米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1×3=3(立方分米)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一个圆锥形碎石堆，底面半径1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5米，高1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8米，每立方米碎石约重2吨，这堆碎石约重(得数保留整吨数) 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4吨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13吨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3.14×1.5²×1.8×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=3.14×2.25×0.6×2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=3.14×2.7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≈8(吨)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一个圆柱和一个圆锥等底等高，圆柱体积是1立方分米，圆锥体积是（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3立方分米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1立方分米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立方分米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5立方分米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(立方分米)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圆柱的表面积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把一个圆柱形木料切削一个最大的圆锥，削去部分是圆柱体积的（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drawing>
                <wp:inline distT="0" distB="0" distL="114300" distR="114300">
                  <wp:extent cx="133350" cy="390525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把一个圆柱形木料切削一个最大的圆锥，削去部分是圆柱体积的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一个长方体和一个圆锥体的底面积和高分别相等，长方体的体积是圆锥体体积的（   ）。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长方体体积公式V=Sh，圆锥体积公式V=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Sh，所以长方体的体积是圆锥体体积的3倍。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用一半径为10厘米的半圆围成一个圆锥，则此圆锥的底面半径为（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3cm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4cm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5cm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6cm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解：半圆弧的长度：3.14×10×2÷2=31.4(厘米)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圆锥的底面半径：31.4÷3.14÷2=5(厘米)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一个圆柱和一个圆锥的底面积相等，体积也相等．圆锥的高是圆柱的高的（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6倍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解：设底面积是S，体积是V，圆锥的高是：3S÷V=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3S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圆柱的高是：S÷V=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圆锥的高是圆柱的高的：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3S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=3</m:t>
              </m:r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把一块圆柱体的木块削成一个尽可能大的圆锥．削去部分的体积是圆柱体积的(   )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根据分析可知，把一块圆柱体的木块削成一个尽可能大的圆锥，削去部分的体积是圆柱体积的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圆柱和圆椎的体积相等，底面积也相等，那么圆柱的高是圆锥的高的(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假设圆柱和圆锥的体积都是V，底面积都是S，则圆柱的高是：V÷S=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，圆锥的高是：3V÷S=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3V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等底等高的圆柱的体积是圆锥体积的（   ）倍．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2倍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解：根据圆柱和圆锥的体积公式可知，等底等高的圆柱的体积是圆锥体积的3倍.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等底等高的一个圆锥和一个圆柱体积之和是12.56立方分米，圆锥的体积是（   ）立方分米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6.28         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12.56     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12.56÷(3+1)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=12.56÷4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=3.14（立方分米）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圆锥的底面积和高都扩大到原来的2倍，则体积扩大到原来的（     ）倍。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圆锥的底面积和高都扩大到原来的2倍，则体积扩大到原来的：2×2=4倍.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一个圆锥的体积是18立方分米，比与它等底等高的圆柱的体积少（    ）立方分米。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18×3-18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=54-18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=36（立方分米）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一个圆锥形的机器零件，底面半径是3厘米，高是5厘米，这个机器零件所占空间的大小是（    ）立方厘米。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141.3                                   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47.1   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15.7        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×3.14×</w:t>
            </w:r>
            <m:oMath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×5=47.1（立方厘米）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把一个圆柱形钢材切削成一个最大的圆锥，切削掉的部分重8千克，这段圆柱形钢材重（    ）千克。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解：8÷（1-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）=8×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=4×3=12（千克）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一个底面半径是10厘米的圆锥，它的高如果增加3厘米，它的体积将会增加(    )立方厘米。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78.5 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314        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7.85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解：3.14×10²×3×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=3.14×100×1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=314(立方厘米)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用一个高为30cm的圆锥体容器盛满水，然后把水倒人和它等底等高的圆柱体容器内，水的高度应为(    )cm。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15                                         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D.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解：30÷3=10(cm)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甲、乙两个等高的圆锥，甲圆锥的底面半径是乙圆锥底面半径的3倍，则甲圆锥体积是乙圆锥体积的(    )倍。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1 2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解：甲圆锥的底面半径是乙圆锥底面半径的3倍，那么甲圆锥的底面积是乙圆锥底面积的9倍，所以甲圆锥的体积是乙圆锥体积的9倍.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同底的圆锥和圆柱体积相等，如果圆柱的高是am，那么圆锥的高是(    )m。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3a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解：圆锥和圆柱的体积相等，高相等，圆柱的高是am，那么圆锥的高是a×3=3am.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体积和高都相等的圆柱体和圆锥体，它们底面积的比是（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1:3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3:1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2:3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解：圆柱体积＝底面积×高，圆锥的体积＝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×底面积×高，圆柱和圆锥的体积和高相等，则圆柱体和圆锥的底面积之比为1:3.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底面积和体积分别相等的圆柱和圆锥，如果圆锥的高是15厘米，那么圆柱的高是（   ）厘米。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当圆柱和圆锥的底面积和体积相等时，两者的高之比是1:3，当圆锥的高是15cm时，圆柱的高是5cm。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把一个圆柱形橡皮泥加工成一个和它等底等高的圆锥，体积比原来减少了(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position w:val="-24"/>
                <w:lang w:eastAsia="zh-CN"/>
              </w:rPr>
              <w:object>
                <v:shape id="_x0000_i1025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解：设它们的底面积为：S；高为h。圆柱体积=Sh，圆锥体积=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Sh.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因Sh-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Sh=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Sh，故体积比原来减少了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等底的圆柱和圆锥，圆锥的高是圆柱的3倍，那么它们的体积（    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圆柱小于圆锥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相等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圆柱大于圆锥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解：假设底面积都是S，圆柱的高是h，则圆锥的高是3h；圆柱的体积：Sh；圆锥的体积：S×3h×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=Sh；体积相等.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12个相等的圆锥形钢坯可以熔成（   ）个与它等底等高的圆柱形零件。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等底等高的圆柱体和圆锥体的体积之比是3：1，则12个圆锥可以熔成4个等底等高的圆柱。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用一个9厘米高的圆锥形容器盛满水，再将它倒入和它等底等高的圆柱形容器中，水的高度是（   ）厘米。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等底等高的圆柱体和圆锥体的体积之比是3：1，当体积和底面积相等时，圆柱体与圆锥体的高度之比是1:3，则该题中，将9厘米高的圆锥杯水倒入等底圆柱形杯中，水的高度为3厘米.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底面积相等的圆柱和圆锥的体积比是3：1，圆锥的高是9厘米，那么圆柱的高是(   )cm。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解：设圆柱的高是h，它们的底面积是S.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Sh: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S×9=3:1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 Sh=3×3S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 h=9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把一团圆柱形橡皮泥揉成与它等底的圆锥，高将（ 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扩大到原来的3倍            B.         C.           D.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缩小到原来的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扩大到原来的6倍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缩小到原来的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解：因为等底等高的圆柱体积是圆锥体积的3倍，那么把一团圆柱形橡皮泥揉成与它等底的圆锥后，高将扩大到原来的3倍.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一个圆柱与一个圆锥的底面半径相等，圆锥的高是圆柱的3倍，它们的体积相比，(    )。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圆柱大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圆锥大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一样大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解：底面半径相等，底面积就相等，设底面积是S，圆锥的高是3h，圆柱的高是h；则圆锥的体积：S×3h×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=Sh，圆柱的体积：Sh；所以圆柱和圆锥的体积一样大.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把一个圆锥的底面半径和高都扩大3倍，则它的体积扩大（   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6倍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18倍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把一个圆锥的底面半径和高都扩大3倍，则它的体积扩大：3×3×3=27倍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圆锥的高有（    ）条。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紧扣圆锥的特征：从圆锥的顶点到底面圆心的距离是圆锥的高；即可解决问题．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把一支新的圆柱形铅笔削尖，笔尖（圆锥部分）的体积与削去部分体积的比是（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3：1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1：3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解：由分析得：把圆柱削成最大的圆锥，也就是圆锥与圆柱等底等高，因为等底等高的圆柱的体积是圆锥体积的3倍，所以削去部分的体积相当于圆锥体积的3=1=2倍，  所以，笔尖（圆锥部分）的体积与削去部分体积的比1：2．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将一个圆柱体削成一个等底等高的圆锥体，削去的部分是圆柱体积的（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2倍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 </w:t>
            </w:r>
            <m:oMath>
              <m:r>
                <w:rPr>
                  <w:rFonts w:hint="eastAsia" w:ascii="Cambria Math"/>
                  <w:lang w:eastAsia="zh-CN"/>
                </w:rPr>
                <m:t>−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m:rPr>
                  <m:nor/>
                  <m:sty m:val="p"/>
                </m:rPr>
                <w:rPr>
                  <w:rFonts w:hint="eastAsia" w:ascii="Cambria Math"/>
                  <w:b w:val="0"/>
                  <w:i w:val="0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 答：削去的部分是圆柱体积的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圆柱的高是圆锥高的一半，圆锥底面半径是圆柱底面半径的一半，圆锥的体积是圆柱体积的（　　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解：设圆锥的高为h，则圆柱的高为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h，圆锥的底面半径为r，则圆柱的底面半径为2r，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圆锥的体积：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圆柱的体积：π×（2r）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h=2πr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h，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h÷2πr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h=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；圆锥的体积是圆柱体积的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如果一个圆柱体和一个圆锥体等底等高，它们的体积一共是48立方厘米，那么圆柱的体积是（　　）立方厘米．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解：48÷（3+1）×3，  =48÷4×3，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=36（立方厘米），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答：圆柱的体积是36立方厘米．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等底等高的圆柱和圆锥的体积相差6.28立方厘米，它们的体积之和是（　　）立方厘米．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12.56                                    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9. 42      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15.7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解：6.28÷2×（4﹣2）  =6.28÷2×2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=12.56（立方厘米）；它们的体积之和是12.56立方厘米．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圆锥的体积是120立方分米，底面积是10平方分米，高是（   ）分米．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解：120×3÷10  =360÷10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=36（分米）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答：它的高是36分米．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48个铁圆锥体，可以熔铸成等底等高的圆柱体的个数是（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48个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16个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24个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解：48÷3=16（个）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等底等高的圆柱和圆锥的体积和为100立方分米，则圆柱的体积是（   ）立方分米．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75       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解：100÷（1+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  =100×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=75（立方分米）；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答：圆柱的体积是75立方分米．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9÷3=3（分米），（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3分米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9分米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9÷3=3（分米）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把一个圆柱削成一个最大的圆锥，圆柱与削去部分的体积比是(    )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3：1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2：1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3：2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削成的圆锥的体积：削去部分体积=1 ：（1-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）=1：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=3：2； 答：削成的圆柱与削去的部分体积比是3：2．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12个同样的圆锥形钢坯可以熔成多少个与它等底等高的圆柱形零件（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解：12×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=4（个）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答：12个同样的圆锥形钢坯可以熔成4个与它等底等高的圆柱形零件．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一个圆柱体和一个圆锥体等底等高，它们的体积相差24立方分米，这个圆柱体的体积是（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12立方分米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24立方分米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36立方分米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24÷2×3=36(立方分米)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圆锥的底面积一定，圆锥的体积和高（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解：因为圆锥的体积=底面积×高，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则圆锥的体积÷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高=底面积（一定），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所以圆锥的体积和高成正比例。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体积相等的圆柱和圆锥，如果它们的底面积相等，那么圆锥的高应是圆柱高的（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6倍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因为等底等高的圆柱的体积是圆锥体积的3倍，当一个圆柱和一个圆锥底面积相等，体积也相等时，则圆锥的高是圆柱高的3倍。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一个圆锥和一个圆柱，它们底面积的比是1∶2，高的比是1∶3，圆锥和圆柱的体积比是（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2∶3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1∶9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1∶18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18∶1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设圆锥的底面积是S，则圆柱的底面积是2S，圆锥的高是h，则圆柱的高是3h，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体积比：(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Sh):(2S×3h)=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:6=1:18.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ind w:firstLine="571" w:firstLineChars="0"/>
        <w:jc w:val="left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用一个高36厘米的圆锥形容器盛满水，倒入和它等底等高的圆柱形容器中，水的高度是（　　）厘米．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解：根据分析，水在圆柱容器内的高是圆锥容器内高的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 36×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=12（厘米）；水面高度是12厘米．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一块圆柱形橡皮泥，能捏成（　　）个和它等底等高的圆锥形橡皮泥．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解：根据等底等高的圆锥形的体积是圆柱形体积的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 又因为，在捏橡皮泥的过程中，它的总体积不变，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所以能捏成3个和它等底等高的圆锥形橡皮泥，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一个圆柱和一个圆锥的体积和高都相等，那么圆柱与圆锥（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底面半径的比是1∶3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底面直径的比是3∶1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底面周长的比是3∶1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底面积的比是1∶3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因为等底等高的圆锥的体积是圆柱体积的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，所以当圆柱和圆锥体积相等、高相等时，圆锥的底面积是圆柱底面积的3倍，也就是说圆柱与圆锥的底面积之比是1：3。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一个圆锥的体积、底面积与另一个圆柱的体积、底面积相等．已知这个圆锥的高是6厘米，那么另一个圆柱的高是（　　）厘米．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解：设二者的体积、底面积分别为V、S，圆柱的高为H，  SH=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×S×6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SH=2S，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H=2；圆柱的高是2厘米．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一根体积为120立方分米的圆柱体木料，要把它削成最大的圆锥，需要削去（　　）立方分米的木料．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60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解：120×（1﹣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），  =120×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=80（立方分米）；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把一块圆柱形状的木料削成一个最大的圆锥，削去部分的体积是4立方厘米．原来这块木料的体积是（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2立方厘米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8立方厘米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6立方厘米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4÷(1-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)=6（立方厘米）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圆锥的底面半径一定，体积和高（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因为，底面半径一定，所以这圆锥的底面积就一定，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V=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sh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所以，V÷h=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s（一定），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即圆锥的体积与高的比值一定，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所以，圆锥的体积与高成正比例；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圆锥的底面积是16平方厘米，高6厘米，它的体积是（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96立方厘米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23立方厘米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69立方厘米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32立方厘米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16×6×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=32(立方厘米)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ind w:firstLine="571" w:firstLineChars="0"/>
        <w:jc w:val="left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圆锥的高一定，底面积和体积（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成反比例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解：因为圆锥的体积=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底面积×高，且圆锥的高一定，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则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V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h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（一定），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所以底面积和体积成正比例。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一个圆柱和一个圆锥体积相等，已知圆锥与圆柱高的比是1：3，那么圆柱底面积是圆锥的（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解：设圆锥的高为h，圆柱的高为3h．</w:t>
            </w:r>
            <w:r>
              <w:br w:type="textWrapping"/>
            </w:r>
            <m:oMathPara>
              <m:oMath>
                <m:sSub>
                  <m:sSubPr/>
                  <m:e>
                    <m:r>
                      <w:rPr>
                        <w:rFonts w:hint="eastAsia" w:asci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hint="eastAsia" w:ascii="Cambria Math"/>
                        <w:lang w:eastAsia="zh-CN"/>
                      </w:rPr>
                      <m:t>柱</m:t>
                    </m:r>
                  </m:sub>
                </m:sSub>
                <m:r>
                  <w:rPr>
                    <w:rFonts w:hint="eastAsia" w:ascii="Cambria Math"/>
                    <w:lang w:eastAsia="zh-CN"/>
                  </w:rPr>
                  <m:t>⋅</m:t>
                </m:r>
                <m:r>
                  <m:rPr>
                    <m:nor/>
                    <m:sty m:val="p"/>
                  </m:rPr>
                  <w:rPr>
                    <w:rFonts w:hint="eastAsia" w:ascii="Cambria Math"/>
                    <w:b w:val="0"/>
                    <w:i w:val="0"/>
                    <w:lang w:eastAsia="zh-CN"/>
                  </w:rPr>
                  <m:t>3</m:t>
                </m:r>
                <m:r>
                  <w:rPr>
                    <w:rFonts w:hint="eastAsia" w:ascii="Cambria Math"/>
                    <w:lang w:eastAsia="zh-CN"/>
                  </w:rPr>
                  <m:t>h=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  <m:sSub>
                  <m:sSubPr/>
                  <m:e>
                    <m:r>
                      <w:rPr>
                        <w:rFonts w:hint="eastAsia" w:asci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hint="eastAsia" w:ascii="Cambria Math"/>
                        <w:lang w:eastAsia="zh-CN"/>
                      </w:rPr>
                      <m:t>锥</m:t>
                    </m:r>
                  </m:sub>
                </m:sSub>
                <m:r>
                  <w:rPr>
                    <w:rFonts w:hint="eastAsia" w:ascii="Cambria Math"/>
                    <w:lang w:eastAsia="zh-CN"/>
                  </w:rPr>
                  <m:t>h</m:t>
                </m:r>
              </m:oMath>
            </m:oMathPara>
            <w:r>
              <w:br w:type="textWrapping"/>
            </w:r>
            <m:oMathPara>
              <m:oMath>
                <m:sSub>
                  <m:sSubPr/>
                  <m:e>
                    <m:r>
                      <w:rPr>
                        <w:rFonts w:hint="eastAsia" w:asci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hint="eastAsia" w:ascii="Cambria Math"/>
                        <w:lang w:eastAsia="zh-CN"/>
                      </w:rPr>
                      <m:t>柱</m:t>
                    </m:r>
                  </m:sub>
                </m:sSub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  <m:sSub>
                  <m:sSubPr/>
                  <m:e>
                    <m:r>
                      <w:rPr>
                        <w:rFonts w:hint="eastAsia" w:ascii="Cambria Math"/>
                        <w:lang w:eastAsia="zh-CN"/>
                      </w:rPr>
                      <m:t>S</m:t>
                    </m:r>
                  </m:e>
                  <m:sub>
                    <m:r>
                      <w:rPr>
                        <w:rFonts w:hint="eastAsia" w:ascii="Cambria Math"/>
                        <w:lang w:eastAsia="zh-CN"/>
                      </w:rPr>
                      <m:t>锥</m:t>
                    </m:r>
                  </m:sub>
                </m:sSub>
              </m:oMath>
            </m:oMathPara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一个圆锥和一个圆柱体积相等，底面积也相等，圆锥的高是12厘米，圆柱的高是（   ）厘米．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12÷3=4（厘米）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如图是一个直角三角形，两直角边的长度分别为6cm和2cm，以较长边为轴，旋转一周所形成的立体图形的体积是（   ）cm</w:t>
            </w:r>
            <w:r>
              <w:rPr>
                <w:b w:val="0"/>
                <w:i w:val="0"/>
                <w:color w:val="000000"/>
                <w:vertAlign w:val="superscript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>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25.12                                 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75.36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所形成的圆锥的底面半径为2cm，高为6cm，根据圆锥体积公式：V圆锥=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Sh=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×3.14×2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×6=25.12cm</w:t>
            </w:r>
            <w:r>
              <w:rPr>
                <w:b w:val="0"/>
                <w:i w:val="0"/>
                <w:color w:val="000000"/>
                <w:vertAlign w:val="superscript"/>
              </w:rPr>
              <w:t>3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一个圆柱，削成一个最大的圆锥，削成的圆锥的体积是削去部分的（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2倍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3</m:t>
                    </m:r>
                  </m:num>
                  <m:den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2</m:t>
                    </m:r>
                  </m:den>
                </m:f>
              </m:oMath>
            </m:oMathPara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这个圆柱的体积是圆锥体积的3倍，圆锥体积是1份，圆柱的体积是3份，削去的部分就是2份，圆锥体积是削去部分的体积的1÷2=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一个圆柱和一个圆锥，它们的底面积和体积都分别相等，已知圆柱的高是3cm，圆锥的高是（   ）cm．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3×3=9（厘米）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圆锥的底面半径4分米，高3分米,它的体积是（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72立方分米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37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68立方分米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24立方分米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48立方分米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3.14×4²×3×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=3.14×16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=50.24(立方分米)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有一条高的立体图形（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A，圆柱有无数条高，即不符合；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B，长方体有4条高，不符合题意；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C，圆锥只有一条高，符合条件；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一个圆锥的底面周长是94.2厘米，高是25厘米，它的体积是（    ）立方厘米。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250                              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5625                                   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5887.5  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×3.14×</w:t>
            </w:r>
            <m:oMath>
              <m:sSup>
                <m:sSupPr/>
                <m:e>
                  <m:d>
                    <m:dPr>
                      <m:sepChr m:val=","/>
                    </m:dPr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94.2÷3.14÷2</m:t>
                      </m:r>
                    </m:e>
                  </m:d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×25=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×225×3.14×25=5887.5（立方厘米）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圆锥的认识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若把甲水桶的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倒入乙后，甲、乙两桶水的质量比是1：2，则甲、乙两桶原有水的质量比是（　　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3：4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解：设原来甲中水的质量为x，乙中水的质量为y，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2（x﹣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x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）=y+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x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解得：x：y=4：5；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所以甲乙两桶原来水的重量比是4：5；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一个平行四边形，按3：1的比例进行放大，放大后的图形与原图形的面积比为（　　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3：1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9：1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解：一个平行四边形，按3：1的比例进行放大，放大后的图形与原图形的面积比为9：1；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圆锥的侧面展开后是一个（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扇形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梯形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根据圆锥的特征可知：圆锥的侧面展开后是一个扇形；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圆柱和圆锥的侧面都是（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平面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曲面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圆柱和圆锥的侧面都是曲面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圆锥的高有（  ）条．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无数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根据圆锥的高的定义可知：圆锥只有一条高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圆锥有（  ）条高．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解：根据圆锥的高的定义可知：圆锥只有一条高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以直角三角形的一条直角边所在的直线为轴，旋转一周，就能得到一个（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长方体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解：以直角三角形的一条直角边所在的直线为轴，旋转一周，就能得到一个圆锥体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从圆锥的顶点向底面做垂直切割，所得到的截面是一个（）。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等腰三角形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圆锥的侧面展开图是一个等腰的三角形。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圆锥的高一定，则它的底面积与体积（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解：圆锥的体积÷底面积=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×高（一定），是对应的比值一定，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所以圆锥的底面积与体积成正比例；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把一段圆柱木料锯成三段，增加（  ）个底面积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根据题干解析可得，切割成三段后，表面积是增加了4个圆柱的底面的面积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将圆柱侧面展开得到的图形不可能是（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梯形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如果圆柱的底面周长与高相等，把圆柱的侧面展开有两种情况：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①  沿高线剪开：此时圆柱的侧面展开是一个正方形；②不沿高线剪：斜着剪开将会得到一个平行四边形；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如果圆柱的底面周长与高不相等，把圆柱的侧面展开有两种情况：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①沿高线剪开：此时圆柱的侧面展开是一个长方形；②不沿高线剪：斜着剪开将会得到一个平行四边形或菱形；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根据上述圆柱的展开图的特点可得：圆柱的侧面展开图不能是梯形。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一个圆柱的高有（  ）条．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无数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圆柱两个底面之间的距离叫做圆柱的高，圆柱有无数条高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沿长方形的一条边旋转一周得到一个（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一个长方形绕着它的一条边旋转一周，围成一个光滑的曲面，想象可知是圆柱体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下列形体不论从哪个方向切，切面形状不可能是长方形的是（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长方体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圆柱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A、长方体沿平行于上下面、或左右面、或前后面都可以切割出长方形的切面；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B、圆锥无论沿哪个方向切割，切面形状都不是长方形；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C、圆柱沿高垂直底面切割，可以得出切面是长方形；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D、正方体沿上下面、或左右面、或前后面斜着切割，都可以得出切面是长方形；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把一个圆锥沿底面直径到顶点切开，切面是一个(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圆形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扇形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解：把一个圆锥沿底面直径到顶点切开，切面是一个三角形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下图是三位同学测量圆锥高的方法，你认为(    )的方法正确。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drawing>
                <wp:inline distT="0" distB="0" distL="0" distR="0">
                  <wp:extent cx="802005" cy="868680"/>
                  <wp:effectExtent l="0" t="0" r="17145" b="762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32" cy="86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drawing>
                <wp:inline distT="0" distB="0" distL="0" distR="0">
                  <wp:extent cx="821055" cy="840105"/>
                  <wp:effectExtent l="0" t="0" r="17145" b="17145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220" cy="84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drawing>
                <wp:inline distT="0" distB="0" distL="0" distR="0">
                  <wp:extent cx="696595" cy="887730"/>
                  <wp:effectExtent l="0" t="0" r="8255" b="762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090" cy="888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解：根据圆锥高的定义可知，C的测量是正确的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沿圆柱的高将圆柱的侧面展开后是一个（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长方形或正方形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圆形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扇形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沿圆柱的高将圆柱的侧面展开后是一个长方形或正方形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圆锥的侧面展开图是一个（   ）.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长方形或正方形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圆形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扇形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圆锥的侧面展开图是一个扇形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圆锥和圆柱的半径比是3：2，体积比是1：1，那么圆锥和圆柱高的比是(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3：4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9：16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4：3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1：1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设圆锥的高为H，圆柱的高为h，因为圆锥和圆柱半径的比是3：2，所以圆锥的底面积：圆柱的底面积=9：4，又因圆锥的体积：圆柱的体积=1：1，则1：1=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×9×H：4×h，3H=4h， H：h=4：3；答：圆锥和圆柱高的比是4：3．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第三单元 圆柱与圆锥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圆锥的体积</w:t>
            </w:r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15:28可以写成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，读作（  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二十八分之十五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15比28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28比15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解：根据比的读法可知，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读作：15比28。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在比例尺是1：8的图纸上，甲、乙两个圆的直径比是2：3，那么甲、乙两个圆的实际的直径比是（　　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1：8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4：9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解：令甲乙两圆的图上直径为2d，3d，  根据比例尺可得实际甲乙两圆的直径分别是2d×8=16d，3d×8=24d，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16d：24d=2：3．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甲、乙两个学生放学回家，甲要比乙多走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的路，而乙走的时间比甲少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，求甲、乙两人的速度比是（　　）            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11：12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12：11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6：5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解：甲的行程是乙的：（1+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乙的时间是甲的：1﹣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那么甲的时间是乙的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甲乙速度比为（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）：（1÷1）=12：11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答：甲乙两个学生回家的速度比是12：11．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在浓度为10%的1000克盐水中加入100克盐，溶解之后，盐与盐水的质量比是（　　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2：10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2：11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2：9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解：（1000×10%+100）：（1000+100），  =200：1100，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=2：11，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答：盐与盐水的质量比是2：11；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如果把甲桶中水的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倒入乙桶后，甲、乙两桶中的水质量比是1：2，则甲、乙两桶原有水的质量比是（　　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解：设原来甲中水的质量为x，乙中水的质量为y，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2（x﹣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x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）=y+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x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解之得：x：y=4：5；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所以甲乙两桶原来水的重量比是4：5；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一杯糖水中，糖与水的比是1：4，小明喝去半杯后，剩下的糖水中糖与水的比是（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1：2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1：4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解：喝掉一些后，糖水的浓度不变，剩下的糖水中糖和水的比不变，还是1：4．  故选：B．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两个高一样的圆锥，他们的底面半径比是3：4，那么它们的体积比是（　　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3：4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9：16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6：8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16：9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解：[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×π×（3r）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h]：[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×π×（4r）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h]，  =9：16；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一杯牛奶，喝去20%，加满水摇匀，再喝去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，再加满水，这时杯中牛奶与水的比是（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3：7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2：5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解：假设一杯纯牛奶的量为100，喝去20%，即喝去了100×20%=20，  剩下的牛奶为100﹣20=80，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“加满水搅匀，再喝去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”，则喝去的牛奶为80×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=40，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再加满水后，杯中有牛奶100﹣20﹣40=40，有水100﹣40=60，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这时杯中牛奶与水的比为：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40：60，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=（40÷20）：（60÷20），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=2：3；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一杯纯牛奶，喝去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，加清水摇匀，再喝去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，再加清水，这时杯中牛奶与水的比是（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3：7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解：假设一杯纯牛奶的量为100，喝去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，即喝去了100×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=20，  剩下的牛奶为100﹣20=80，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“加满水搅匀，再”，则喝去的牛奶为80×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=40，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再加满水后，杯中有牛奶100﹣20﹣40=40，有水100﹣40=60，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这时杯中牛奶与水的比为：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40：60，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=（40÷20）：（60÷20），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=2：3；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走同样一段路，甲车用9小时走完，乙车用3小时走完，甲、乙两车的速度比是（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3：1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解：根据速度×时间=路程，  可得路程一定时，速度和时间成反比；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因为甲乙用的时间的比：9：3=3：1，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所以甲乙两车的速度比是1：3．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答：甲乙两车的速度比是1：3．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ind w:firstLine="571" w:firstLineChars="0"/>
        <w:jc w:val="left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一杯牛奶，牛奶与水的比是1：4，喝掉一半后，牛奶与水的比是（　　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1：4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1：2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1：3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解：一杯牛奶，牛奶与水的比是1：4，喝掉一半后，牛奶与水的比是1：4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打一份稿件，张红用了3分钟，王浩用了5分钟，张红和王浩的工作效率的比是（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3：5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5：3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解：3：5的反比是5：3．  答：张红和王浩的工作效率的比是5：3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一个长方体和一个正方体的底面积相等，如果长方体的高是正方体的2倍，那么，长方体与正方体的体积比是（　　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2：1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1：2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解：长方体和正方体的统一体积公式：v=sh，  长方体和正方体的底面积相等，长方体的高是正方体的2倍，那么长方体的体积是正方体的2倍，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所以，长方体与正方体的体积比是2：1．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有两袋大米，从甲袋取出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给乙袋，则两袋大米一样重，甲、乙两袋大米的质量比是（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3：1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3：4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3：5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解：1：（1﹣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  =1：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=3：1．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答：甲、乙两袋大米的质量比是3：1．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修一条路，计划10天修完，实际8天修完．计划的工效与实际工效的最简整数比是（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5：4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4：5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解：（1÷10）：（1÷8）， 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×40）：（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×40），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=4：5；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打印一篇作文，美美用了8分钟，圆圆用了10分钟，美美和圆圆的工作效率比是（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8：10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5：4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解：美美和圆圆的工作效率比是10：8=5：4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客车3小时行的路程是轿车4小时所行路程的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．客车与轿车的速度比（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3：4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4：3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5：4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÷3）：（1÷4），  =0.2：0.25，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=4：5；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从甲堆货物中取出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给乙堆货物，这时两堆货物的质量相等．原来甲、乙两堆货物的质量之比是（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7：9           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D.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9：l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9：6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解：由“从甲堆货物中取出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给乙堆货物，这时两堆货物的质量相等”可知，甲原有9份，乙原有9﹣2=7份，  原来甲和乙的比是9：7；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有一盆棋子（只有黑白两色）其中白棋子数与黑棋子数的比是3：2，下面的说法错误的是（　　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黑子数与白子数的比是2：3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白子数比黑子数多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白子数是黑子数的1.5倍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黑子数占一盒棋子数的40%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解：（A）黑子数与白子数的比是2：3，正确；  （B）白子数比黑子数多（3﹣2）÷2=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，所以原答案说法是错误的；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（C）3÷2=1.5（倍），正确；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（D）2÷（3+2）=40%，正确．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综上，只有B说法错误．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完成一项工程，甲工程队要5天，乙工程队要3天，那么甲和乙的最简工作效率之比是（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5：3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解：甲和乙的工作效率之比是：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=3：5；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学校图书馆中，文艺书比科技书多20%，科技书与文艺书的最简比是（　　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6：5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解：科技书与文艺书的比是：1：（1+20%）=5：6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方强的爸爸到火车站，去时走了4分钟，跑了5分钟，回来走了6分钟，跑了4分钟20秒，则方强的爸爸走与跑的速度比是（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1：2    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D.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1：3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解：（1÷2）：[1÷（5﹣4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）]=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=1：3；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甲乙两杯水，如从甲杯倒出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到乙杯，则两杯水同样多．原甲乙两杯水的比是（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1：3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2：3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3：1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解：原甲乙两杯水的比是1：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=3：1；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从甲堆煤中取出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给乙堆，两堆煤的重量相等，原来甲乙两堆煤重量的比是（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9：7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7：5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解：1：（1﹣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×2）  =1：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=9：5；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一张正方形的纸围成的圆柱，它的侧面积和底面积的比是（　　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π﹕1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1﹕π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1﹕4π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4π﹕1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解：设正方形的边长为1，那么  圆柱的侧面积：1×1=1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圆柱的底面半径：1÷2π=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圆柱的底面积： </w:t>
            </w:r>
            <m:oMath>
              <m:r>
                <w:rPr>
                  <w:rFonts w:hint="eastAsia" w:ascii="Cambria Math"/>
                  <w:lang w:eastAsia="zh-CN"/>
                </w:rPr>
                <m:t>π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(</m:t>
                  </m:r>
                  <m:f>
                    <m:fPr/>
                    <m:num>
                      <m:r>
                        <w:rPr>
                          <w:rFonts w:hint="eastAsia" w:asci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hint="eastAsia" w:ascii="Cambria Math"/>
                          <w:lang w:eastAsia="zh-CN"/>
                        </w:rPr>
                        <m:t>2π</m:t>
                      </m:r>
                    </m:den>
                  </m:f>
                  <m:r>
                    <w:rPr>
                      <w:rFonts w:hint="eastAsia" w:asci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圆柱的侧面积：底面积=1：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=4π：1．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答：它的侧面积和底面积的比是4π：1．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从甲仓存粮中运出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给乙仓，这时两仓的粮食一样多，原来甲仓存粮与乙仓存粮的比是（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1：2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5：3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解：1：（1﹣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×2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）  =1：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=2：1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甲数是乙数的1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4倍，那么乙数与甲数的比是（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2∶7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5∶7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7∶5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乙数是1，甲数就是1.4，乙数与甲数的比：1:1.4=10:14=5:7.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甲数与乙数的最简整数比是a：b，乙数与丙数的最简整数比是c：d，若b=2c，a=3d，a、b、c、d都不是0，则甲数与丙数的最简整数比是（　　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1：6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6：1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3：2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甲数：丙数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d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3d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2c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d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=3：2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答：甲数与丙数的最简整数比是3：2．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一条路，已走的路程占全长的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，那么已走的路程和剩下的路程的比是（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3：4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4：3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3：7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7：3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）， 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某学校六年级有两个班，如果把六（1）班人数的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转调到六（2）班，两个班的人数就相等了．原来六（1）班和六（2）班人数比是（　　）            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1：7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7：5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5：7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6：7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解：设六（1）班的人数为7，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则借调后两班的人数均为6，六（2）班原来的人数为6-1=5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则两班原来人数比为7:5．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甲乙两车的行驶速度之比为3：4，而乙甲两车的行驶时间之比为8：9，问甲乙两车的行驶路程之比为（　　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3：2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27：32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32：27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解：把甲车的速度看作3，则乙车的速度是4；把甲车行驶的时间是9，则乙车行驶的时间是8，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（3×9）：（4×8），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=27：32；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如果小圆的周长与大圆周长的比是2：3，那么小圆的面积与大圆面积的比是（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2：3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4：9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8：27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解：2πr：2πR=2：3，  则r：R=2：3，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：πR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=4：9，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答：小圆的面积与大圆面积的比是4：9．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甲加工5个零件用30分钟，乙加工3个零件用50分钟，甲、乙工作效率的比是（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5：3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9：25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25：9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解：（5÷30）：（3÷50） 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×150）：（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×150）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=25：9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答：甲、乙工作效率的比是25：9．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六年级书架上有一些故事书和科技书，五年级借走故事书册数的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和科技书的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，余下的故事书和科技书册数一样多，那么六年级故事书的册数和科技书的比是（　　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20：9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9：20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15：4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4：15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解：把故事书册数看作单位“1”，  那么科技书的册数就是故事书册数的：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）÷（1﹣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故事书的册数和科技书的比是：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1：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=15：4，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答：六年级故事书的册数和科技书的比是15：4．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红绳子剪去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后与绿绳子同样长.则红绳子长度与绿绳子长度的比是（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5∶6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1∶6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6∶1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6∶5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红绳子长度与绿绳子长度的比是：</w:t>
            </w:r>
            <m:oMath>
              <m:r>
                <w:rPr>
                  <w:rFonts w:hint="eastAsia" w:ascii="Cambria Math"/>
                  <w:lang w:eastAsia="zh-CN"/>
                </w:rPr>
                <m:t>1:</m:t>
              </m:r>
              <m:d>
                <m:dPr>
                  <m:sepChr m:val=","/>
                </m:dPr>
                <m:e>
                  <m:r>
                    <w:rPr>
                      <w:rFonts w:hint="eastAsia" w:ascii="Cambria Math"/>
                      <w:lang w:eastAsia="zh-CN"/>
                    </w:rPr>
                    <m:t>1-</m:t>
                  </m:r>
                  <m:f>
                    <m:fPr/>
                    <m:num>
                      <m:r>
                        <w:rPr>
                          <w:rFonts w:hint="eastAsia" w:asci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hint="eastAsia" w:ascii="Cambria Math"/>
                          <w:lang w:eastAsia="zh-CN"/>
                        </w:rPr>
                        <m:t>6</m:t>
                      </m:r>
                    </m:den>
                  </m:f>
                </m:e>
              </m:d>
              <m:r>
                <w:rPr>
                  <w:rFonts w:hint="eastAsia" w:ascii="Cambria Math"/>
                  <w:lang w:eastAsia="zh-CN"/>
                </w:rPr>
                <m:t>=1: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=6:5</m:t>
              </m:r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故答案为：6:5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六(2)班五月份有一天请假2人，出勤48人。缺勤人数与全班人数的比是（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1∶24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24∶25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2:(48+2)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=2:50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=1:25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将甲组人数的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拨给乙组，则甲、乙两组人数相等.原来甲、乙两组人数的比是(   )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5：1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5：3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解：将甲组人数看作1，则乙组人数为：1-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，甲：乙=1：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=5：3.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一杯100g的牛奶，奶与水的比是1：4，喝了一半后又加入5g奶，此时奶与水的比是（　　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5：16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16：5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3：8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解：100÷2×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1+4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 =50×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1+4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=10（克）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（10+5）：（100÷2﹣10）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=15：40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=3：8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答：此时奶与水的比是3：8．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学校组织武术操表演，先挑选了男生25人，女生20人参加，后来又增加了女生12人，要使男女生人数的比值不变，男生应增加（　　）人．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12人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7人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17人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解：男女生人数的比是：25：20=5：4，  （20+12）÷4=8，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5×8=40（人），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40﹣25=15（人）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答：要使男女生人数的比值不变，男生应增加15人．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甲、乙两人各有若干粒糖，若甲拿出糖果的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给乙，则两人的糖果数相等，原来甲、乙二人糖果数的比是（　　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5：4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6：5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1：（1﹣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×2），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=1：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=（1×5）：（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×5），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=5：3；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甲乙两种练习本，甲种练习本3元4本，乙种练习本4元3本，甲乙两种练习本的单价比是（　　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16：9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解：（3÷4）：（4÷3） 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=9：16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答：甲乙两种练习本的单价比是9：16．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两支粗细、长短都不同的蜡烛，长的能点燃7小时，短的能点燃10小时．同时点燃4小时后，两支蜡烛的长度相同．那么，原来短蜡烛的长度与长蜡烛的长度的比为（　　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7：10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3：5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4：7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解：设原来短蜡烛的长为b，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长蜡烛的长为a，能燃烧7小时，则每小时燃烧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短蜡烛的长为b，能燃烧10小时，则每小时燃烧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长的燃烧4小时后，剩下a﹣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短的燃烧4小时后剩下b﹣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b=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b，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剩下的长度相等，即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b，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所以b=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所以b：a=5：7，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答：原来短蜡烛的长度与长蜡烛的长度的比为5：7，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某工厂调出甲车间人数的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到乙车间后，甲、乙车间的人数一样多．原来甲、乙车间的人数比是（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5：4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10：9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11：10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解：1：（1﹣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×2）  =1：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=（1×5）：（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×5）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=5：4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一块长方形地，长80米，宽60米．则宽与长的比是多少，比值是多少.（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80:60   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40:20  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60:80  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20:40  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解：宽：长=60：80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60：80=60÷80=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小正方形边长6厘米，大正方形边长7厘米．则大、小正方形周长的比是多少，比值是多少.（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9:5， 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8:3， 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7:6， 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6:7， </w:t>
            </w: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解：大正方形的周长：小正方形的周长=（7×4）：（6×4）=7：6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7：6=7÷6=1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小正方形边长6厘米，大正方形边长7厘米．则大、小正方形面积的比是多少，比值是多少.（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49:36   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7:6    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9:5      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5:9    </w:t>
            </w: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解：大正方形的面积：小正方形的面积=（7×7）：（6×6）=49：36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49：36=49÷36=1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36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D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，则A∶B=（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17∶19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14∶15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19∶14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15∶17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Β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可知A:B=14:15；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ind w:left="0" w:leftChars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D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，则B∶C=（ 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17∶19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14∶15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19∶14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15∶17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B:C=15:17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ind w:left="0" w:leftChars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D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，则C∶D=（ 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17∶19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14∶15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19∶14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15∶17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C:D=17:19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ind w:left="0" w:leftChars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D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，则D∶A=（    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17∶19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14∶15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19∶14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15∶17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D:A=19:14.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的比值是（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19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m:oMathPara>
              <m:oMath>
                <m:r>
                  <w:rPr>
                    <w:rFonts w:hint="eastAsia" w:ascii="Cambria Math"/>
                    <w:lang w:eastAsia="zh-CN"/>
                  </w:rPr>
                  <m:t>11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的比值是（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19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m:oMathPara>
              <m:oMath>
                <m:r>
                  <w:rPr>
                    <w:rFonts w:hint="eastAsia" w:ascii="Cambria Math"/>
                    <w:lang w:eastAsia="zh-CN"/>
                  </w:rPr>
                  <m:t>11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比例的意义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下列说法正确的是(   )。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一条射线长9999米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两个锐角一定能拼成一个钝角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和10：8可以组成比例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两个质数的和一定是合数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解：A、射线是无限长的.此选项说法错误；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B、例如两个锐角都是10°，和也是锐角.此选项说法错误；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=5:4</m:t>
              </m:r>
            </m:oMath>
            <w:r>
              <w:rPr>
                <w:b w:val="0"/>
                <w:i w:val="0"/>
                <w:color w:val="000000"/>
                <w:sz w:val="21"/>
              </w:rPr>
              <w:t>，10：8=5：4，可以组成比例.此选项说法正确；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D、例如：2+3=5，和仍然是质数.此选项说法错误.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在4∶9=20∶45中，比例的内项是（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4和9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4和45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9和20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根据比例的组成可知，比例的内项是9和20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能与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组成比例的是（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3：4    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D.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7：5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 3：4=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2：6=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7：5=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4：3=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所以与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能组成比例的是4：3．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前齿轮的齿数是48，后齿轮的齿数是16，那么前齿轮转一圈，后齿轮转（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1圈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2圈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3圈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48÷16=3，1×3=3(圈)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如果a×b=c×d，那么下面的三组比中，(   )不能组成比例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b∶d和a∶c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d∶a和b∶c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c∶b和a∶d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如果a×b=c×d，那么d和c同时作外项或内项；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选项A，b:d和a:c，b和c作外项，与条件不符，不能组成比例；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选项B，d:a和b:c，d和c同时作外项，与条件相符，能组成比例；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选项C，c:b和a:d，c和d同时作外项，与条件相符，能组成比例；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能与 9：3组成比例的是（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15：2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2：15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6：2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解：9：3的比值是3，  A、15：2的比值是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B、2：15的比值是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C、6：2的比值是3，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所以能与 9：3组成比例的是6：2；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如果9</w:t>
            </w:r>
            <w:r>
              <w:rPr>
                <w:b w:val="0"/>
                <w:i/>
                <w:color w:val="000000"/>
                <w:sz w:val="21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 xml:space="preserve">＝7b，那么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＝（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7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如果9a=7b，那么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把4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5、7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5、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这四个数组成比例，其内项的积是（   ）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35                               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75  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33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75    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因为7.5×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=2.25，4.5×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=2.25，所以两内项的积是2.25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</w:t>
            </w:r>
            <w:r>
              <w:rPr>
                <w:b w:val="0"/>
                <w:i/>
                <w:color w:val="000000"/>
                <w:sz w:val="21"/>
              </w:rPr>
              <w:t>x</w:t>
            </w:r>
            <w:r>
              <w:rPr>
                <w:b w:val="0"/>
                <w:i w:val="0"/>
                <w:color w:val="000000"/>
                <w:sz w:val="21"/>
              </w:rPr>
              <w:t>∶</w:t>
            </w:r>
            <w:r>
              <w:rPr>
                <w:b w:val="0"/>
                <w:i/>
                <w:color w:val="000000"/>
                <w:sz w:val="21"/>
              </w:rPr>
              <w:t>y</w:t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w:r>
              <w:rPr>
                <w:b w:val="0"/>
                <w:i/>
                <w:color w:val="000000"/>
                <w:sz w:val="21"/>
              </w:rPr>
              <w:t>m</w:t>
            </w:r>
            <w:r>
              <w:rPr>
                <w:b w:val="0"/>
                <w:i w:val="0"/>
                <w:color w:val="000000"/>
                <w:sz w:val="21"/>
              </w:rPr>
              <w:t>∶</w:t>
            </w:r>
            <w:r>
              <w:rPr>
                <w:b w:val="0"/>
                <w:i/>
                <w:color w:val="000000"/>
                <w:sz w:val="21"/>
              </w:rPr>
              <w:t>n</w:t>
            </w:r>
            <w:r>
              <w:rPr>
                <w:b w:val="0"/>
                <w:i w:val="0"/>
                <w:color w:val="000000"/>
                <w:sz w:val="21"/>
              </w:rPr>
              <w:t xml:space="preserve">  ， 那么</w:t>
            </w:r>
            <w:r>
              <w:rPr>
                <w:b w:val="0"/>
                <w:i/>
                <w:color w:val="000000"/>
                <w:sz w:val="21"/>
              </w:rPr>
              <w:t>x</w:t>
            </w:r>
            <w:r>
              <w:rPr>
                <w:b w:val="0"/>
                <w:i w:val="0"/>
                <w:color w:val="000000"/>
                <w:sz w:val="21"/>
              </w:rPr>
              <w:t xml:space="preserve">等于（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b w:val="0"/>
                <w:i/>
                <w:color w:val="000000"/>
                <w:sz w:val="21"/>
              </w:rPr>
              <w:t>y</w:t>
            </w:r>
            <w:r>
              <w:rPr>
                <w:b w:val="0"/>
                <w:i w:val="0"/>
                <w:color w:val="000000"/>
                <w:sz w:val="21"/>
              </w:rPr>
              <w:t>×</w:t>
            </w:r>
            <w:r>
              <w:rPr>
                <w:b w:val="0"/>
                <w:i/>
                <w:color w:val="000000"/>
                <w:sz w:val="21"/>
              </w:rPr>
              <w:t>m</w:t>
            </w:r>
            <w:r>
              <w:rPr>
                <w:b w:val="0"/>
                <w:i w:val="0"/>
                <w:color w:val="000000"/>
                <w:sz w:val="21"/>
              </w:rPr>
              <w:t>×</w:t>
            </w:r>
            <w:r>
              <w:rPr>
                <w:b w:val="0"/>
                <w:i/>
                <w:color w:val="000000"/>
                <w:sz w:val="21"/>
              </w:rPr>
              <w:t xml:space="preserve">n      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mn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y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my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n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ny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m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如果x:y=m:n，那么nx=my，则x=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my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n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下面的式子中，（   ）是比例。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6×8=16×3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4∶9=0.4∶0.9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∶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r>
                <w:rPr>
                  <w:rFonts w:hint="eastAsia" w:ascii="Cambria Math"/>
                  <w:lang w:eastAsia="zh-CN"/>
                </w:rPr>
                <m:t>9×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10÷6=5÷3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根据比例的意义判断，4:9=0.4:0.9是比例.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2200" w:hanging="2200" w:hangingChars="100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x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1.5</m:t>
                  </m:r>
                </m:den>
              </m:f>
            </m:oMath>
            <w:r>
              <w:rPr>
                <w:rFonts w:hint="eastAsia"/>
                <w:i w:val="0"/>
                <w:lang w:val="en-US" w:eastAsia="zh-CN"/>
              </w:rPr>
              <w:t xml:space="preserve"> ,则</w:t>
            </w:r>
            <w:r>
              <w:rPr>
                <w:b w:val="0"/>
                <w:i w:val="0"/>
                <w:color w:val="000000"/>
                <w:sz w:val="21"/>
              </w:rPr>
              <w:t xml:space="preserve">x＝（   ）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x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1.5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2x=6×1.5 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21"/>
              </w:rPr>
              <w:t>x=9÷2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，</w:t>
            </w:r>
            <w:r>
              <w:rPr>
                <w:b w:val="0"/>
                <w:i w:val="0"/>
                <w:color w:val="000000"/>
                <w:sz w:val="21"/>
              </w:rPr>
              <w:t xml:space="preserve">x=4.5                  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相当于B的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，A∶B＝（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8∶9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9∶8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1∶2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由A×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=B×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可得，A:B=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: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=(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×12):(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×12)=9:8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下面的三个比中，能与12∶15组成比例的是（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1∶2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1∶9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12:15=(12÷3):(15÷3)=4:5；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4:5=12:15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x∶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＝28∶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x＝（   ）            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Para>
              <m:oMath>
                <m:r>
                  <w:rPr>
                    <w:rFonts w:hint="eastAsia" w:ascii="Cambria Math"/>
                    <w:lang w:eastAsia="zh-CN"/>
                  </w:rPr>
                  <m:t>x: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=28::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7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10</m:t>
                    </m:r>
                  </m:den>
                </m:f>
              </m:oMath>
            </m:oMathPara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解：      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x=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×28</m:t>
              </m:r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        </w:t>
            </w:r>
            <m:oMath>
              <m:r>
                <w:rPr>
                  <w:rFonts w:hint="eastAsia" w:ascii="Cambria Math"/>
                  <w:lang w:eastAsia="zh-CN"/>
                </w:rPr>
                <m:t>x=7÷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        </w:t>
            </w:r>
            <m:oMath>
              <m:r>
                <w:rPr>
                  <w:rFonts w:hint="eastAsia" w:ascii="Cambria Math"/>
                  <w:lang w:eastAsia="zh-CN"/>
                </w:rPr>
                <m:t>x=10</m:t>
              </m:r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检验：两个内项的积是7，两个外项的积是7，x=10是比例的解.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已知一个比例的两个内项的积是30，则两个外项不可能是（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30和1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15和15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1.5和20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和40</m:t>
              </m:r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两个外项的积也是30，A、两个外项的积是30；B、两个外项的积是15×15=225，不可能；C、两个外项的积是30；D、两个外项的积是30.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用15、12、0.4、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四个数组成一个比例是(   )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15∶12=0.4∶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12∶15=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∶0.4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15∶0.4=12∶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∶0.4=15∶12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A、两个内项的积是4.8，两个外项的积是7.5，不能组成比例；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B、两个内项的积是7.5，两个外项的积是4.8，不能组成比例；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C、两个内项的积是4.8，两个外项的积是7.5，不能组成比例；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D、两个内项的积是6，两个外项的积是6，能组成比例.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把“8×9=36×2”改写成比例是(   )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8∶9=2∶36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9∶8=36∶2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36∶9=8∶2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8∶36=9∶2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把8和9作为内项，把36和2作为外项，改写成比例是：36:9=8:2.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给1，2，3再配一个数组成比例，这个数不可能是（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>、可以组成比例：1:2=3:6；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B、可以组成比例：1:2=1.5:3；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D、可以组成的比例：1: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=3:2.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25、0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75、24和________可以组成一个比例式．（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因为0.25×24=6，6÷0.75=8，所以用0.25、0.75、24和8可以组成一个比例式：0.25:0.75=8:24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x∶2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4＝5∶0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x＝（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26      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ind w:firstLine="840" w:firstLineChars="400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x:2.4=5:0.2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解：        0.2x=2.4×5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 x=12÷0.2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 x=60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能与4∶0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3组成比例的是（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4:3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80:6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6:8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4:0.3=40:3；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B、80:6=40:3，能组成比例；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C、6:8=3:4，不能组成比例.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已知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×15=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×25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下面的比例（   ）不成立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: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=2.5:1.5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: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=1.5:2.5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:2.5=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:1.5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: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=1.5:2.5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，2.5:1.5=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，比例成立；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，1.5:2.5=0.6，比例不成立；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:2.5=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:1.5=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，比例成立；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=0.6</m:t>
              </m:r>
            </m:oMath>
            <w:r>
              <w:rPr>
                <w:b w:val="0"/>
                <w:i w:val="0"/>
                <w:color w:val="000000"/>
                <w:sz w:val="21"/>
              </w:rPr>
              <w:t>，1.5:2.5=0.6，比例成立.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根据a·b=c·d，下面不能组成比例的是（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a：c=d：b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b：d=d：c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d：a=b：c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c：b=a：d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把a、b当作外项，c、d当作内项，写出比例：a:c=d:b，A正确；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把a、b当作内项，c、d当作外项，写出比例：d:a=b:c或c:b=a:d，C、D正确.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已知mn=c，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=a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(a，b，m，n都是大于0的自然数)。那么，下面的比例中正确的是(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n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n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n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n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=a</m:t>
              </m:r>
            </m:oMath>
            <w:r>
              <w:rPr>
                <w:b w:val="0"/>
                <w:i w:val="0"/>
                <w:color w:val="000000"/>
                <w:sz w:val="21"/>
              </w:rPr>
              <w:t>，则c=ab；所以mn=ab；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A、ma=bn，不正确；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B、nb=am，不正确；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C、nb=ma，不正确；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D、mn=ab，正确.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:x=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:12</m:t>
              </m:r>
            </m:oMath>
            <w:r>
              <w:rPr>
                <w:rFonts w:hint="eastAsia" w:ascii="Cambria Math"/>
                <w:i w:val="0"/>
                <w:lang w:val="en-US" w:eastAsia="zh-CN"/>
              </w:rPr>
              <w:t>,</w:t>
            </w:r>
            <w:r>
              <w:rPr>
                <w:b w:val="0"/>
                <w:i w:val="0"/>
                <w:color w:val="000000"/>
                <w:sz w:val="21"/>
              </w:rPr>
              <w:t xml:space="preserve">x＝（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26    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6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:x=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:12</m:t>
                </m:r>
              </m:oMath>
            </m:oMathPara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解：         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x=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×12</m:t>
              </m:r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         </w:t>
            </w:r>
            <m:oMath>
              <m:r>
                <w:rPr>
                  <w:rFonts w:hint="eastAsia" w:ascii="Cambria Math"/>
                  <w:lang w:eastAsia="zh-CN"/>
                </w:rPr>
                <m:t>x=2÷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         </w:t>
            </w:r>
            <m:oMath>
              <m:r>
                <w:rPr>
                  <w:rFonts w:hint="eastAsia" w:ascii="Cambria Math"/>
                  <w:lang w:eastAsia="zh-CN"/>
                </w:rPr>
                <m:t>x=2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能与 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组成比例的比是（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0.3∶0.05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3∶5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6∶12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: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</m:oMath>
            </m:oMathPara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A、0.3:0.05=6，不能组成比例；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B、3÷5=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C、6：12=0.5，不能组成比例；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在一道比例式中，已知两个内项的积为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，一个外项为2，另一个外项为（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ind w:firstLine="1320" w:firstLineChars="600"/>
              <w:rPr>
                <w:lang w:val="en-US" w:eastAsia="zh-CN"/>
              </w:rPr>
            </w:pPr>
            <m:oMathPara>
              <m:oMath>
                <m:f>
                  <m:fPr/>
                  <m:num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2</m:t>
                    </m:r>
                  </m:num>
                  <m:den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9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另一个外项：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÷2=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可以和13∶0.3组成比例的是(   )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9∶10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∶2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130∶3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13:0.3=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130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A、9:10=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</w:t>
            </w: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:2=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C、130:3=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130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下面的式子中是比例的是（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702∶100和100∶702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4∶7和4∶ </w:t>
            </w:r>
            <m:oMath>
              <m:r>
                <w:rPr>
                  <w:rFonts w:hint="eastAsia" w:ascii="Cambria Math"/>
                  <w:lang w:eastAsia="zh-CN"/>
                </w:rPr>
                <m:t>9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7.2∶10=0.72∶1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A、比值不相等，不能组成比例；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B、第一个比前项大，第二个比后项大，比值一定不相等，不能组成比例；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</w:t>
            </w:r>
            <m:oMath>
              <m:r>
                <w:rPr>
                  <w:rFonts w:hint="eastAsia" w:ascii="Cambria Math"/>
                  <w:lang w:eastAsia="zh-CN"/>
                </w:rPr>
                <m:t>4:9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=4: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=12:28=3:7</m:t>
              </m:r>
            </m:oMath>
            <w:r>
              <w:rPr>
                <w:b w:val="0"/>
                <w:i w:val="0"/>
                <w:color w:val="000000"/>
                <w:sz w:val="21"/>
              </w:rPr>
              <w:t>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D、7.2:10=0.72；0.72:1=0.72，能组成比例.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＝x∶15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x＝（   ）            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25  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: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8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=x:15</m:t>
                </m:r>
              </m:oMath>
            </m:oMathPara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解：          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x=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×15</m:t>
              </m:r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          </w:t>
            </w:r>
            <m:oMath>
              <m:r>
                <w:rPr>
                  <w:rFonts w:hint="eastAsia" w:ascii="Cambria Math"/>
                  <w:lang w:eastAsia="zh-CN"/>
                </w:rPr>
                <m:t>x=5÷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          </w:t>
            </w:r>
            <m:oMath>
              <m:r>
                <w:rPr>
                  <w:rFonts w:hint="eastAsia" w:ascii="Cambria Math"/>
                  <w:lang w:eastAsia="zh-CN"/>
                </w:rPr>
                <m:t>x=8</m:t>
              </m:r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下面三组数中，可以组成比例的是（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05、0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3、0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4和0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选项A，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: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: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，不能组成比例，不符合题意；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选项B，0.05:0.3=0.05÷0.3=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，0.4:0.6=0.4÷0.6=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，不能组成比例，不符合题意；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选项C，8:12=8÷12=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: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，能组成比例，符合题意.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用2、6、18三个数组成比例式是（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2：18=6：18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6：2=18：6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18：2=18：6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18：6=2：18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A、2:18=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，6:18=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，比值不相等，不能组成比例；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B、6:2=3，18:6=3，比值相等，能组成比例；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C、18:2=9，18:6=3，比值不相等，不能组成比例；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D、18:6=3，2:18=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，比值不相等，不能组成比例.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根据比例的意义，找出能和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∶4组成比例的是（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5∶4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20∶1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1∶20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5∶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:4=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A、5:4=1.25，不能组成比例；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B、20:1=20，不能组成比例；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C、1:20=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D、5: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=20，不能组成比例.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4∶0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8＝x∶1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x＝（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6.4:0.8=x:1.5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解：           0.8x=6.4×1.5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 x=9.6÷0.8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 x=12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 </w:t>
            </w:r>
            <m:oMath>
              <m:r>
                <w:rPr>
                  <w:rFonts w:hint="eastAsia" w:ascii="Cambria Math"/>
                  <w:lang w:eastAsia="zh-CN"/>
                </w:rPr>
                <m:t>x=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y 那么 </w:t>
            </w:r>
            <m:oMath>
              <m:r>
                <w:rPr>
                  <w:rFonts w:hint="eastAsia" w:ascii="Cambria Math"/>
                  <w:lang w:eastAsia="zh-CN"/>
                </w:rPr>
                <m:t>y:x=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( 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：1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解：x=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y，则y=1，x=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，则y:x=1: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根据a </w:t>
            </w:r>
            <m:oMath>
              <m:r>
                <w:rPr>
                  <w:rFonts w:hint="eastAsia" w:ascii="Cambria Math"/>
                  <w:lang w:eastAsia="zh-CN"/>
                </w:rPr>
                <m:t>×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b=c </w:t>
            </w:r>
            <m:oMath>
              <m:r>
                <w:rPr>
                  <w:rFonts w:hint="eastAsia" w:ascii="Cambria Math"/>
                  <w:lang w:eastAsia="zh-CN"/>
                </w:rPr>
                <m:t>×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d，下面不能组成比例的是(   )。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a:c和b:d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d:a和b:c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b:d和a:c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a:d和c:b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解：A、cb=ad，能组成比例；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B、ab=cd，能组成比例；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C、ad=bc，能组成比例；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D、cd=ab，不能组成比例.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如果A×2=B÷3，那么A：B=（   ）。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2:3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3:2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1:6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解：A×2=B×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，则A:B=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:2=1:6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下列选项中，哪个组的两个比可以组成比例。（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16:24和24:16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7:35和1:5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0.16:4和64:40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72:9和16:3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解：A、16:24=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，24:16=1.5，比值不相等不能组成比例；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B、7:35=0.2，1:5=0.2，比值相等能组成比例；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C、0.16:4=0.04，64:40=1.6，比值不相等不能组成比例；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D、72:9=8，16:3=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，比值不相等不能组成比例.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比例6:8=18:24的內项8增加16，要使比例成立，外项24应该是（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8+16=24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24×18÷6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=432÷6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=72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x = y，那么x与y的比是（   ）。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1:2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2:1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由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x= y，得x:y=1: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=2:1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2：5的前项加上8，要使比值不变，后项应(   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加8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乘6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加20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解：2+8=10，10÷2=5，5×5=25，25-5=20，后项应该加20.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在真空中单摆的振动次数与绳长的关系（ 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绳子越长，单位时间内振动的次数越少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绳子越长，单位时间内振动的次数越多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因为不知重物的质量，所以无法判断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根据单摆的振动次数与绳长的关系可知，绳子越长，单位时间内振动的次数越少.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比例中两个外项的积与两个內项积的商是（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因为在比例中，两个外项的积等于两个内项的积，所以两个外项的积÷两个内项的积=1.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下列三个比中，(    )能与0.3：1.2组成比例。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1:3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1: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: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 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解：0.3：1.2=0.25；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A、1：3=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，比值不相等，不能组成比例；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B、1：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=4，比值不相等，不能组成比例；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=0.25</m:t>
              </m:r>
            </m:oMath>
            <w:r>
              <w:rPr>
                <w:b w:val="0"/>
                <w:i w:val="0"/>
                <w:color w:val="000000"/>
                <w:sz w:val="21"/>
              </w:rPr>
              <w:t>，比值相等，能组成比例.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（    ）能与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组成比例。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3：4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4：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=0.75</m:t>
              </m:r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A、3：4=3÷4=0.75，能组成比例；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B、4：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=12，不能组成比例；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C、3：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=12，不能组成比例；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能与5：3组成比例的比是（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10：9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12：20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25：15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解：5：3=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A、10：9=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B、12：20=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C、25：15=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在下面各比中，能与6 ：8 组成比例的比是(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4：3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3：4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 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解：6：8=6÷8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；A、4：3=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，不能组成比例；B、3：4=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，能组成比例；C、5：3=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能与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组成比例的比是(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7：8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8：7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8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: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7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A、7：8=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B、8：7=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，能组成比例；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，不能组成比例.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比例的基本性质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长方体的体积一定，底面积和高(    )。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解：底面积×高=长方体体积，底面积和高的乘积一定，二者成反比例.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小明拿一些钱去买铅笔，单价和购买的数量（    ）。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小明拿一些钱去买铅笔，单价和购买的数量成反比例。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两个相关联的量，一种量变化，另一种量也随着变化，如果这两种量中相对应的两个数的（      ）一定，这两种量就叫做成反比例的量。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和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差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积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比值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个相关联的量，一种量变化，另一种量也随着变化，如果这两种量中相对应的两个数的积一定，这两种量就叫做成反比例的量。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当(   )一定时，平行四边形的底和高成反比例。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底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高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面积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解：底×高=平行四边形面积，所以面积一定时，底和高成反比例.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下列各式中，a和b成反比例的是（  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＝1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a×8＝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a+7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10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=b</m:t>
                </m:r>
              </m:oMath>
            </m:oMathPara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9a＝6a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解：如果成反比例，应是两个相关联的量乘积一定，只有选项A成立.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圆柱体的体积一定，则它的底面积与高(   )。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解：V</w:t>
            </w:r>
            <w:r>
              <w:rPr>
                <w:b w:val="0"/>
                <w:i w:val="0"/>
                <w:color w:val="000000"/>
                <w:vertAlign w:val="subscript"/>
              </w:rPr>
              <w:t>圆柱</w:t>
            </w:r>
            <w:r>
              <w:rPr>
                <w:b w:val="0"/>
                <w:i w:val="0"/>
                <w:color w:val="000000"/>
                <w:sz w:val="21"/>
              </w:rPr>
              <w:t>=底面积×高，圆柱体积一定，因此底面积和高成反比例.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夏日的一天．阳光明媚，淘气的身高为150cm，映在地面上约为75cm，那么，他旁边的影长为3.5米的教学楼高为（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3.5米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1.75米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7米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解：设教学楼高为x米，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150:75=x:3.5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 75x=150×3.5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 x=150×3.5÷75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 x=7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在一定的距离内，车轮的周长与转动的圈数( 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成正比例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解：车轮的周长×转动的圈数=距离(一定)，距离一定，车轮的周长和转动的圈数的乘积一定，二者成反比例.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单价一定，总价与数量（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总价÷数量=单价，单价一定，总价与数量的商一定，二者成正比例.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运输队要运输一批货物，运走的吨数与剩下的吨数（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运走的吨数+剩下的吨数=这批货物的吨数，二者的和一定，二者不成比例.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成正比例的两种量在变化过程中，一种量缩小，另一种量就（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缩小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解：成正比例的量，比值一定，当一个量缩小的时候，为保持比值一定，另一个量也缩小.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把一堆化肥装入麻袋，麻袋的数量和每袋化肥的重量。（   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解：麻袋的数量×每袋化肥的重量=这堆化肥的总重量，总重量不变，麻袋的数量和每袋化肥的重量成反比例.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三角形的高一定，它的面积和底（   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解：设三角形的面积为S，底为a，高为h。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S=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ah；2S=ah；h=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2S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，当h为定值时，故S和a是正比例关系。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速度一定，路程和（    ）成正比例。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时间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单价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总价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设路程为S，时间为t，速度为v。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S=vt；v=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S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t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; 如果v的值一定，那么S和t就成正比例关系。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两个相关联的量，一种量变化，另一种量也随着变化，如果这两种量中相对应的两个数的（      ）一定，这两种量就叫做成正比例的量。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和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差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积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比值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解：设两个相关联的量为</w:t>
            </w:r>
            <m:oMath>
              <m:r>
                <w:rPr>
                  <w:rFonts w:hint="eastAsia" w:ascii="Cambria Math"/>
                  <w:lang w:eastAsia="zh-CN"/>
                </w:rPr>
                <m:t>a</m:t>
              </m:r>
            </m:oMath>
            <w:r>
              <w:rPr>
                <w:b w:val="0"/>
                <w:i w:val="0"/>
                <w:color w:val="000000"/>
                <w:sz w:val="21"/>
              </w:rPr>
              <w:t>和</w:t>
            </w:r>
            <m:oMath>
              <m:r>
                <w:rPr>
                  <w:rFonts w:hint="eastAsia" w:ascii="Cambria Math"/>
                  <w:lang w:eastAsia="zh-CN"/>
                </w:rPr>
                <m:t>b</m:t>
              </m:r>
            </m:oMath>
            <w:r>
              <w:rPr>
                <w:b w:val="0"/>
                <w:i w:val="0"/>
                <w:color w:val="000000"/>
                <w:sz w:val="21"/>
              </w:rPr>
              <w:t>，它们比值为</w:t>
            </w:r>
            <m:oMath>
              <m:r>
                <w:rPr>
                  <w:rFonts w:hint="eastAsia" w:ascii="Cambria Math"/>
                  <w:lang w:eastAsia="zh-CN"/>
                </w:rPr>
                <m:t>k</m:t>
              </m:r>
            </m:oMath>
            <w:r>
              <w:rPr>
                <w:b w:val="0"/>
                <w:i w:val="0"/>
                <w:color w:val="000000"/>
                <w:sz w:val="21"/>
              </w:rPr>
              <w:t>。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如果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r>
                <w:rPr>
                  <w:rFonts w:hint="eastAsia" w:ascii="Cambria Math"/>
                  <w:lang w:eastAsia="zh-CN"/>
                </w:rPr>
                <m:t>k</m:t>
              </m:r>
            </m:oMath>
            <w:r>
              <w:rPr>
                <w:b w:val="0"/>
                <w:i w:val="0"/>
                <w:color w:val="000000"/>
                <w:sz w:val="21"/>
              </w:rPr>
              <w:t>(一定），那么这两个相关联的量</w:t>
            </w:r>
            <m:oMath>
              <m:r>
                <w:rPr>
                  <w:rFonts w:hint="eastAsia" w:ascii="Cambria Math"/>
                  <w:lang w:eastAsia="zh-CN"/>
                </w:rPr>
                <m:t>a</m:t>
              </m:r>
            </m:oMath>
            <w:r>
              <w:rPr>
                <w:b w:val="0"/>
                <w:i w:val="0"/>
                <w:color w:val="000000"/>
                <w:sz w:val="21"/>
              </w:rPr>
              <w:t>和</w:t>
            </w:r>
            <m:oMath>
              <m:r>
                <w:rPr>
                  <w:rFonts w:hint="eastAsia" w:ascii="Cambria Math"/>
                  <w:lang w:eastAsia="zh-CN"/>
                </w:rPr>
                <m:t>b</m:t>
              </m:r>
            </m:oMath>
            <w:r>
              <w:rPr>
                <w:b w:val="0"/>
                <w:i w:val="0"/>
                <w:color w:val="000000"/>
                <w:sz w:val="21"/>
              </w:rPr>
              <w:t>就成正比例。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大米的总质量一定，吃掉的大米质量和剩下的大米质量（    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解：这三个量既不能构成：因数×因数=积；也不能构成：被除数</w:t>
            </w:r>
            <m:oMath>
              <m:r>
                <w:rPr>
                  <w:rFonts w:hint="eastAsia" w:ascii="Cambria Math"/>
                  <w:lang w:eastAsia="zh-CN"/>
                </w:rPr>
                <m:t>÷</m:t>
              </m:r>
            </m:oMath>
            <w:r>
              <w:rPr>
                <w:b w:val="0"/>
                <w:i w:val="0"/>
                <w:color w:val="000000"/>
                <w:sz w:val="21"/>
              </w:rPr>
              <w:t>除数=商。因确定不出相关联的量，故不成比例。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在下列各组量中，成正比例的量是（   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路程一定，速度和时间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长方体底面积一定，体积和高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正方形的边长和面积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解：A、速度×时间=路程，二者的乘积一定，二者成反比例；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B、体积÷高=长方体底面积，体积和高的商一定，二者成正比例；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C、正方形的面积÷边长=边长，边长不一定，二者不成比例.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下列各组中两种量成正比例关系的是（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人的身高和体重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自然数a和它的倒数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速度一定，时间和路程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解：A、人的身高和体重的商不一定，二者不成正比例；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B、自然数a和它的倒数的乘积一定，二者成反比例；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C、路程÷时间=速度，速度一定，路程和时间成正比例.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表示x和y成正比例的关系式是(   )。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x+y=k (一定)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y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x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= k (一定)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xy=k (一定)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解：A、x与y的和一定，二者不成比例；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B、x与y的比值一定，二者成正比例；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C、x与y的乘积一定，二者成反比例.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表示</w:t>
            </w:r>
            <w:r>
              <w:rPr>
                <w:b w:val="0"/>
                <w:i/>
                <w:color w:val="000000"/>
                <w:sz w:val="21"/>
              </w:rPr>
              <w:t>c</w:t>
            </w:r>
            <w:r>
              <w:rPr>
                <w:b w:val="0"/>
                <w:i w:val="0"/>
                <w:color w:val="000000"/>
                <w:sz w:val="21"/>
              </w:rPr>
              <w:t>和</w:t>
            </w:r>
            <w:r>
              <w:rPr>
                <w:b w:val="0"/>
                <w:i/>
                <w:color w:val="000000"/>
                <w:sz w:val="21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 xml:space="preserve">成反比例关系的式子是(   )。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/>
                <w:color w:val="000000"/>
                <w:sz w:val="21"/>
              </w:rPr>
              <w:t>ca</w:t>
            </w:r>
            <w:r>
              <w:rPr>
                <w:b w:val="0"/>
                <w:i w:val="0"/>
                <w:color w:val="000000"/>
                <w:sz w:val="21"/>
              </w:rPr>
              <w:t>＝15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/>
                <w:color w:val="000000"/>
                <w:sz w:val="21"/>
              </w:rPr>
              <w:t>c</w:t>
            </w:r>
            <w:r>
              <w:rPr>
                <w:b w:val="0"/>
                <w:i w:val="0"/>
                <w:color w:val="000000"/>
                <w:sz w:val="21"/>
              </w:rPr>
              <w:t xml:space="preserve">＝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rPr>
                <w:b w:val="0"/>
                <w:i/>
                <w:color w:val="000000"/>
                <w:sz w:val="21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/>
                <w:color w:val="000000"/>
                <w:sz w:val="21"/>
              </w:rPr>
              <w:t>c</w:t>
            </w:r>
            <w:r>
              <w:rPr>
                <w:b w:val="0"/>
                <w:i w:val="0"/>
                <w:color w:val="000000"/>
                <w:sz w:val="21"/>
              </w:rPr>
              <w:t>＋</w:t>
            </w:r>
            <w:r>
              <w:rPr>
                <w:b w:val="0"/>
                <w:i/>
                <w:color w:val="000000"/>
                <w:sz w:val="21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>＝0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b w:val="0"/>
                <w:i/>
                <w:color w:val="000000"/>
                <w:sz w:val="21"/>
              </w:rPr>
              <w:t>c</w:t>
            </w:r>
            <w:r>
              <w:rPr>
                <w:b w:val="0"/>
                <w:i w:val="0"/>
                <w:color w:val="000000"/>
                <w:sz w:val="21"/>
              </w:rPr>
              <w:t>－</w:t>
            </w:r>
            <w:r>
              <w:rPr>
                <w:b w:val="0"/>
                <w:i/>
                <w:color w:val="000000"/>
                <w:sz w:val="21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>＝0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解：A、c、a的乘积一定，二者成反比例；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B、c÷a=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，c与a的商一定，二者成正比例；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C、D、两个量的乘积和商都不一定，二者不成比例.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一个没有关紧的水龙头，每时大约滴水3.6千克。照这样计算，滴水的质量与时间(   )。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解：滴水的质量÷滴水的时间=每时滴水的质量，滴水的质量与时间成正比例.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下面各选项中相关联的两个量不成正比例关系的是(   )。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圆的周长与直径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圆的面积与半径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圆的直径与半径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圆的周长与半径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解：A、圆的周长÷直径=π，圆的周长与直径的商一定，二者成正比例；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B、圆的面积÷半径=π×半径，π×半径的值不一定，圆的面积与半径的商不一定，二者不成比例；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C、圆的直径÷半径=2，二者成正比例；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D、圆的周长÷半径=2π，二者成正比例.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小明从家里去学校，所需时间与所行速度（   ）。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成反比例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解：速度×时间=路程，路程不变，速度与时间的乘积一定，二者成反比例.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长方形的（   ），它的长和面积成正比例。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周长一定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宽一定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面积一定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解：面积=长×宽，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面积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长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=宽，所以要求宽一定，长和面积成正比例.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下列各题中，哪两种量不成比例（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长方形的面积一定，长和宽 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征订《小学生周报》，征订的数量和总价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收入一定，支出和结余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解：两种相关联的量乘积一定，成反比例；根据单价=总价÷数量，单价一定，总价与数量的比值一定，成正比例；收入一定，支出=收入-结余，支出和结余不成比例。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一条路的长度一定，已经修好的部分和剩下的部分（   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解：已经修好的长度+剩下的长度=总长度，总长度一定，已经修好的长度和剩下长度的和一定，二者不成比例.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和一定，加数和另一个加数（   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解：加数+加数=和，两个加数的和一定，二者不成比例.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如果xy=4.5×4=18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,</w:t>
            </w:r>
            <w:r>
              <w:rPr>
                <w:b w:val="0"/>
                <w:i w:val="0"/>
                <w:color w:val="000000"/>
                <w:sz w:val="21"/>
              </w:rPr>
              <w:t>那么</w:t>
            </w:r>
            <w:r>
              <w:rPr>
                <w:b w:val="0"/>
                <w:i/>
                <w:color w:val="000000"/>
                <w:sz w:val="21"/>
              </w:rPr>
              <w:t>x</w:t>
            </w:r>
            <w:r>
              <w:rPr>
                <w:b w:val="0"/>
                <w:i w:val="0"/>
                <w:color w:val="000000"/>
                <w:sz w:val="21"/>
              </w:rPr>
              <w:t>和</w:t>
            </w:r>
            <w:r>
              <w:rPr>
                <w:b w:val="0"/>
                <w:i/>
                <w:color w:val="000000"/>
                <w:sz w:val="21"/>
              </w:rPr>
              <w:t>y</w:t>
            </w:r>
            <w:r>
              <w:rPr>
                <w:b w:val="0"/>
                <w:i w:val="0"/>
                <w:color w:val="000000"/>
                <w:sz w:val="21"/>
              </w:rPr>
              <w:t xml:space="preserve">(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xy=4.5×4=18，所以x和y的积一定，x随y的增大而减小，随y的减小而增大，所以x和y成反比例。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圆柱的高一定时，体积与底面积(    )。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解：体积÷底面积=圆柱的高，高一定，体积与底面积的商一定，二者成正比例.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下面各题中，两种量成反比例的是（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ab=10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2×5=10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a÷b=10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当两个量的积一定，那么其中一个量随着另一个量的增大而减小，反之一个量会随着另一个量的减小而增大，这就是成反比例的两个量。故选A.</w:t>
            </w:r>
          </w:p>
          <w:p>
            <w:pPr>
              <w:spacing w:after="0" w:line="240" w:lineRule="auto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下面成正比例的量是(    )。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差一定，被减数和减数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单价一定，总价和数量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互为倒数的两个数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解：A、被减数-减数=差，二者不成比例；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B、总价÷数量=单价(一定)，总价和数量成正比例；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C、互为倒数的两个数的乘积一定，二者成反比例.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用地砖铺一间教室，地砖的块数和（    ）成反比例.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每块地砖的边长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每块地砖的面积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每块地砖的周长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解：教室的面积一定，教室的面积=地砖的块数×每块地砖的面积，即地砖的块数与每块地砖的面积的乘积一定，所以地砖的块数与每块地砖的面积成反比例。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圆的周长和半径所成的比例是(    )。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正比例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反比例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解：圆的周长÷半径=2π，圆的周长和半径的商一定，二者成正比例.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下面各种关系中，成反比例关系的是（    ）。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三角形的高不变，它的底和面积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平行四边形的面积一定，它的底和高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圆的面积一定，它的半径与圆周率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小强的年龄一定，他的身高与体重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解：A、三角形面积÷底=三角形高的一半(一定)，三角形的底和面积成正比例；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B、底×高=平行四边形面积(一定)，底和高成反比例；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C、圆半径和圆周率的商和乘积都不一定，不成比例；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D、身高和体重的商和乘积都不一定，不成比例.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下面各题中，两种量成反比例的是(    )。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ab=10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5-a=10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a+b=10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解：A选项中：a和b的乘积一定，a和b成反比例关系.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成反比例的两种量的(    )不变。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和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差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解：根据反比例关系的意义可知，成反比例的两种量的积不变.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圆的面积与它的半径的平方（    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解：圆的面积÷半径的平方=π(一定)，二者成正比例.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给一个房间铺地砖，所需砖的块数与每块砖的（   ）成反比例。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边长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面积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体积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解：每块砖的面积×所需块数=房间总面积，总面积不变，每块砖的面积与所需块数成反比例.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考试人数、及格人数、及格率三个量中，当（   ）一定时，其他两种量成反比例。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考试人数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及格人数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及格率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解：考试人数×及格率=及格人数，当及格人数一定时，考试人数和及格率成反比例.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下面说法正确的是（   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长方形的周长一定，它的长和宽成反比例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三角形的面积一定，底和高成正比例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正方体的棱长总和与棱长成正比例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C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解：A、长+宽=周长÷2，长和宽的和一定，不成比例，此选项错误；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B、底×高=三角形面积×2，底和高的乘积一定，二者成反比例，此选项错误；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C、棱长总和÷棱长=12，二者的商一定，成正比例，此选项正确.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如果5a=3b，那么a和b(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解：因为5a=3b，所以a÷b=3÷5=0.6，a和b的商一定，二者成正比例.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行驶的路程一定，车轮的直径和车轮的转数(    )。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因为直径与周长成正比例，如果路程一定，车轮的周长和车轮的转数成反比例关系，所以车轮的直径与车轮的转数成反比例．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比例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正比例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王东玩掷骰子游戏，要保证掷出的骰子总数至少有两次相同，他最少应掷（  ）次．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解：6+1=7（次）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数学广角——鸽巢问题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任意取（  ）个不同的自然数，才能保证至少有两个数的差为9的倍数．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11    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解：自然数除以9的余数的所有情况为：0、1、2、3、4、5、6、7、8，因此就把自然数分成了9类，  即：除以9余0、1、2、3、4、5、6、7、8，因此，可以把它看成是9个抽屉，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至少要有10个数，才能必然有一个抽屉里有两个数，而这两个数除以9的余数相同，也就是差是9的倍数，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答：根据上述分析，至少有10个数，就能保证其中必有两个数，它们的差是9的倍数．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故选：C．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数学广角——鸽巢问题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把红、黄、蓝、白四种颜色的球各8个放到一个袋子里，至少要取（  ）个球，才可以保证取到三个颜色相同的球．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解：4×2+1=9（个）；  答：从中至少取出9个球，可以保证取到三个颜色相同的球．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数学广角——鸽巢问题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把7只鸡放进3个鸡笼里，至少有（  ）只鸡要放进同一个鸡笼里．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解：7÷3=2（只）…1只，  2+1=3（只）．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答：至少有3只鸡要放进同一个鸡笼里．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数学广角——鸽巢问题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黑桃和红桃扑克牌各5张，要想抽出3张同类的牌，至少要抽出（  ）张．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解：2×2+1=5（张）  答：至少要抽出5张．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数学广角——鸽巢问题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1987年某地一年新生婴儿有368名，他们中至少有（  ）是同一天出生．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2名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3名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4名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10名以上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解：368﹣365=3（人）  如果这3人的生日也不相同，但必与另外365人中的一人相同．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1+1=2（人）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所以，他们中至少有2名是同一天出生．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数学广角——鸽巢问题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李叔叔要给房间的四面墙壁涂上不同的颜色，但结果是至少有两面的颜色是一致的，颜料的颜色种数是（  ）种．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解：4﹣1=3（种）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数学广角——鸽巢问题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有12张扑克牌打乱后反扣在桌面上，其中有5张是红桃，7张黑桃，至少要摸出（  ）张扑克牌，才能保证一定能摸到红桃．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7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解：根据题干分析可得：7+1=8（张）  答：至少要摸出8张扑克牌，才能保证一定能摸到红桃．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数学广角——鸽巢问题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张阿姨给孩子买衣服，有红、黄、白三种颜色，但结果总是至少有两个孩子的颜色一样，她至少有（　　）孩子．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解：3+1=4（个）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答：至少有两个孩子的颜色一样，则她至少有4个孩子．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数学广角——鸽巢问题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tbl>
      <w:tblPr>
        <w:tblStyle w:val="4"/>
        <w:tblpPr w:leftFromText="180" w:rightFromText="180" w:vertAnchor="text" w:horzAnchor="page" w:tblpX="1533" w:tblpY="555"/>
        <w:tblOverlap w:val="never"/>
        <w:tblW w:w="9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纸箱里有同样大小蓝球5个，红球6个，白球7个，要想确保摸出2个同色的球，至少要摸（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2次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3次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4次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解：考虑最差情况：摸出3个球，分别是白、红、蓝不同的颜色，  那么再任意摸出1个球，一定可以保证有2个球颜色相同，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至少摸：3+1=4（次），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答：至少摸出4次，可以保证取到两个颜色相同的球．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六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数学广角——鸽巢问题</w:t>
            </w:r>
          </w:p>
        </w:tc>
      </w:tr>
    </w:tbl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tabs>
          <w:tab w:val="left" w:pos="925"/>
        </w:tabs>
        <w:rPr>
          <w:rFonts w:hint="eastAsia" w:eastAsiaTheme="minorEastAsia"/>
          <w:lang w:eastAsia="zh-CN"/>
        </w:rPr>
      </w:pPr>
    </w:p>
    <w:p>
      <w:pPr>
        <w:ind w:firstLine="571" w:firstLineChars="0"/>
        <w:jc w:val="left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ind w:firstLine="571" w:firstLineChars="0"/>
        <w:jc w:val="left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ind w:firstLine="571" w:firstLineChars="0"/>
        <w:jc w:val="left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p>
      <w:pPr>
        <w:ind w:firstLine="571" w:firstLineChars="0"/>
        <w:jc w:val="left"/>
        <w:rPr>
          <w:rFonts w:hint="eastAsia" w:asciiTheme="minorHAnsi" w:hAnsiTheme="minorHAnsi" w:eastAsiaTheme="minorEastAsia" w:cstheme="minorBidi"/>
          <w:sz w:val="22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0343F"/>
    <w:rsid w:val="0217701D"/>
    <w:rsid w:val="03232E9E"/>
    <w:rsid w:val="03F65EAF"/>
    <w:rsid w:val="08C17D50"/>
    <w:rsid w:val="0F80724C"/>
    <w:rsid w:val="12FE1941"/>
    <w:rsid w:val="13875D04"/>
    <w:rsid w:val="165B2B46"/>
    <w:rsid w:val="1C5F74D2"/>
    <w:rsid w:val="1CB067FF"/>
    <w:rsid w:val="1E392942"/>
    <w:rsid w:val="21E46279"/>
    <w:rsid w:val="25053C3E"/>
    <w:rsid w:val="28491C5C"/>
    <w:rsid w:val="30544C93"/>
    <w:rsid w:val="319A647F"/>
    <w:rsid w:val="32053082"/>
    <w:rsid w:val="388F2052"/>
    <w:rsid w:val="3A8B39B2"/>
    <w:rsid w:val="42CA4598"/>
    <w:rsid w:val="4A677248"/>
    <w:rsid w:val="4A8E0B1B"/>
    <w:rsid w:val="4CE0343F"/>
    <w:rsid w:val="4E5F1086"/>
    <w:rsid w:val="54B21381"/>
    <w:rsid w:val="58DF3A90"/>
    <w:rsid w:val="5BD002C4"/>
    <w:rsid w:val="60BB2830"/>
    <w:rsid w:val="6B1D3796"/>
    <w:rsid w:val="6D535020"/>
    <w:rsid w:val="6F433AA1"/>
    <w:rsid w:val="72BA75B2"/>
    <w:rsid w:val="766E168C"/>
    <w:rsid w:val="7B1F086E"/>
    <w:rsid w:val="7BCC7F78"/>
    <w:rsid w:val="7D70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wmf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2018-07-18T00:54:00Z</dcterms:created>
  <dc:creator>hp</dc:creator>
  <cp:lastModifiedBy>hp</cp:lastModifiedBy>
  <dcterms:modified xsi:type="dcterms:W3CDTF">2018-07-20T09:38:46Z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