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试卷编码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EXA_201806281439_001_01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试卷名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数学</w:t>
            </w:r>
            <w:r>
              <w:t>选择小测验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试卷标题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6.28作业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描述说明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6.28的</w:t>
            </w:r>
            <w:r>
              <w:rPr>
                <w:rFonts w:hint="eastAsia" w:eastAsia="宋体"/>
                <w:lang w:val="en-US" w:eastAsia="zh-CN"/>
              </w:rPr>
              <w:t>数学</w:t>
            </w:r>
            <w:r>
              <w:t>小测验作业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录入人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录入时间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2018-06-28 14:30:00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备注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备注内容</w:t>
            </w:r>
          </w:p>
        </w:tc>
      </w:tr>
    </w:tbl>
    <w:p>
      <w:r>
        <w:t>
</w:t>
      </w: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40÷5＝8，读作(    )。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40除以5等于8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40除以8等于5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40除5等于8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40÷5＝8，读作“40除以5等于8”，故答案为：A。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二年级数学下册_</w:t>
            </w:r>
            <w:r>
              <w:rPr>
                <w:rFonts w:hint="eastAsia" w:eastAsia="宋体"/>
                <w:lang w:eastAsia="zh-CN"/>
              </w:rPr>
              <w:t>第二单元：表内除法（一)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除法的初步认识</w:t>
            </w:r>
          </w:p>
        </w:tc>
      </w:tr>
    </w:tbl>
    <w:p/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002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下列错的是(   )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36÷6＝4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13÷13＝1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26÷13＝2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根据除法的性质36÷6＝6，13÷13＝1，26÷13＝2可知A为答案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二年级数学下册_</w:t>
            </w:r>
            <w:r>
              <w:rPr>
                <w:rFonts w:hint="eastAsia" w:eastAsia="宋体"/>
                <w:lang w:eastAsia="zh-CN"/>
              </w:rPr>
              <w:t>第四单元：表内除法（二)</w:t>
            </w:r>
          </w:p>
        </w:tc>
      </w:tr>
    </w:tbl>
    <w:p/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003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用口诀四六二十四不可以计算（     ）  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24÷4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20÷4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20÷4用口诀四五二十计算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二年级数学下册_</w:t>
            </w:r>
            <w:r>
              <w:rPr>
                <w:rFonts w:hint="eastAsia" w:eastAsia="宋体"/>
                <w:lang w:eastAsia="zh-CN"/>
              </w:rPr>
              <w:t>第二单元：表内除法（一)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用2~6的乘法口诀求商</w:t>
            </w:r>
          </w:p>
        </w:tc>
      </w:tr>
    </w:tbl>
    <w:p/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004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哪一种袜子便宜？（  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5双15元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1双5元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3双12元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以上都一样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根据题意可以知道A选项：一双3元，B选项：一双5元，C选项：一双4元，所以是A选项最便宜。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二年级数学下册_</w:t>
            </w:r>
            <w:r>
              <w:rPr>
                <w:rFonts w:hint="eastAsia" w:eastAsia="宋体"/>
                <w:lang w:eastAsia="zh-CN"/>
              </w:rPr>
              <w:t>第二单元：表内除法（一)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用2~6的乘法口诀求商</w:t>
            </w:r>
          </w:p>
        </w:tc>
      </w:tr>
    </w:tbl>
    <w:p/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005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16条鱼，每只猫分4条，可以分给（   ）只小猫。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16÷4=4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16条鱼，每只猫分4条，这是平均分的一种表示方法，应列除法来计算，故答案为：C。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二年级数学下册_</w:t>
            </w:r>
            <w:r>
              <w:rPr>
                <w:rFonts w:hint="eastAsia" w:eastAsia="宋体"/>
                <w:lang w:eastAsia="zh-CN"/>
              </w:rPr>
              <w:t>第二单元：表内除法（一)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用2~6的乘法口诀求商</w:t>
            </w:r>
          </w:p>
        </w:tc>
      </w:tr>
    </w:tbl>
    <w:p/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006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除数是4，被除数是16，列成算式是（  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4÷16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16÷4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16– 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根据题意列式：16÷4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二年级数学下册_</w:t>
            </w:r>
            <w:r>
              <w:rPr>
                <w:rFonts w:hint="eastAsia" w:eastAsia="宋体"/>
                <w:lang w:eastAsia="zh-CN"/>
              </w:rPr>
              <w:t>第二单元：表内除法（一)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除法的初步认识</w:t>
            </w:r>
          </w:p>
        </w:tc>
      </w:tr>
    </w:tbl>
    <w:p/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007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下面与32÷8得数相同的算式是（    ）  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16÷4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2×4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28÷4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40÷5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根据题意得32÷8＝4，其中16÷4＝4、2×4＝8、28÷4＝7、40÷5＝8，所以选A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二年级数学下册_</w:t>
            </w:r>
            <w:r>
              <w:rPr>
                <w:rFonts w:hint="eastAsia" w:eastAsia="宋体"/>
                <w:lang w:eastAsia="zh-CN"/>
              </w:rPr>
              <w:t>第四单元：表内除法（二)</w:t>
            </w:r>
          </w:p>
        </w:tc>
      </w:tr>
    </w:tbl>
    <w:p/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008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下面的数中，除以6没有余数的是（  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根据口诀可以知道A选项才符合条件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二年级数学下册_</w:t>
            </w:r>
            <w:r>
              <w:rPr>
                <w:rFonts w:hint="eastAsia" w:eastAsia="宋体"/>
                <w:lang w:eastAsia="zh-CN"/>
              </w:rPr>
              <w:t>第四单元：表内除法（二)</w:t>
            </w:r>
          </w:p>
        </w:tc>
      </w:tr>
    </w:tbl>
    <w:p/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把15平均分成3份，每份是5的算式是（     ）  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15÷5=3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15÷3=5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15-3=5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根据题意列式：15÷3=5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二年级数学下册_</w:t>
            </w:r>
            <w:r>
              <w:rPr>
                <w:rFonts w:hint="eastAsia" w:eastAsia="宋体"/>
                <w:lang w:eastAsia="zh-CN"/>
              </w:rPr>
              <w:t>第二单元：表内除法（一)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用2~6的乘法口诀求商</w:t>
            </w:r>
          </w:p>
        </w:tc>
      </w:tr>
    </w:tbl>
    <w:p/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下列错的是(   )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15÷5＝4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14÷7＝2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18÷6＝ 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根据除法的性质15÷5＝3，14÷7＝2，18÷6＝3可知A为正确答案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二年级数学下册_</w:t>
            </w:r>
            <w:r>
              <w:rPr>
                <w:rFonts w:hint="eastAsia" w:eastAsia="宋体"/>
                <w:lang w:eastAsia="zh-CN"/>
              </w:rPr>
              <w:t>第四单元：表内除法（二)</w:t>
            </w:r>
          </w:p>
        </w:tc>
      </w:tr>
    </w:tbl>
    <w:p/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一个两位数除以9，所得的商是（  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一定是三位数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一定是两位数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可能是两位数或三位数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最多是两位数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一个两位数除以9可以知道99÷9=11，结果是最多是两位数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二年级数学下册_</w:t>
            </w:r>
            <w:r>
              <w:rPr>
                <w:rFonts w:hint="eastAsia" w:eastAsia="宋体"/>
                <w:lang w:eastAsia="zh-CN"/>
              </w:rPr>
              <w:t>第四单元：表内除法（二)</w:t>
            </w:r>
          </w:p>
        </w:tc>
      </w:tr>
    </w:tbl>
    <w:p/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有一堆苹果，比20个多，比40个少，分得的份数和每份的个数同样多。这堆苹果可能有（   ）个。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5×5=25（个）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故答案为：B。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二年级数学下册_</w:t>
            </w:r>
            <w:r>
              <w:rPr>
                <w:rFonts w:hint="eastAsia" w:eastAsia="宋体"/>
                <w:lang w:eastAsia="zh-CN"/>
              </w:rPr>
              <w:t>第二单元：表内除法（一)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用2~6的乘法口诀求商</w:t>
            </w:r>
          </w:p>
        </w:tc>
      </w:tr>
    </w:tbl>
    <w:p/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30里有5个6，列式是（  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30÷5=6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30-5=25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30+5=35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30÷6=5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根据题意列式：30÷5=6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二年级数学下册_</w:t>
            </w:r>
            <w:r>
              <w:rPr>
                <w:rFonts w:hint="eastAsia" w:eastAsia="宋体"/>
                <w:lang w:eastAsia="zh-CN"/>
              </w:rPr>
              <w:t>第二单元：表内除法（一)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用2~6的乘法口诀求商</w:t>
            </w:r>
          </w:p>
        </w:tc>
      </w:tr>
    </w:tbl>
    <w:p/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商是4的算式是（   ）。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12÷3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12÷4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4÷4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因为12÷3=4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12÷4=3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4÷4=1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所以答案为：A。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二年级数学下册_</w:t>
            </w:r>
            <w:r>
              <w:rPr>
                <w:rFonts w:hint="eastAsia" w:eastAsia="宋体"/>
                <w:lang w:eastAsia="zh-CN"/>
              </w:rPr>
              <w:t>第二单元：表内除法（一)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用2~6的乘法口诀求商</w:t>
            </w:r>
          </w:p>
        </w:tc>
      </w:tr>
    </w:tbl>
    <w:p/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15根小棒，每份5根，可以平均分成（   ）份。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15÷5=3（根）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15根小棒，每份5根，这是平均分的一种表示方法，应列除法来计算。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故答案为：A。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二年级数学下册_</w:t>
            </w:r>
            <w:r>
              <w:rPr>
                <w:rFonts w:hint="eastAsia" w:eastAsia="宋体"/>
                <w:lang w:eastAsia="zh-CN"/>
              </w:rPr>
              <w:t>第二单元：表内除法（一)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用2~6的乘法口诀求商</w:t>
            </w:r>
          </w:p>
        </w:tc>
      </w:tr>
    </w:tbl>
    <w:p/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下列算式中，商最大的算式是（   ）。  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12÷3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36÷6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20÷4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无法确定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12÷3=4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36÷6=6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20÷4=5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6＞5＞4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故答案为：B。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二年级数学下册_</w:t>
            </w:r>
            <w:r>
              <w:rPr>
                <w:rFonts w:hint="eastAsia" w:eastAsia="宋体"/>
                <w:lang w:eastAsia="zh-CN"/>
              </w:rPr>
              <w:t>第四单元：表内除法（二)</w:t>
            </w:r>
          </w:p>
        </w:tc>
      </w:tr>
    </w:tbl>
    <w:p/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25里面有5个（   ）。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因为25÷5=5，所以答案为：C。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二年级数学下册_</w:t>
            </w:r>
            <w:r>
              <w:rPr>
                <w:rFonts w:hint="eastAsia" w:eastAsia="宋体"/>
                <w:lang w:eastAsia="zh-CN"/>
              </w:rPr>
              <w:t>第二单元：表内除法（一)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用2~6的乘法口诀求商</w:t>
            </w:r>
          </w:p>
        </w:tc>
      </w:tr>
    </w:tbl>
    <w:p/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20里面有4个（   ）。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20÷4=5。故答案为：C。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二年级数学下册_</w:t>
            </w:r>
            <w:r>
              <w:rPr>
                <w:rFonts w:hint="eastAsia" w:eastAsia="宋体"/>
                <w:lang w:eastAsia="zh-CN"/>
              </w:rPr>
              <w:t>第二单元：表内除法（一)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用2~6的乘法口诀求商</w:t>
            </w:r>
          </w:p>
        </w:tc>
      </w:tr>
    </w:tbl>
    <w:p/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18个萝卜，每6个为一份，分成了几份。列式为（   ）。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18 ÷ 6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18 ÷ 3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18个萝卜，每6个为一份，这是平均分的一种表示方法，应列除法来计算，所以列式为：18÷6。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二年级数学下册_</w:t>
            </w:r>
            <w:r>
              <w:rPr>
                <w:rFonts w:hint="eastAsia" w:eastAsia="宋体"/>
                <w:lang w:eastAsia="zh-CN"/>
              </w:rPr>
              <w:t>第四单元：表内除法（二)</w:t>
            </w:r>
          </w:p>
        </w:tc>
      </w:tr>
    </w:tbl>
    <w:p/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30÷6＝5，读作（  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30除以6等于5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30除以5等于6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30除6等于5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30÷6＝5，读作“30除以6等于5”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二年级数学下册_</w:t>
            </w:r>
            <w:r>
              <w:rPr>
                <w:rFonts w:hint="eastAsia" w:eastAsia="宋体"/>
                <w:lang w:eastAsia="zh-CN"/>
              </w:rPr>
              <w:t>第四单元：表内除法（二)</w:t>
            </w:r>
          </w:p>
        </w:tc>
      </w:tr>
    </w:tbl>
    <w:p/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在有余数除法中，一个数除以3，它的余数最大是________.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此题考查有余数除法中，余数与除数的关系。余数要比除数小，因此除数是3，余数最大是2.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二年级数学下册_</w:t>
            </w:r>
            <w:r>
              <w:rPr>
                <w:rFonts w:hint="eastAsia" w:eastAsia="宋体"/>
                <w:lang w:eastAsia="zh-CN"/>
              </w:rPr>
              <w:t>第二单元：表内除法（一)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除法的初步认识</w:t>
            </w:r>
          </w:p>
        </w:tc>
      </w:tr>
    </w:tbl>
    <w:p/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32÷(21-13)这道题里，要先算________法，再乘________法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减；除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除；减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都可以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根据四则混合运算的运算顺序可知：在没有括号的式子里，如果既有加、减法又有乘、除法，要先算乘、除法，再算加、减法。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二年级数学下册_</w:t>
            </w:r>
            <w:r>
              <w:rPr>
                <w:rFonts w:hint="eastAsia" w:eastAsia="宋体"/>
                <w:lang w:eastAsia="zh-CN"/>
              </w:rPr>
              <w:t>第五单元：混合运算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有括号算式的运算顺序</w:t>
            </w:r>
          </w:p>
        </w:tc>
      </w:tr>
    </w:tbl>
    <w:p/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023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在有余数除法中，余数是5，除数最小是________.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此题考查有余数除法中，余数与除数的关系。余数要比除数小，也就是除数＞余数，余数是5，除数最大应该是6.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二年级数学下册_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第六单元：有余数的除法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余数的认识</w:t>
            </w:r>
          </w:p>
        </w:tc>
      </w:tr>
    </w:tbl>
    <w:p/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一本书有60页，如果每天看9页，6天一共能看________页，还剩________页没看。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54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;</w:t>
            </w:r>
            <w:r>
              <w:rPr>
                <w:b w:val="0"/>
                <w:i w:val="0"/>
                <w:color w:val="000000"/>
                <w:sz w:val="21"/>
              </w:rPr>
              <w:t xml:space="preserve">6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6;56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45;15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15;45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60-9</w:t>
            </w:r>
            <w:r>
              <w:rPr>
                <w:rFonts w:hint="default" w:ascii="Arial" w:hAnsi="Arial" w:eastAsia="宋体" w:cs="Arial"/>
                <w:lang w:val="en-US" w:eastAsia="zh-CN"/>
              </w:rPr>
              <w:t>×</w:t>
            </w:r>
            <w:r>
              <w:rPr>
                <w:rFonts w:hint="eastAsia" w:eastAsia="宋体"/>
                <w:lang w:val="en-US" w:eastAsia="zh-CN"/>
              </w:rPr>
              <w:t>6=60-54=6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二年级数学下册_</w:t>
            </w:r>
            <w:r>
              <w:rPr>
                <w:rFonts w:hint="eastAsia" w:eastAsia="宋体"/>
                <w:lang w:eastAsia="zh-CN"/>
              </w:rPr>
              <w:t>第五单元：混合运算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无括号算式的运算顺序</w:t>
            </w:r>
          </w:p>
        </w:tc>
      </w:tr>
    </w:tbl>
    <w:p/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18＋72÷9=________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18＋72÷9=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18+8=26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二年级数学下册_</w:t>
            </w:r>
            <w:r>
              <w:rPr>
                <w:rFonts w:hint="eastAsia" w:eastAsia="宋体"/>
                <w:lang w:eastAsia="zh-CN"/>
              </w:rPr>
              <w:t>第五单元：混合运算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无括号算式的运算顺序</w:t>
            </w:r>
          </w:p>
        </w:tc>
      </w:tr>
    </w:tbl>
    <w:p/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6×7－24=________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6×7－24=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42-24=18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二年级数学下册_</w:t>
            </w:r>
            <w:r>
              <w:rPr>
                <w:rFonts w:hint="eastAsia" w:eastAsia="宋体"/>
                <w:lang w:eastAsia="zh-CN"/>
              </w:rPr>
              <w:t>第五单元：混合运算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无括号算式的运算顺序</w:t>
            </w:r>
          </w:p>
        </w:tc>
      </w:tr>
    </w:tbl>
    <w:p/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027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8×(55－48)=________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392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8×(55－48)=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8</w:t>
            </w:r>
            <w:r>
              <w:rPr>
                <w:rFonts w:hint="default" w:ascii="Arial" w:hAnsi="Arial" w:eastAsia="宋体" w:cs="Arial"/>
                <w:b w:val="0"/>
                <w:i w:val="0"/>
                <w:color w:val="000000"/>
                <w:sz w:val="21"/>
                <w:lang w:val="en-US" w:eastAsia="zh-CN"/>
              </w:rPr>
              <w:t>×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7=56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二年级数学下册_</w:t>
            </w:r>
            <w:r>
              <w:rPr>
                <w:rFonts w:hint="eastAsia" w:eastAsia="宋体"/>
                <w:lang w:eastAsia="zh-CN"/>
              </w:rPr>
              <w:t>第五单元：混合运算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有括号算式的运算顺序</w:t>
            </w:r>
          </w:p>
        </w:tc>
      </w:tr>
    </w:tbl>
    <w:p/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19÷4=4......3算式中被除数是________，余数是________。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19......3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3......19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4......3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3......4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此题考查有余数除法的各部分组成名称；除号前面是被除数，六点之后是余数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二年级数学下册_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第六单元：有余数的除法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余数与除数</w:t>
            </w:r>
          </w:p>
        </w:tc>
      </w:tr>
    </w:tbl>
    <w:p/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将55个草莓平均放在8个盘子里，每盘放________个，还剩________个。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6;7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7;6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6;6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7;7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55</w:t>
            </w:r>
            <w:r>
              <w:rPr>
                <w:rFonts w:hint="default" w:ascii="Arial" w:hAnsi="Arial" w:eastAsia="宋体" w:cs="Arial"/>
                <w:lang w:val="en-US" w:eastAsia="zh-CN"/>
              </w:rPr>
              <w:t>÷</w:t>
            </w:r>
            <w:r>
              <w:rPr>
                <w:rFonts w:hint="eastAsia" w:eastAsia="宋体"/>
                <w:lang w:val="en-US" w:eastAsia="zh-CN"/>
              </w:rPr>
              <w:t>8=6......7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二年级数学下册_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第六单元：有余数的除法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除法的竖式</w:t>
            </w:r>
          </w:p>
        </w:tc>
      </w:tr>
    </w:tbl>
    <w:p/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有4行苹果树，每行9棵，现在又栽了5棵，一共有________棵。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  <w:r>
              <w:rPr>
                <w:rFonts w:hint="default" w:ascii="Arial" w:hAnsi="Arial" w:eastAsia="宋体" w:cs="Arial"/>
                <w:lang w:val="en-US" w:eastAsia="zh-CN"/>
              </w:rPr>
              <w:t>×</w:t>
            </w:r>
            <w:r>
              <w:rPr>
                <w:rFonts w:hint="eastAsia" w:eastAsia="宋体"/>
                <w:lang w:val="en-US" w:eastAsia="zh-CN"/>
              </w:rPr>
              <w:t>9+5=41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二年级数学下册_</w:t>
            </w:r>
            <w:r>
              <w:rPr>
                <w:rFonts w:hint="eastAsia" w:eastAsia="宋体"/>
                <w:lang w:eastAsia="zh-CN"/>
              </w:rPr>
              <w:t>第五单元：混合运算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无括号算式的运算顺序</w:t>
            </w:r>
          </w:p>
        </w:tc>
      </w:tr>
    </w:tbl>
    <w:p/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031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18÷6×5这个算式，先算________法，再算________法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除；乘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乘；除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无法确定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根据四则混合运算的运算顺序可知：在没有括号的式子里，如果只有加、减法或只有乘、除法，要按从左到右的顺序进行计算，据此解答。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二年级数学下册_</w:t>
            </w:r>
            <w:r>
              <w:rPr>
                <w:rFonts w:hint="eastAsia" w:eastAsia="宋体"/>
                <w:lang w:eastAsia="zh-CN"/>
              </w:rPr>
              <w:t>第五单元：混合运算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无括号算式的运算顺序</w:t>
            </w:r>
          </w:p>
        </w:tc>
      </w:tr>
    </w:tbl>
    <w:p/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（64-40）÷4要先算________法，再算________法。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除法；减法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无法确定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减法；除法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根据四则混合运算的运算顺序可知：在有括号的式子里，要先算括号里面的运算，据此解答即可得到答案。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二年级数学下册_</w:t>
            </w:r>
            <w:r>
              <w:rPr>
                <w:rFonts w:hint="eastAsia" w:eastAsia="宋体"/>
                <w:lang w:eastAsia="zh-CN"/>
              </w:rPr>
              <w:t>第五单元：混合运算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有括号算式的运算顺序</w:t>
            </w:r>
          </w:p>
        </w:tc>
      </w:tr>
    </w:tbl>
    <w:p/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033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张老师买了一条42米长的绳子，做长跳绳用去15米如果将剩下的绳子做成较长的跳绳，每条长3米，可以做________条。    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(42-15)</w:t>
            </w:r>
            <w:r>
              <w:rPr>
                <w:rFonts w:hint="default" w:ascii="Arial" w:hAnsi="Arial" w:eastAsia="宋体" w:cs="Arial"/>
                <w:lang w:val="en-US" w:eastAsia="zh-CN"/>
              </w:rPr>
              <w:t>÷</w:t>
            </w:r>
            <w:r>
              <w:rPr>
                <w:rFonts w:hint="eastAsia" w:eastAsia="宋体"/>
                <w:lang w:val="en-US" w:eastAsia="zh-CN"/>
              </w:rPr>
              <w:t>3=27</w:t>
            </w:r>
            <w:r>
              <w:rPr>
                <w:rFonts w:hint="default" w:ascii="Arial" w:hAnsi="Arial" w:eastAsia="宋体" w:cs="Arial"/>
                <w:lang w:val="en-US" w:eastAsia="zh-CN"/>
              </w:rPr>
              <w:t>÷</w:t>
            </w:r>
            <w:r>
              <w:rPr>
                <w:rFonts w:hint="eastAsia" w:eastAsia="宋体"/>
                <w:lang w:val="en-US" w:eastAsia="zh-CN"/>
              </w:rPr>
              <w:t>3=9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二年级数学下册_</w:t>
            </w:r>
            <w:r>
              <w:rPr>
                <w:rFonts w:hint="eastAsia" w:eastAsia="宋体"/>
                <w:lang w:eastAsia="zh-CN"/>
              </w:rPr>
              <w:t>第五单元：混合运算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有括号算式的运算顺序</w:t>
            </w:r>
          </w:p>
        </w:tc>
      </w:tr>
    </w:tbl>
    <w:p/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在28-24÷4中,应先算________法,后算________法。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除；减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减；除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无法确定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根据四则混合运算的运算顺序可知：在没有括号的式子里，如果既有加、减法又有乘、除法，要先算乘、除法，再算加、减法。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二年级数学下册_</w:t>
            </w:r>
            <w:r>
              <w:rPr>
                <w:rFonts w:hint="eastAsia" w:eastAsia="宋体"/>
                <w:lang w:eastAsia="zh-CN"/>
              </w:rPr>
              <w:t>第五单元：混合运算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无括号算式的运算顺序</w:t>
            </w:r>
          </w:p>
        </w:tc>
      </w:tr>
    </w:tbl>
    <w:p/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计算52-12÷4时，应先算________；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减法；除法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除法；减法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无法确定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根据四则混合运算的运算顺序可知：在没有括号的式子里，如果既有加、减法又有乘、除法，要先算乘、除法，再算加、减法。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二年级数学下册_</w:t>
            </w:r>
            <w:r>
              <w:rPr>
                <w:rFonts w:hint="eastAsia" w:eastAsia="宋体"/>
                <w:lang w:eastAsia="zh-CN"/>
              </w:rPr>
              <w:t>第五单元：混合运算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无括号算式的运算顺序</w:t>
            </w:r>
          </w:p>
        </w:tc>
      </w:tr>
    </w:tbl>
    <w:p/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38-18÷2 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=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38-18÷2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二年级数学下册_</w:t>
            </w:r>
            <w:r>
              <w:rPr>
                <w:rFonts w:hint="eastAsia" w:eastAsia="宋体"/>
                <w:lang w:eastAsia="zh-CN"/>
              </w:rPr>
              <w:t>第五单元：混合运算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无括号算式的运算顺序</w:t>
            </w:r>
          </w:p>
        </w:tc>
      </w:tr>
    </w:tbl>
    <w:p/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037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7×5+9 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=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7×5+9 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=35+9=44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二年级数学下册_</w:t>
            </w:r>
            <w:r>
              <w:rPr>
                <w:rFonts w:hint="eastAsia" w:eastAsia="宋体"/>
                <w:lang w:eastAsia="zh-CN"/>
              </w:rPr>
              <w:t>第五单元：混合运算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无括号算式的运算顺序</w:t>
            </w:r>
          </w:p>
        </w:tc>
      </w:tr>
    </w:tbl>
    <w:p/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038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26+72÷9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=</w:t>
            </w:r>
            <w:r>
              <w:rPr>
                <w:b w:val="0"/>
                <w:i w:val="0"/>
                <w:color w:val="000000"/>
                <w:sz w:val="21"/>
              </w:rPr>
              <w:t xml:space="preserve">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26+72÷9 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=26+8=34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二年级数学下册_</w:t>
            </w:r>
            <w:r>
              <w:rPr>
                <w:rFonts w:hint="eastAsia" w:eastAsia="宋体"/>
                <w:lang w:eastAsia="zh-CN"/>
              </w:rPr>
              <w:t>第五单元：混合运算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无括号算式的运算顺序</w:t>
            </w:r>
          </w:p>
        </w:tc>
      </w:tr>
    </w:tbl>
    <w:p/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32÷4+25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=</w:t>
            </w:r>
            <w:r>
              <w:rPr>
                <w:b w:val="0"/>
                <w:i w:val="0"/>
                <w:color w:val="000000"/>
                <w:sz w:val="21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32÷4+25 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=8+25=33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二年级数学下册_</w:t>
            </w:r>
            <w:r>
              <w:rPr>
                <w:rFonts w:hint="eastAsia" w:eastAsia="宋体"/>
                <w:lang w:eastAsia="zh-CN"/>
              </w:rPr>
              <w:t>第五单元：混合运算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无括号算式的运算顺序</w:t>
            </w:r>
          </w:p>
        </w:tc>
      </w:tr>
    </w:tbl>
    <w:p/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42+81÷9 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=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42+81÷9 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=42+9=51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二年级数学下册_</w:t>
            </w:r>
            <w:r>
              <w:rPr>
                <w:rFonts w:hint="eastAsia" w:eastAsia="宋体"/>
                <w:lang w:eastAsia="zh-CN"/>
              </w:rPr>
              <w:t>第五单元：混合运算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无括号算式的运算顺序</w:t>
            </w:r>
          </w:p>
        </w:tc>
      </w:tr>
    </w:tbl>
    <w:p/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041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3×9+23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3×9+23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=27+23=50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二年级数学下册_</w:t>
            </w:r>
            <w:r>
              <w:rPr>
                <w:rFonts w:hint="eastAsia" w:eastAsia="宋体"/>
                <w:lang w:eastAsia="zh-CN"/>
              </w:rPr>
              <w:t>第五单元：混合运算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无括号算式的运算顺序</w:t>
            </w:r>
          </w:p>
        </w:tc>
      </w:tr>
    </w:tbl>
    <w:p/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4×9÷6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=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4×9÷6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=36</w:t>
            </w:r>
            <w:r>
              <w:rPr>
                <w:rFonts w:hint="default" w:ascii="Arial" w:hAnsi="Arial" w:eastAsia="宋体" w:cs="Arial"/>
                <w:b w:val="0"/>
                <w:i w:val="0"/>
                <w:color w:val="000000"/>
                <w:sz w:val="21"/>
                <w:lang w:val="en-US" w:eastAsia="zh-CN"/>
              </w:rPr>
              <w:t>÷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6=6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二年级数学下册_</w:t>
            </w:r>
            <w:r>
              <w:rPr>
                <w:rFonts w:hint="eastAsia" w:eastAsia="宋体"/>
                <w:lang w:eastAsia="zh-CN"/>
              </w:rPr>
              <w:t>第五单元：混合运算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无括号算式的运算顺序</w:t>
            </w:r>
          </w:p>
        </w:tc>
      </w:tr>
    </w:tbl>
    <w:p/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043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超市每千克鸡蛋9元钱，妈妈买了5千克还剩4元，妈妈共带了多少钱?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9×5+4=49(元)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二年级数学下册_</w:t>
            </w:r>
            <w:r>
              <w:rPr>
                <w:rFonts w:hint="eastAsia" w:eastAsia="宋体"/>
                <w:lang w:eastAsia="zh-CN"/>
              </w:rPr>
              <w:t>第五单元：混合运算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无括号算式的运算顺序</w:t>
            </w:r>
          </w:p>
        </w:tc>
      </w:tr>
    </w:tbl>
    <w:p/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044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幼儿园李老师给6个小朋友分糖，每个小朋友分8颗，还剩4颗，李老师一共有多少颗糖？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6×8+4=52（颗）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二年级数学下册_</w:t>
            </w:r>
            <w:r>
              <w:rPr>
                <w:rFonts w:hint="eastAsia" w:eastAsia="宋体"/>
                <w:lang w:eastAsia="zh-CN"/>
              </w:rPr>
              <w:t>第五单元：混合运算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无括号算式的运算顺序</w:t>
            </w:r>
          </w:p>
        </w:tc>
      </w:tr>
    </w:tbl>
    <w:p/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小明用30元买了6千克橘子，找回12元，每千克橘子多少元？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（30－12）÷6=18÷6=3（元）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二年级数学下册_</w:t>
            </w:r>
            <w:r>
              <w:rPr>
                <w:rFonts w:hint="eastAsia" w:eastAsia="宋体"/>
                <w:lang w:eastAsia="zh-CN"/>
              </w:rPr>
              <w:t>第五单元：混合运算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有括号算式的运算顺序</w:t>
            </w:r>
          </w:p>
        </w:tc>
      </w:tr>
    </w:tbl>
    <w:p/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046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小青买了5支铅笔，小林买了9支铅笔，小林比小强多用了3元2角，一支铅笔多少钱？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3元2角=32角     9-5=4（支）     32÷4=8（角）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二年级数学下册_</w:t>
            </w:r>
            <w:r>
              <w:rPr>
                <w:rFonts w:hint="eastAsia" w:eastAsia="宋体"/>
                <w:lang w:eastAsia="zh-CN"/>
              </w:rPr>
              <w:t>第五单元：混合运算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有括号算式的运算顺序</w:t>
            </w:r>
          </w:p>
        </w:tc>
      </w:tr>
    </w:tbl>
    <w:p/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047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二（1）班有女生13人，男生17人，又转来5人，二（1）班现在多少人？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13+17+5=35（人）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二年级数学下册_</w:t>
            </w:r>
            <w:r>
              <w:rPr>
                <w:rFonts w:hint="eastAsia" w:eastAsia="宋体"/>
                <w:lang w:eastAsia="zh-CN"/>
              </w:rPr>
              <w:t>第五单元：混合运算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无括号算式的运算顺序</w:t>
            </w:r>
          </w:p>
        </w:tc>
      </w:tr>
    </w:tbl>
    <w:p/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048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将17根小棒每4根一捆，可以分成几捆？还剩几根？  </w:t>
            </w:r>
            <w:r>
              <w:drawing>
                <wp:inline distT="0" distB="0" distL="0" distR="0">
                  <wp:extent cx="2682875" cy="1403350"/>
                  <wp:effectExtent l="0" t="0" r="3175" b="635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307" cy="1403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1......4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4......1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4......4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1......1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17÷4=4（捆）......1（根）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二年级数学下册_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第六单元：有余数的除法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除法的竖式</w:t>
            </w:r>
          </w:p>
        </w:tc>
      </w:tr>
    </w:tbl>
    <w:p/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049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把22枝花，每3个插一个花瓶里，可以插满几个花瓶，还剩几朵？    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1......7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7......1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1......1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7......7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 </w:t>
            </w:r>
            <w:r>
              <w:drawing>
                <wp:inline distT="0" distB="0" distL="0" distR="0">
                  <wp:extent cx="2864485" cy="1508760"/>
                  <wp:effectExtent l="0" t="0" r="12065" b="1524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739" cy="150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答：可以插满7个花瓶还剩1朵。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二年级数学下册_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第六单元：有余数的除法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除法的竖式</w:t>
            </w:r>
          </w:p>
        </w:tc>
      </w:tr>
    </w:tbl>
    <w:p/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一共有16盆花，每组摆5盆，最多可以摆几组，还多几盆？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1......3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3......1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1......1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3......3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16÷5=3（组）......1（盆）  </w:t>
            </w:r>
            <w:r>
              <w:drawing>
                <wp:inline distT="0" distB="0" distL="0" distR="0">
                  <wp:extent cx="1164590" cy="944880"/>
                  <wp:effectExtent l="0" t="0" r="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4996" cy="945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 xml:space="preserve"> 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答：最多可以摆3组，还多1盆。  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二年级数学下册_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第六单元：有余数的除法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除法的竖式</w:t>
            </w:r>
          </w:p>
        </w:tc>
      </w:tr>
    </w:tbl>
    <w:p/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051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分苹果，平均每个小朋友分几个苹果，还剩下几个苹果?</w:t>
            </w:r>
            <w:r>
              <w:drawing>
                <wp:inline distT="0" distB="0" distL="0" distR="0">
                  <wp:extent cx="2305050" cy="1002665"/>
                  <wp:effectExtent l="0" t="0" r="0" b="698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1002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3......4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4......3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3......3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4......4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19÷5=3(个)……4(个)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答：分苹果，平均每个小朋友分3个苹果，还剩下4个苹果.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二年级数学下册_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第六单元：有余数的除法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除法的竖式</w:t>
            </w:r>
          </w:p>
        </w:tc>
      </w:tr>
    </w:tbl>
    <w:p/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052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43只兔子，如果每7只住一个兔笼，能住满几个兔笼，还剩几只？  </w:t>
            </w:r>
            <w:r>
              <w:drawing>
                <wp:inline distT="0" distB="0" distL="0" distR="0">
                  <wp:extent cx="2531745" cy="969645"/>
                  <wp:effectExtent l="0" t="0" r="1905" b="1905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745" cy="969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6......1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1......6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6......6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1......1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43÷7=6（个）......1（只）  </w:t>
            </w:r>
            <w:r>
              <w:drawing>
                <wp:inline distT="0" distB="0" distL="0" distR="0">
                  <wp:extent cx="1403350" cy="1298575"/>
                  <wp:effectExtent l="0" t="0" r="6350" b="15875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718" cy="129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答：装满6个兔笼还剩1只。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二年级数学下册_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第六单元：有余数的除法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除法的竖式</w:t>
            </w:r>
          </w:p>
        </w:tc>
      </w:tr>
    </w:tbl>
    <w:p/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053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(6+3)</w:t>
            </w:r>
            <w:r>
              <w:rPr>
                <w:rFonts w:hint="default" w:ascii="Arial" w:hAnsi="Arial" w:eastAsia="宋体" w:cs="Arial"/>
                <w:lang w:val="en-US" w:eastAsia="zh-CN"/>
              </w:rPr>
              <w:t>×</w:t>
            </w:r>
            <w:r>
              <w:rPr>
                <w:rFonts w:hint="eastAsia" w:ascii="Arial" w:hAnsi="Arial" w:eastAsia="宋体" w:cs="Arial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(6+3)</w:t>
            </w:r>
            <w:r>
              <w:rPr>
                <w:rFonts w:hint="default" w:ascii="Arial" w:hAnsi="Arial" w:eastAsia="宋体" w:cs="Arial"/>
                <w:lang w:val="en-US" w:eastAsia="zh-CN"/>
              </w:rPr>
              <w:t>×</w:t>
            </w:r>
            <w:r>
              <w:rPr>
                <w:rFonts w:hint="eastAsia" w:ascii="Arial" w:hAnsi="Arial" w:eastAsia="宋体" w:cs="Arial"/>
                <w:lang w:val="en-US" w:eastAsia="zh-CN"/>
              </w:rPr>
              <w:t>4=9</w:t>
            </w:r>
            <w:r>
              <w:rPr>
                <w:rFonts w:hint="default" w:ascii="Arial" w:hAnsi="Arial" w:eastAsia="宋体" w:cs="Arial"/>
                <w:lang w:val="en-US" w:eastAsia="zh-CN"/>
              </w:rPr>
              <w:t>×</w:t>
            </w:r>
            <w:r>
              <w:rPr>
                <w:rFonts w:hint="eastAsia" w:ascii="Arial" w:hAnsi="Arial" w:eastAsia="宋体" w:cs="Arial"/>
                <w:lang w:val="en-US" w:eastAsia="zh-CN"/>
              </w:rPr>
              <w:t>4=36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二年级数学下册_</w:t>
            </w:r>
            <w:r>
              <w:rPr>
                <w:rFonts w:hint="eastAsia" w:eastAsia="宋体"/>
                <w:lang w:eastAsia="zh-CN"/>
              </w:rPr>
              <w:t>第五单元：混合运算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有括号算式的运算顺序</w:t>
            </w:r>
            <w:bookmarkStart w:id="0" w:name="_GoBack"/>
            <w:bookmarkEnd w:id="0"/>
          </w:p>
        </w:tc>
      </w:tr>
    </w:tbl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7668DB"/>
    <w:rsid w:val="3AFE1433"/>
    <w:rsid w:val="597668D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2018-07-19T01:06:00Z</dcterms:created>
  <dc:creator>祝思慧</dc:creator>
  <cp:lastModifiedBy>祝思慧</cp:lastModifiedBy>
  <dcterms:modified xsi:type="dcterms:W3CDTF">2018-07-19T02:21:59Z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