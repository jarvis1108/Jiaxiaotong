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EXA_201806281439_001_01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lang w:eastAsia="zh-CN"/>
              </w:rPr>
              <w:t>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lang w:eastAsia="zh-CN"/>
              </w:rPr>
              <w:t>学期</w:t>
            </w:r>
            <w:r>
              <w:rPr>
                <w:rFonts w:hint="eastAsia"/>
                <w:lang w:eastAsia="zh-CN"/>
              </w:rPr>
              <w:t>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小学数学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数学</w:t>
            </w:r>
            <w:r>
              <w:t>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 xml:space="preserve">13 </w:t>
            </w:r>
            <w:r>
              <w:t xml:space="preserve"> 1</w:t>
            </w:r>
            <w:r>
              <w:rPr>
                <w:rFonts w:hint="eastAsia"/>
                <w:lang w:val="en-US" w:eastAsia="zh-CN"/>
              </w:rPr>
              <w:t>5</w:t>
            </w:r>
            <w:r>
              <w:t>:</w:t>
            </w:r>
            <w:r>
              <w:rPr>
                <w:rFonts w:hint="eastAsia"/>
                <w:lang w:val="en-US" w:eastAsia="zh-CN"/>
              </w:rPr>
              <w:t>0</w:t>
            </w:r>
            <w:r>
              <w:t>0:00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/>
    <w:p>
      <w:pPr>
        <w:rPr>
          <w:rFonts w:hint="eastAsia" w:eastAsiaTheme="minorEastAsia"/>
          <w:b/>
          <w:bCs w:val="0"/>
          <w:lang w:val="en-US"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0.6×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0.6×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一块长方形菜地，长20米，宽是长的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，求面积的算式是（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+20         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20×（20×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</w:t>
            </w:r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解：20×（20×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=20×15，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=300（平方米）；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答：它的面积是300平方米．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估算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×…的结果，正确叙述是（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大于2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大于1而小于2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大于0而小于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解：因为0＜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＜1，0＜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＜1，0＜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＜1，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所以0＜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×…＜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故选：D．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计算：（﹣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）×2=（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﹣1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解：原式=﹣1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如果b是一个大于零的自然数，那么下列各式中得数最大的是（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b×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b÷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÷b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1÷b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解：假设b=1，代入得：A、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，B、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，C、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，D、1；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b=6，代入得：A、5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，B、7，C、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，D、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 差距更大；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很明显各式中得数最大的是B；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9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6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不计算，下面四个算式中谁的结果最大（a是不为零的自然数）（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 a﹣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解：根据是差比被减数小：可知A．a﹣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＜a；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根据一个非0的数乘以一个真分数，积比被乘数小：可知B．a×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＜a；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根据一个非0的数除以一个真分数，商比被除数大：可知C．a÷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＞a．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最大．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求480的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1920                            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7680         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列式：480</w:t>
            </w:r>
            <m:oMath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下面算式符合右图图意的是(   )。</w:t>
            </w:r>
            <w:r>
              <w:br w:type="textWrapping"/>
            </w:r>
            <w:r>
              <w:drawing>
                <wp:inline distT="0" distB="0" distL="0" distR="0">
                  <wp:extent cx="1250315" cy="629920"/>
                  <wp:effectExtent l="0" t="0" r="6985" b="177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37" cy="63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解：浅色阴影部分表示整个图形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，深色阴影部分表示占浅色阴影部分的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，根据分数乘法的意义列式：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3千克的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与1千克的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比较（      ）.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3千克的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重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同样重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1千克的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（千克）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（千克）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千克=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千克，同样重.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一</w:t>
            </w:r>
            <w:r>
              <w:rPr>
                <w:b w:val="0"/>
                <w:i w:val="0"/>
                <w:color w:val="000000"/>
                <w:sz w:val="21"/>
              </w:rPr>
              <w:t xml:space="preserve">块长方形菜地，长20米，宽是长的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，求面积的算式是（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 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+20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 20×（20×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解：20×（20×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），  =20×15，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=300（平方米）；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答：它的面积是300平方米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和5小时的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，哪个时间长？（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1小时的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长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长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一样长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小时，5小时的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也是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小时，所以是一样长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下面各算式中，结果最大的是（  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34+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  34÷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÷34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解：34+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r>
                <w:rPr>
                  <w:rFonts w:hint="eastAsia" w:ascii="Cambria Math"/>
                  <w:lang w:eastAsia="zh-CN"/>
                </w:rPr>
                <m:t>34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，34÷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r>
                <w:rPr>
                  <w:rFonts w:hint="eastAsia" w:ascii="Cambria Math"/>
                  <w:lang w:eastAsia="zh-CN"/>
                </w:rPr>
                <m:t>47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÷34=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238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×34=</w:t>
            </w:r>
            <m:oMath>
              <m:r>
                <w:rPr>
                  <w:rFonts w:hint="eastAsia" w:ascii="Cambria Math"/>
                  <w:lang w:eastAsia="zh-CN"/>
                </w:rPr>
                <m:t>24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，因为</w:t>
            </w:r>
            <m:oMath>
              <m:r>
                <w:rPr>
                  <w:rFonts w:hint="eastAsia" w:ascii="Cambria Math"/>
                  <w:lang w:eastAsia="zh-CN"/>
                </w:rPr>
                <m:t>47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＞</w:t>
            </w:r>
            <m:oMath>
              <m:r>
                <w:rPr>
                  <w:rFonts w:hint="eastAsia" w:ascii="Cambria Math"/>
                  <w:lang w:eastAsia="zh-CN"/>
                </w:rPr>
                <m:t>34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＞</w:t>
            </w:r>
            <m:oMath>
              <m:r>
                <w:rPr>
                  <w:rFonts w:hint="eastAsia" w:ascii="Cambria Math"/>
                  <w:lang w:eastAsia="zh-CN"/>
                </w:rPr>
                <m:t>24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＞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238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，即选项B的结果最大.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下列说法正确的是（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1吨的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和4吨的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一样重。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一根电线长3米，用去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米后，还剩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冰箱的数量相当于电视机的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，冰箱的数量比电视机少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B选项中一根电线长3米，用去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米后，还剩3-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（米）；C选项中，不能说冰箱的数量比电视机少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台。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王奶奶家养了30只鸭，养鸡的只数是鸭的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，养了（）只鸡。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10                             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根据题意可列式为：30×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=12（只），所以选B。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1"/>
              </w:num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厅买了180千克茄子，吃了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，吃了（）千克。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drawing>
                <wp:inline distT="0" distB="0" distL="0" distR="0">
                  <wp:extent cx="3730625" cy="705485"/>
                  <wp:effectExtent l="0" t="0" r="3175" b="184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150                               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下面各式中得数最大的是（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解：A.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B.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C.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&gt;1&gt;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，所以得数最大的是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下面各式中，计算结果比a大的是（　　）（a＞0）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r>
                <w:rPr>
                  <w:rFonts w:hint="eastAsia" w:ascii="Cambria Math"/>
                  <w:lang w:eastAsia="zh-CN"/>
                </w:rPr>
                <m:t>a×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a÷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a×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a÷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解：（A）a×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＜1，所以a×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＜a；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（B）a÷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，因为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＞1，所以a 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＜a；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（C）a×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&lt;1，所以a×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＜a；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（D）a÷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＜1，所以a÷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＞a；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因此，计算结果比a大的是a÷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÷5×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÷5×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 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 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敏敏和娜娜各有20元钱，敏敏用了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，娜娜用了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元，下面说法正确的是（）。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敏敏用的多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娜娜用的多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敏敏和娜娜用的一样多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由题意知，敏敏用了20×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=15（元），娜娜用了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元，15&gt;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，所以敏敏用的多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计算42×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=42×（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）是运用了（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乘法交换律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乘法结合律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乘法分配律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计算42×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时，把后两个因数结合起来先计算，运用了乘法结合律，用字母可表示为a×b×c=a×（b×c）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5吨的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的重量（  ）5个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吨的重量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＞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＜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＝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5吨的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的重量：5×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（吨）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5个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吨的重量：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×5＝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（吨），重量相等。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计算（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）×21=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×21是运用了（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乘法交换律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乘法结合律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乘法分配律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当一个数和两个数相乘时，可以用这个数分别与这两个数相乘，乘法分配律用字母表示为（a+b）×c=a×c+b×c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×10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8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6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×10=8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一根绳子长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米，另一根是它的 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，另一根长多少米？列式是（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甲数是440，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  ， 乙数是多少？如果求乙数的算式是440×（1+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），那么横线上应补充的条件是（　　）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甲数比乙数多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  甲数比乙数少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   乙数比甲数多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解：用乘法计算，所以单位“1”是甲数，也就是甲数，那么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就是乙数比甲数多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若甲数的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相当于乙数的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（甲数不等于0），则甲数（　　）乙数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解：因为甲数×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=乙数×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 则甲数：乙数=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=3：8，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所以甲数小于乙数；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9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8</m:t>
                  </m:r>
                </m:den>
              </m:f>
            </m:oMath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26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28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一根1米长的铁丝，第一次用去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 二次用去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米，两次用去的长度(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第一次长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第二次长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一样长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解：第一次用去：1×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(米)，所以两次用去的长度相等.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如果a是大于0 的自然数，下列各式中结果最大的是（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a×1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a÷1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a；  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2a＞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下列算式中，得数比1小的是(    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32÷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得数比1小；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B、32÷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=56，得数比1大；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=1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 ， 得数等于1.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小玲看一本480页的科技书．第一天看了这本书的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，第二天看了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，两天一共看了（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160页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120页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208页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280页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480×(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=480×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=280（页）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故答案为：280.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 </w:t>
            </w:r>
            <m:oMath>
              <m:r>
                <w:rPr>
                  <w:rFonts w:hint="eastAsia" w:ascii="Cambria Math"/>
                  <w:lang w:eastAsia="zh-CN"/>
                </w:rPr>
                <m:t>8×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18                                    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3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 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 xml:space="preserve">                         </w:t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 xml:space="preserve">                         </w:t>
            </w:r>
            <w:r>
              <w:rPr>
                <w:b w:val="0"/>
                <w:i w:val="0"/>
                <w:color w:val="000000"/>
                <w:sz w:val="21"/>
              </w:rPr>
              <w:t>  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已知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、</w:t>
            </w:r>
            <w:r>
              <w:rPr>
                <w:b w:val="0"/>
                <w:i/>
                <w:color w:val="000000"/>
                <w:sz w:val="21"/>
              </w:rPr>
              <w:t>b</w:t>
            </w:r>
            <w:r>
              <w:rPr>
                <w:b w:val="0"/>
                <w:i w:val="0"/>
                <w:color w:val="000000"/>
                <w:sz w:val="21"/>
              </w:rPr>
              <w:t>是大于1的自然数，且</w:t>
            </w:r>
            <w:r>
              <w:rPr>
                <w:b w:val="0"/>
                <w:i/>
                <w:color w:val="000000"/>
                <w:sz w:val="21"/>
              </w:rPr>
              <w:t>b</w:t>
            </w:r>
            <w:r>
              <w:rPr>
                <w:b w:val="0"/>
                <w:i w:val="0"/>
                <w:color w:val="000000"/>
                <w:sz w:val="21"/>
              </w:rPr>
              <w:t>＞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 xml:space="preserve">  ， 下面正确的式子是(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+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&gt;1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−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&gt;1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&gt;1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b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&gt;1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假如a=2，b=3，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+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，和小于1；此选项错误；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-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，差小于1，此选项错误；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，差小于1，此选项错误；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，商大于1，此选项正确.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一个最简分数，分子扩大3倍，分母缩小3倍后等于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．这个分数原来是(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12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i w:val="0"/>
                <w:lang w:val="en-US" w:eastAsia="zh-CN"/>
              </w:rPr>
              <w:t>.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÷3÷3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27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在下面的算式中计算结果最大的是（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÷4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×4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4÷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÷4=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×4=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m:oMath>
              <m:r>
                <w:rPr>
                  <w:rFonts w:hint="eastAsia" w:ascii="Cambria Math"/>
                  <w:lang w:eastAsia="zh-CN"/>
                </w:rPr>
                <m:t>4÷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=40</m:t>
              </m:r>
            </m:oMath>
            <w:r>
              <w:rPr>
                <w:b w:val="0"/>
                <w:i w:val="0"/>
                <w:color w:val="000000"/>
                <w:sz w:val="21"/>
              </w:rPr>
              <w:t>，所以结果最大的是</w:t>
            </w:r>
            <m:oMath>
              <m:r>
                <w:rPr>
                  <w:rFonts w:hint="eastAsia" w:ascii="Cambria Math"/>
                  <w:lang w:eastAsia="zh-CN"/>
                </w:rPr>
                <m:t>4÷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一块布长3米，剪去它的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，剩下多少米？列式是（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3×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3－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3×（1－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用1减去剪去的分率就是剩下的分率，根据分数乘法的意义列式：</w:t>
            </w:r>
            <m:oMath>
              <m:r>
                <w:rPr>
                  <w:rFonts w:hint="eastAsia" w:ascii="Cambria Math"/>
                  <w:lang w:eastAsia="zh-CN"/>
                </w:rPr>
                <m:t>3×</m:t>
              </m:r>
              <m:d>
                <m:dPr>
                  <m:sepChr m:val=","/>
                </m:dPr>
                <m:e>
                  <m:r>
                    <w:rPr>
                      <w:rFonts w:hint="eastAsia" w:ascii="Cambria Math"/>
                      <w:lang w:eastAsia="zh-CN"/>
                    </w:rPr>
                    <m:t>1-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5</m:t>
                      </m:r>
                    </m:den>
                  </m:f>
                </m:e>
              </m:d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相等，那么（   ）大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甲数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无法比较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=乙数×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，因为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&lt;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，所以甲数大.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A是一个非零的自然数，下列算式中得数最大的是（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、</w:t>
            </w:r>
            <m:oMath>
              <m:r>
                <w:rPr>
                  <w:rFonts w:hint="eastAsia" w:ascii="Cambria Math"/>
                  <w:lang w:eastAsia="zh-CN"/>
                </w:rPr>
                <m:t>Α÷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=Α×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r>
                <w:rPr>
                  <w:rFonts w:hint="eastAsia" w:ascii="Cambria Math"/>
                  <w:lang w:eastAsia="zh-CN"/>
                </w:rPr>
                <m:t>Α÷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=Α×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根据积的变化规律判断A的得数最大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求一个数的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是多少，就是把这个数（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扩大到原来的4倍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乘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根据分数乘法的意义可知，求一个数的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就用这个数乘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即可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0.8×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</w:t>
            </w:r>
            <w:r>
              <w:rPr>
                <w:b/>
                <w:i w:val="0"/>
                <w:color w:val="000000"/>
                <w:sz w:val="21"/>
              </w:rPr>
              <w:t xml:space="preserve">   </w:t>
            </w:r>
            <w:r>
              <w:rPr>
                <w:b w:val="0"/>
                <w:i w:val="0"/>
                <w:color w:val="000000"/>
                <w:sz w:val="21"/>
              </w:rPr>
              <w:t>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0.8×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0.28×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0.28×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若a是非零自然数，下列算式中的计算结果最大的是（  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假设a=1，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选项A，a÷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=0.625；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选项B，a×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=1.6；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选项C，a÷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≈0.667；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选项D，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÷a=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÷1=1.5；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因为1.6＞1.5＞0.667＞0.625，所以a×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的计算结果最大.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下面算式的积等于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的是（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40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用5千克棉花的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和1千克铁的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相比较，结果是（     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5千克棉花的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重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1千克铁的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重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一样重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（千克）     1×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（千克）则用5千克棉花的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和1千克铁的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相比较，结果是一样重.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以雷达站为观测点，鱼雷舰的位置是(    )。</w:t>
            </w:r>
            <w:r>
              <w:drawing>
                <wp:inline distT="0" distB="0" distL="0" distR="0">
                  <wp:extent cx="2491740" cy="1365250"/>
                  <wp:effectExtent l="0" t="0" r="381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24" cy="136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甲最大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乙最大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丙最大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解：甲数是4，乙数是2，丙数是3，甲&gt;丙&gt;乙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÷10÷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150" w:leftChars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3÷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9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6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3÷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=9</m:t>
                </m:r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李老师从办公室向西偏北25°方向走150米，下课后他回办公室的路线是（   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北偏西25°方向走150米   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东偏南25°方向走150米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南偏东25°方向走150米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解：两点之间观测点互换，则方向相反，所以下课后他回办公室的路线是东偏南25°方向走150米.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图书馆在科技馆的（   ）方向。</w:t>
            </w:r>
            <w:r>
              <w:br w:type="textWrapping"/>
            </w:r>
            <w:r>
              <w:drawing>
                <wp:inline distT="0" distB="0" distL="0" distR="0">
                  <wp:extent cx="4401820" cy="1270000"/>
                  <wp:effectExtent l="0" t="0" r="17780" b="635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150" cy="127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西北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东北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西南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以科技馆为中心做坐标方位图.根据口诀“上北下南、左西右东”可知，图书馆在科技馆的西南方向.</w:t>
            </w:r>
            <w:r>
              <w:drawing>
                <wp:inline distT="0" distB="0" distL="0" distR="0">
                  <wp:extent cx="4354195" cy="1556385"/>
                  <wp:effectExtent l="0" t="0" r="8255" b="571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398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教学楼在操场的南面，宿舍在操场的东面，那么宿舍在教学楼的（   ）面．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北面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西北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东北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解：根据题意作图：</w:t>
            </w:r>
            <w:r>
              <w:br w:type="textWrapping"/>
            </w:r>
            <w:r>
              <w:drawing>
                <wp:inline distT="0" distB="0" distL="0" distR="0">
                  <wp:extent cx="1804670" cy="1556385"/>
                  <wp:effectExtent l="0" t="0" r="5080" b="5715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84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可知宿舍在教学楼的东北方向.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如图，轮船在灯塔（   ）</w:t>
            </w:r>
            <w:r>
              <w:drawing>
                <wp:inline distT="0" distB="0" distL="0" distR="0">
                  <wp:extent cx="916305" cy="715645"/>
                  <wp:effectExtent l="0" t="0" r="17145" b="8255"/>
                  <wp:docPr id="96" name="图片 96" descr="_x0000_i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_x0000_i10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711" cy="71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北偏西50°，50千米处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北偏西50°，150千米处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北偏东50°，50千米处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西偏北50°，50千米处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解：由图可知为北偏西50°，距离5个单位长度；根据比例尺可知1个单位长度表示10千米，则轮船在距离灯塔50千米处.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丽丽家在学校的南偏西35°方向上，距离学校约400米；那么学校在丽丽家的（   ）方向上，距离约400米．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南偏西35°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西偏南 35°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北偏东35°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解：以学校为坐标中心找出丽丽家的位置，如图所示：</w:t>
            </w:r>
            <w:r>
              <w:br w:type="textWrapping"/>
            </w:r>
            <w:r>
              <w:drawing>
                <wp:inline distT="0" distB="0" distL="0" distR="0">
                  <wp:extent cx="1757045" cy="1508760"/>
                  <wp:effectExtent l="0" t="0" r="14605" b="1524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04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再以丽丽家为坐标中心，表示出学校的位置，如图所示：</w:t>
            </w:r>
            <w:r>
              <w:br w:type="textWrapping"/>
            </w:r>
            <w:r>
              <w:drawing>
                <wp:inline distT="0" distB="0" distL="0" distR="0">
                  <wp:extent cx="1632585" cy="1651635"/>
                  <wp:effectExtent l="0" t="0" r="5715" b="5715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903" cy="165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所以学校在丽丽家的北偏东35°或东偏北55°.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小林在院子里立了根竹竿，中午时影子与竹竿在一条直线上，下午影子向右移动了30°，这时的太阳在（   ）方向．</w:t>
            </w:r>
            <w:r>
              <w:br w:type="textWrapping"/>
            </w:r>
            <w:r>
              <w:drawing>
                <wp:inline distT="0" distB="0" distL="0" distR="0">
                  <wp:extent cx="1164590" cy="696595"/>
                  <wp:effectExtent l="0" t="0" r="16510" b="825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996" cy="69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南偏东30°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南偏西30°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北偏东30°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北偏西30°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解：根据影子与太阳的方向相反可知：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下午影子向右移动了30°，就是向东方移动了30°，那么太阳就是向西移动了30°；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而中午时太阳在正南方，向西移动了30°，就到了南偏西30°的方向．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一个人从A点出发向北偏东60°的方向走了4米到B点，再从B点向着南偏西15°的方向走3米到C点，那么∠ABC等于（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75°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135°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解：60°-15°=45°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如图，小明家在A点处，那么下面哪句话能准确地表述出小明家的方向？（   ）</w:t>
            </w:r>
            <w:r>
              <w:br w:type="textWrapping"/>
            </w:r>
            <w:r>
              <w:drawing>
                <wp:inline distT="0" distB="0" distL="0" distR="0">
                  <wp:extent cx="1498600" cy="925830"/>
                  <wp:effectExtent l="0" t="0" r="6350" b="762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10" cy="92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①小明家在北偏东45°方向上．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②小明家在东南方向上．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③小明家在东偏北45°方向上．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④小明家在东北方向上．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①②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① ②③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②③④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①③④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解：①小明家在北偏东45°方向上，正确；②小明家在东南方向上，没有说明观测点，错误；③小明家在东偏北45°方向上，正确；④小明家在东北方向上，正确；①③④正确.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点A在点C的南偏西32°方向，点B在点C的北偏东75°方向，∠BCA的度数为（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75°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07°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163°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137°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解：90°-75°=15°，∠BCA=15°+90°+32°=137°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如图所示，下列说法中错误的是（   ）</w:t>
            </w:r>
            <w:r>
              <w:br w:type="textWrapping"/>
            </w:r>
            <w:r>
              <w:drawing>
                <wp:inline distT="0" distB="0" distL="0" distR="0">
                  <wp:extent cx="1737360" cy="1785620"/>
                  <wp:effectExtent l="0" t="0" r="15240" b="508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44" cy="178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OA的方向是北偏东30°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OB的方向是北偏西15°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OC的方向是南偏西25°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OD的方向是东南方向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解：A、OA的方向是东偏北30°，错误；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B、OB的方向是北偏西15°，正确；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C、OC的方向是南偏西25°，正确；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D、OD的方向是东南方向，正确.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甲从A点出发向北偏东60°走了30米到达B点，乙从A点出发向西偏南30°走了40米到达C点，那么B、C两点距离是（   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90米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70米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由题意作图如下：</w:t>
            </w:r>
            <w:r>
              <w:br w:type="textWrapping"/>
            </w:r>
            <w:r>
              <w:drawing>
                <wp:inline distT="0" distB="0" distL="0" distR="0">
                  <wp:extent cx="2186305" cy="1957070"/>
                  <wp:effectExtent l="0" t="0" r="4445" b="508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50" cy="195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由图可知BC在一条直线上，所以BC=30+40=70（米）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A看B的方向是北偏东21°，那么B看A的方向是（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南偏东69°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南偏西1°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南偏东21°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南偏西21°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解：根据方向和夹角的度数可知，A看B的方向是北偏东21°，那么B看A的方向是南偏西21°.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甲地在乙地的西偏南30度的方向上，则乙地在甲地的（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南偏西30度的方向上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北偏东30度的方向上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东偏北30度的方向上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甲地在乙地的西偏南30度的方向上，则乙地在甲地的东偏北30度的方向上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如图（5路公交车路线图）图书馆在科技馆的（   ）方向．</w:t>
            </w:r>
            <w:r>
              <w:drawing>
                <wp:inline distT="0" distB="0" distL="0" distR="0">
                  <wp:extent cx="4058285" cy="1126490"/>
                  <wp:effectExtent l="0" t="0" r="18415" b="16510"/>
                  <wp:docPr id="70" name="图片 70" descr="图片_x0020_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图片_x0020_4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387" cy="11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西北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东北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西南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w:r>
              <w:br w:type="textWrapping"/>
            </w:r>
            <w:r>
              <w:drawing>
                <wp:inline distT="0" distB="0" distL="0" distR="0">
                  <wp:extent cx="3275330" cy="1183640"/>
                  <wp:effectExtent l="0" t="0" r="1270" b="1651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55" cy="1184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要以科技馆为坐标中心建系，图书馆在科技馆的西南方向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小红家在小丽家北偏西35°方向，那么小丽家在小红家（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东偏北35°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东偏南55°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北偏西55°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解：小红家在小丽家北偏西35°方向，那么小丽家在小红家的南偏东35°（东偏南55°）方向上．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轮船向北偏东60</w:t>
            </w:r>
            <w:r>
              <w:rPr>
                <w:b w:val="0"/>
                <w:i w:val="0"/>
                <w:color w:val="000000"/>
                <w:vertAlign w:val="superscript"/>
              </w:rPr>
              <w:t>°</w:t>
            </w:r>
            <w:r>
              <w:rPr>
                <w:b w:val="0"/>
                <w:i w:val="0"/>
                <w:color w:val="000000"/>
                <w:sz w:val="21"/>
              </w:rPr>
              <w:t xml:space="preserve">航行，因有紧急任务，按顺时针方向调头90°去执行任务，那么这时轮船的航行方向是  （   ）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南偏东30°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南偏东60°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北偏西30°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北偏西60°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解：如图所示：  </w:t>
            </w:r>
            <w:r>
              <w:drawing>
                <wp:inline distT="0" distB="0" distL="0" distR="0">
                  <wp:extent cx="1575435" cy="1661160"/>
                  <wp:effectExtent l="0" t="0" r="5715" b="1524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613" cy="166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因为∠AOX=30°，OB⊥OA，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所以∠BOX=60°，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使用这时轮船的航行方向是东偏南60°，或南偏东30°．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银行在乐乐家的正南面，邮局在他家的正东面，乐乐的妈妈先去银行取款，再向(    )方向走就可以去邮局汇款了。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东北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东南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西北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解：只要乐乐妈妈是走捷径，就得按东偏北的路线去邮局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如下图，下面描述的位置正确的是(    )。</w:t>
            </w:r>
            <w:r>
              <w:br w:type="textWrapping"/>
            </w:r>
            <w:r>
              <w:drawing>
                <wp:inline distT="0" distB="0" distL="0" distR="0">
                  <wp:extent cx="1833245" cy="1470025"/>
                  <wp:effectExtent l="0" t="0" r="14605" b="1587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436" cy="147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乙在甲南偏东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方向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甲在乙北偏西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方向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乙在甲东偏南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方向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甲在乙北偏东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方向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乙在甲东偏南  30 °  方向。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在学校的平面图上，图书馆在体育馆的南偏西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方向，那么体育馆在图书馆的(    )方向。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北偏东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南偏东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南偏西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北偏西 </w:t>
            </w:r>
            <m:oMath>
              <m:r>
                <w:rPr>
                  <w:rFonts w:hint="eastAsia" w:ascii="Cambria Math"/>
                  <w:lang w:eastAsia="zh-CN"/>
                </w:rPr>
                <m:t>30°</m:t>
              </m:r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图书馆在体育馆的南偏西  30 °  方向，那么体育馆在图书馆的北偏东 30 ° 方向．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图书馆在剧院的东偏南30°方向500米处，那么剧院在图书馆的（   ）  </w:t>
            </w:r>
            <w:r>
              <w:drawing>
                <wp:inline distT="0" distB="0" distL="0" distR="0">
                  <wp:extent cx="2081530" cy="1270000"/>
                  <wp:effectExtent l="0" t="0" r="13970" b="635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708" cy="127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东偏南30°方向500米处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南偏东60°方向500米处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北偏西30°方向50O米处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西偏北30°方向500米处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解：图书馆在剧院的东偏南30°方向500米处，那么剧院在图书馆的西偏北30°方向500米处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如右图所示，下面说法中，正确的是(   )。</w:t>
            </w:r>
            <w:r>
              <w:br w:type="textWrapping"/>
            </w:r>
            <w:r>
              <w:drawing>
                <wp:inline distT="0" distB="0" distL="0" distR="0">
                  <wp:extent cx="1298575" cy="1270000"/>
                  <wp:effectExtent l="0" t="0" r="15875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77" cy="1270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学校在公园南偏东45 </w:t>
            </w:r>
            <m:oMath>
              <m:sSup>
                <m:sSupPr/>
                <m:e/>
                <m:sup>
                  <m:r>
                    <w:rPr>
                      <w:rFonts w:hint="eastAsia" w:ascii="Cambria Math"/>
                      <w:lang w:eastAsia="zh-CN"/>
                    </w:rPr>
                    <m:t>∘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方向上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公园在学校东偏南45 </w:t>
            </w:r>
            <m:oMath>
              <m:sSup>
                <m:sSupPr/>
                <m:e/>
                <m:sup>
                  <m:r>
                    <w:rPr>
                      <w:rFonts w:hint="eastAsia" w:ascii="Cambria Math"/>
                      <w:lang w:eastAsia="zh-CN"/>
                    </w:rPr>
                    <m:t>∘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方向上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学校在公园南偏西45 </w:t>
            </w:r>
            <m:oMath>
              <m:sSup>
                <m:sSupPr/>
                <m:e/>
                <m:sup>
                  <m:r>
                    <w:rPr>
                      <w:rFonts w:hint="eastAsia" w:ascii="Cambria Math"/>
                      <w:lang w:eastAsia="zh-CN"/>
                    </w:rPr>
                    <m:t>∘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方向上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解：以公园为中心，根据图上的方向和夹角的度数可知，学校在公园的南偏西45°方向上；也可以说公园在学校东偏北45°方向上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图书馆在剧院的东偏南30°方向500米处，那么剧院在图书馆的（   ）。</w:t>
            </w:r>
            <w:r>
              <w:br w:type="textWrapping"/>
            </w:r>
            <w:r>
              <w:drawing>
                <wp:inline distT="0" distB="0" distL="0" distR="0">
                  <wp:extent cx="2291715" cy="1279525"/>
                  <wp:effectExtent l="0" t="0" r="13335" b="1587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91" cy="127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东偏南30°方向500米处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南偏东60°方向500米处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北偏西30°方向500米处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西偏北30°方向500米处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解：根据分析可得：图书馆在剧院的东偏南30°方向500米处，那么剧院在图书馆的西偏北30°方向500米处.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东南方向的另一种说法是（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东偏南45°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南偏东50°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东偏南50°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南偏东55°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b/>
                <w:bCs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解：根据方向的知识可知，东南方向的另一种说法是东偏南45°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1路汽车从火车站开往幸福村时，前进的方向是（   ）。</w:t>
            </w:r>
            <w:r>
              <w:br w:type="textWrapping"/>
            </w:r>
            <w:r>
              <w:drawing>
                <wp:inline distT="0" distB="0" distL="0" distR="0">
                  <wp:extent cx="3227070" cy="773430"/>
                  <wp:effectExtent l="0" t="0" r="11430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603" cy="77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先向西—再向西南—最后向西北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先向东—再向西南—最后向东北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先向东—再向东南—最后向东北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解：1路车从火车站开往幸福村，前进的方向是先向东走到商业街，再向东南走到人民广场，最后向东北走到幸福村.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广场为观察点，学校在北偏西30°的方向上，下图中正确的是（   ） 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031240" cy="982980"/>
                  <wp:effectExtent l="0" t="0" r="16510" b="7620"/>
                  <wp:docPr id="6" name="图片 1" descr="_x0000_i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_x0000_i103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240" cy="982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</w:t>
            </w:r>
            <w:r>
              <w:drawing>
                <wp:inline distT="0" distB="0" distL="0" distR="0">
                  <wp:extent cx="897255" cy="1069340"/>
                  <wp:effectExtent l="0" t="0" r="17145" b="16510"/>
                  <wp:docPr id="52" name="图片 52" descr="_x0000_i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_x0000_i103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623" cy="106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 </w:t>
            </w:r>
            <w:r>
              <w:drawing>
                <wp:inline distT="0" distB="0" distL="0" distR="0">
                  <wp:extent cx="944880" cy="1136015"/>
                  <wp:effectExtent l="0" t="0" r="7620" b="6985"/>
                  <wp:docPr id="54" name="图片 54" descr="_x0000_i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_x0000_i103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363" cy="11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解：A、是东偏北30°方向，此选项错误；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B、是北偏东30°方向，此选项错误；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C、北偏西30°从北向西作30°角，此选项正确.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小红家在学校的东偏南30度方向，学校在小红家（   ）方向．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东偏南30度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南偏东30度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西偏北30度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解：根据分析可知：东偏南的相反方向是西偏北，角度是30°，所以小红家在学校的东偏南30度方向，学校在小红家的西偏北30度方向．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太阳是从（   ）边升起的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东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西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太阳是从东边升起的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一架飞机从某机场向南偏东40°方向飞行了1200千米，返回时飞机要（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南偏东40°方向飞行1200千米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北偏东40°方向飞行1200千米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南偏西40°方向飞行1200千米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北偏西40°方向飞行1200千米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解：根据分析可知：返回时飞机要按北偏西40°方向飞行1200千米．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东北方也叫作（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北偏东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东偏北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北东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东北方也叫作北偏东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比24的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多5的数是（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+5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=4+5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男生人数是女生人数的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，正确的等量关系式是（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男生人数×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=女生人数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女生人数×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=男生人数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女生人数÷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=男生人数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解：男生人数是女生人数的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，正确的等量关系式是：男生人数=女生人数×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a是一个大于0的数，下面的算式中得数最大的是（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解：A、a×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=3；  B、a÷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=8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C、a÷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D、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a=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×5=3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8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最大，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×24的（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结果、意义都相同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结果相同、意义不相同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意义和结果不能确定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×24的结果相同，意义不相同．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×24的（   ）不同．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结果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意义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意义和结果都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表示求24的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是多少或24个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是多少，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×24表示24个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是多少．所以24×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×24的意义不同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确定位置时，我们要知道（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中心点的位置和到目标的距离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方向及角度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都要知道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要确定位置，我们要知道中心点的位置，目标的方向和角度，以及距离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某班女生人数的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等于男生人数的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，那么男生人数（   ）女生人数．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小于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解：把男生人数看作单位“1”，  女生人数×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=男生人数×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则女生人数=男生人数×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=男生人数×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男生为6份，则女生为7份，所以男生人数小于女生人数．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等于乙数的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，则甲数（ ）乙数。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因为甲×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=乙×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，把甲数看作6，把乙数看作7，等号左右两边刚好相等，且甲数相当于乙数的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如图，小明家与小红家的方向距离描述正确的是（　　）小明家． </w:t>
            </w:r>
            <w:r>
              <w:drawing>
                <wp:inline distT="0" distB="0" distL="0" distR="0">
                  <wp:extent cx="1642110" cy="782955"/>
                  <wp:effectExtent l="0" t="0" r="15240" b="171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453" cy="78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小明：小红在我家西偏南30°的方向距离400米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小明：小红在我家南偏西30°的方向距离400米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小红：小明在我家南偏北30°的方向距离400米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小红：小明在我家北偏东30°的方向距离400米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解：如图：</w:t>
            </w:r>
            <w:r>
              <w:br w:type="textWrapping"/>
            </w:r>
            <w:r>
              <w:drawing>
                <wp:inline distT="0" distB="0" distL="0" distR="0">
                  <wp:extent cx="1651635" cy="792480"/>
                  <wp:effectExtent l="0" t="0" r="5715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03" cy="792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A、小明：小红在我家西偏南30°的方向距离400米，正确；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B、小明：小红在我家南偏西30°的方向距离400米，不正确；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C、小红：小明在我家南偏北30°的方向距离400米，不正克；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D、小红：小明在我家北偏东30°的方向距离400米，不正确．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如图，下列说法正确的是（   ）。</w:t>
            </w:r>
            <w:r>
              <w:br w:type="textWrapping"/>
            </w:r>
            <w:r>
              <w:drawing>
                <wp:inline distT="0" distB="0" distL="0" distR="0">
                  <wp:extent cx="1890395" cy="1613535"/>
                  <wp:effectExtent l="0" t="0" r="14605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25" cy="161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学校在小明家南偏东45°方向上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小明家在学校东偏南45°方向上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学校在小明家南偏西45°方向上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解：A.学校在小明家的北偏西45°方向上，此选项说法错误；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B、小明家在学校东偏南45°方向上，此选项说法正确；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C、学校在小明家南偏北45°方向上，此选项说法错误.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有两根3米长的彩带，减去第一根的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米，减去第二根的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，下面说法正确的是（）。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第一根剪下的长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第二根剪下的长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两根剪下的一样长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由题意知，第一根减去了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米，第二根剪下了3×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（米），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&lt;2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，所以第二根剪下的长，故选B。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一条裙子在夏季的时候涨价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，在秋季的时候又降价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，秋季的价格与原价相比（）。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drawing>
                <wp:inline distT="0" distB="0" distL="0" distR="0">
                  <wp:extent cx="3351530" cy="2081530"/>
                  <wp:effectExtent l="0" t="0" r="1270" b="1397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746" cy="208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秋季价格与原价相等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秋季价格比原价低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秋季价格比原价高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把原价看作单位“1”，夏季的价格是120×（1+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）=150（元）；再把夏季的价格看作单位“1”，则秋季的价格是150×（1-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）=112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（元），112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&lt;120，所以秋季价格比原价低，选B。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一篮橘子第一次吃了全部的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，第二次吃了全部的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，还剩（）千克橘子。</w:t>
            </w:r>
          </w:p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drawing>
                <wp:inline distT="0" distB="0" distL="0" distR="0">
                  <wp:extent cx="2931160" cy="1995170"/>
                  <wp:effectExtent l="0" t="0" r="254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579" cy="19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29                                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把这一篮橘子看作单位“1”，有60-60×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-60×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=60-15-16=29（千克）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两个真分数相乘的积一定是（　　）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真分数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假分数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带分数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因为真分数小于1，所以两个真分数相乘的积一定是真分数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以广场为观察点，学校在北偏西30°的方向上，下图中正确的是（   ）。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2186305" cy="1355725"/>
                  <wp:effectExtent l="0" t="0" r="4445" b="158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50" cy="13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w:r>
              <w:drawing>
                <wp:inline distT="0" distB="0" distL="0" distR="0">
                  <wp:extent cx="1766570" cy="1403350"/>
                  <wp:effectExtent l="0" t="0" r="508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595" cy="140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drawing>
                <wp:inline distT="0" distB="0" distL="0" distR="0">
                  <wp:extent cx="1804670" cy="1412875"/>
                  <wp:effectExtent l="0" t="0" r="5080" b="158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784" cy="1413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解：A.学校在东偏北30°方向上，此选项错误；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B.学校在北偏东30°方向上，此选项正确；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C.学校在北偏西30°方向上，此选项错误.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下图中的说法对吗？（ ）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drawing>
                <wp:inline distT="0" distB="0" distL="0" distR="0">
                  <wp:extent cx="3714115" cy="1899920"/>
                  <wp:effectExtent l="0" t="0" r="63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610" cy="190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对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不对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以上都不正确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分数乘整数的意义是求几个相同加数的和是多少，与整数乘整数的意义相同，只不过在这里相同的加数是分数；整数乘分数的意义是求一个数的几分之几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某游泳队人数增加了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后，又减少了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，现在的人数和原来的相比是（）。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减少了</w:t>
            </w:r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不变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把游泳队原有人数看作单位“1”，则有1×（1+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）×（1-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）=1×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，因为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&lt;1，所以现在游泳队的人数比原来的人数减少了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的3倍是 （  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，那么（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A＞1       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A＜1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A=1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解：一个分数乘小于1的数所得的积小于原数，所以A是大于1的数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3÷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9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6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据分数除法的计算方法，直接把除法转化成乘法口算即可.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12÷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6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 xml:space="preserve">0克盐溶解在100克水里，那么盐占盐水的（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10％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10÷(10+100)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=10÷110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>（    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15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÷14=</m:t>
              </m:r>
            </m:oMath>
            <w:r>
              <w:rPr>
                <w:b w:val="0"/>
                <w:i w:val="0"/>
                <w:color w:val="000000"/>
                <w:sz w:val="21"/>
              </w:rPr>
              <w:t>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15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÷14=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6÷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>（    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15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=9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>（    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9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15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=(   )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×5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下列说法正确的是(      )。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优质小麦的发芽率达到了106%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所有的半径都相等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两个分数相除，商一定大于被除数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圆周率与圆的大小无关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解：A、百分率不会超过100%，此选项错误；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B、同一个圆的半径才相等，此选项错误；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C、例如：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，商就比被除数小，此选项错误；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D、所有圆的圆周率都是π，与圆的大小无关，此选项正确.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甲、乙两数的比是2：3,甲占甲、乙两数和的（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解：甲占甲、乙两数和的：2÷(2+3)=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一个数(0除外)除以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，这个数就(   )。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扩大为原来的6倍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扩大为原来的7倍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缩小为原来的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缩小为原来的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解：一个数(0除外)÷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=这个数×6，所以这个数就扩大为原来的6倍.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两个数相乘的积是1，但它们都不是1，这两个数是（）。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互质数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相等的数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能够整除的数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乘积是1的两个数叫做互为倒数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倒数的认识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把9块糖平均分给7个人，每个人分得（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块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块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块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每人分得：9÷7=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(块)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第一单元：分数乘法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把5千克苹果平均分成8份，每份的重量是(   )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1千克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千克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nor/>
                        <m:sty m:val="p"/>
                      </m:rPr>
                      <w:rPr>
                        <w:rFonts w:hint="eastAsia" w:ascii="Cambria Math"/>
                        <w:b w:val="0"/>
                        <w:i w:val="0"/>
                        <w:lang w:eastAsia="zh-CN"/>
                      </w:rPr>
                      <m:t>8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5÷8=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(千克)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color w:val="FF0000"/>
                <w:lang w:val="en-US"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b/>
                <w:i w:val="0"/>
                <w:color w:val="000000"/>
                <w:sz w:val="21"/>
              </w:rPr>
              <w:t>＝</w:t>
            </w:r>
            <w:r>
              <w:rPr>
                <w:b w:val="0"/>
                <w:i w:val="0"/>
                <w:color w:val="000000"/>
                <w:sz w:val="21"/>
              </w:rPr>
              <w:t xml:space="preserve">（   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0.1                                      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9         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=1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</w:t>
            </w:r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×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=2</m:t>
                </m:r>
              </m:oMath>
            </m:oMathPara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下列说法中，正确的有（ ）。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drawing>
                <wp:inline distT="0" distB="0" distL="0" distR="0">
                  <wp:extent cx="4134485" cy="2854960"/>
                  <wp:effectExtent l="0" t="0" r="18415" b="254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777" cy="285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1个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①中真分数的倒数是假分数是对的；②中得数是1的两个数不一定互为倒数，应该是乘积是1的两个数互为倒数；③中假分数的倒数不一定是真分数，还可以等于1；④和⑤是对的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  <w:p>
            <w:pPr>
              <w:spacing w:after="0" w:line="240" w:lineRule="auto"/>
              <w:rPr>
                <w:lang w:val="en-US" w:eastAsia="zh-CN"/>
              </w:rPr>
            </w:pP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是倒数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是倒数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是倒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因为选项A和B是单独说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是倒数，是不符合倒数的定义的，所以错误，而选项C也没有互相的关键词，也是错误的，D符合倒数的定义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已知a和b互为倒数，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任</w:t>
            </w:r>
            <w:r>
              <w:rPr>
                <w:b w:val="0"/>
                <w:i w:val="0"/>
                <w:color w:val="000000"/>
                <w:sz w:val="21"/>
              </w:rPr>
              <w:t>何数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解：根据倒数的含义可知：ab=1，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ab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2×2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0.7的倒数是（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7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解：0.7=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的倒数为1÷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一个数的倒数是最小的质数，这个数是（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解：最小的质数是2，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2的倒数为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如果两个数互为倒数，那么这两个数之间的关系是…（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和为1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差为1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积为1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商为1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解：如果两个数互为倒数，那么这两个数之间的关系是积为1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  ）没有倒数．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解：由两个数乘积是1的数互为倒数可知，0和任何数相乘都得0，所以0没有倒数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  ）的倒数一定大于1．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真分数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任何数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解：A、真分数的倒数比它本身大，一定大于1，故选项正确；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B、假分数的倒数小于或等于它本身，小于等于1，故选项错误；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C、整数0没有倒数，故选项错误．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下面四句话中，错误的一句是（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0既不是正数也不是负数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1既不是素数也不是合数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假分数的倒数不一定是真分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数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角的两边越长，角就越大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解：角的大小与角叉开的角度有关，与角两边的长短无关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下面各组数中互为倒数的是（　　）.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0.5和2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解：A、因为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不是互为倒数，故选项错误；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B、因为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．所以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不是互为倒数，故选项错误；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C、因为0.5×2=1，所以0.5和2互为倒数，故选项正确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下面的说法中，错误的是（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能被9整除的数，也能被3整除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真分数的倒数大于它本身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周长相等的长方形和正方形，面积也相等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解：A、能被9整除的数，也能被3整除． 因为9是3的倍数所以是对的；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B、真分数的倒数大于它本身，正确，因为所有真分数的倒数都大于1，任何真分数都小于1，因此是正确的．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C、周长相等的长方形和正方形，面积相等．这个说法是错误的，面积不一定相等．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已知a是一个整数，则它的倒数是（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或没有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如果a为0则没有倒数，所以错误． 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B、a  只为a为1时倒数为a 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C、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或没有，正确．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下面根据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=1的说法中，错误的是（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是倒数，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也是倒数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的倒数   </w:t>
            </w:r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解：由分析可知，不能说某数是倒数，所以A错；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可以说某数和某数互为倒数，所以B对；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可以说某数是某数的倒数，所以C对；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的倒数是（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下列说法正确的是（   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5和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一个数的倒数一定比这个数小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0的倒数是0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互为倒数，故选项A说法正确；1的倒数是1，故一个数的倒数一定比这个数小说法错误；0没有倒数，故0的倒数是0是错误的；两个数相乘的积是1，那么其中一个数叫做另一个数的倒数，故选项D说法错误，则正确的选项是A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下面说法正确的是（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3和5都是互质数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两个质数的积一定是合数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假分数的倒数一定小于1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1.5能被0.3整除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解：选项1，自然数只有公因数1的两个数为互质数．因此互质数是针对只有公因数1的两个或两个以上的数来说的．因此可以说3和5是互质数，但3和5都是互质数的说法是错误的；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选项B，自然数中，除了1和它本身外，没有别的因数的数为质数，还有别的因数的数为合数．两个质数的积的因数除了1和它本身外，一定还有这两个质数也是它的因数，因此两个质数的积一定是合数的说法正确；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选项C，分数中，分子大于或等于1的分数为假分数．由此可知假分数大于或等于1．根据倒数的意义，当一个假分数等于1时，则这个假分数的倒数也等于1，所以假分数的倒数一定小于1的说法错误；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选项D，整除就是若整数“a”除以大于0的整数“b”，商为整数，且余数为零． 我们就说a能被b整除．由于1.5与0.3为小数，所以不能说1.5能被0.3整除．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两个不同素数的和一定是合数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9℃与﹣1℃相差8℃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假分数的倒数一定小于1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一个三角形的三条边的长度都是整厘米数，其中两条边长度是3厘米和5厘米，那么第三条边的长度有5种可能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解：A、两个不同素数的和一定是合数，说法错误，如2+3=5，5是质数；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B、9℃与﹣1℃相差8℃，说法错误，相差：9﹣（﹣1）=10℃；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C、假分数的倒数小于1，说法错误，如分数值为1的假分数，它的倒数等于1；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D、一个三角形的三条边的长度都是整厘米数，其中两条边长度是3厘米和5厘米，因为：5﹣3＜第三边＜5+3，即2＜第三边＜8，第三边可以为3厘米、4厘米、5厘米、6厘米、7厘米，共5种情况，所以本选项说法正确；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（  ）没有倒数．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带分数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解：根据倒数的意义可知：0没有倒数．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是倒数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都是倒数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互为倒数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下面的式子中，表示x与y互为倒数的算式是（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x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y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x÷1=y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y÷1=x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1÷y=x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x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y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，即x=y，当x、y等于1时是互为倒数，x、y为其它数时不是互为倒数；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x÷1=y，即x÷y=1，x、y不是乘积是1，所以x、y不是互为倒数；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y÷1=x，即y÷x=1，x、y不是乘积是1，所以x、y不是互为倒数；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1÷y=x，即xy=1，所以x、y是互为倒数．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3的倒数是(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-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-3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1÷3=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假分数的倒数一定不（ 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大于1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解：根据分析可得：假分数的倒数一定不大于1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＝1，所以(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是倒数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是倒数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都是倒数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解：根据倒数的意义可知：因为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＝1，所以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一个比例中，两个内项的积是1，那么两个外项（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互为倒数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商是1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和为1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一个比例中，两个内项的积是1，那么两个外项互为倒数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0.4的倒数是（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解：0.4=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的倒数为：1÷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a的倒数大于1，那么a是（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真分数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非0的整数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解：a的倒数大于1，那么a是真分数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是倒数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是倒数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=1，所以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和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互为倒数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÷a=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×a。，那么a是(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真分数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0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÷a=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×a，那么a=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a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，就是这个数等于它的倒数，这个数是1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10克盐加入100克水中，盐占盐水的（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解：10÷(10+100)=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则盐占盐水的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(   )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3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5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18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×2×3×3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图书馆有科技书150本，科技书的本数比故事书的本数多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，故事书有（）本。</w:t>
            </w:r>
            <w:r>
              <w:br w:type="textWrapping"/>
            </w:r>
            <w:r>
              <w:drawing>
                <wp:inline distT="0" distB="0" distL="0" distR="0">
                  <wp:extent cx="4506595" cy="1680210"/>
                  <wp:effectExtent l="0" t="0" r="8255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192" cy="168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125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150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故事书本数＋科技书比故事书多的本数=科技书的本数，设故事书有x本，则x+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x=150，x=125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张爷爷养了25只小鸡，30只公鸡，小鸡的只数是公鸡只数的几分之几？找出本题中的单位“1”，正确的是（）。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小鸡和公鸡的总只数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公鸡的只数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小鸡的只数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求像本题这样类型的题目时，一般把问题中“是”后边的量作为单位“1”。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如果a÷b=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，（a、b都是非0自然数）那么（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a=1，b=4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b是a的4倍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a是b的4倍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b/>
                <w:bCs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解：a÷b=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，则b=4a，因为a、b都是非0自然数，那么b：a=4：a=4：1=4，即b是a的4倍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0.8与它的倒数的和是（）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1.8</w:t>
            </w:r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1.25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8化为分数是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，它的倒数是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化为小数是1.25，两个数的和是0.8＋1.25=2.05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自然数（0除外）除以一个真分数，所得的商（）被除数。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等于</w:t>
            </w:r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大于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真分数是小于1的数，一个0除外的自然数除以一个真分数，等于乘以这个真分数的倒数，所得的商一定大于被除数。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今年的产量比去年多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，今年的产量就相当于去年的（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 w:eastAsiaTheme="minorEastAsia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 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解：将去年的产量看作1，则今年产量为：1+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下面各数中，没有倒数的是（）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position w:val="-24"/>
                <w:sz w:val="21"/>
              </w:rPr>
              <w:object>
                <v:shape id="_x0000_i102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1">
                  <o:LockedField>false</o:LockedField>
                </o:OLEObject>
              </w:object>
            </w:r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26" o:spt="75" type="#_x0000_t75" style="height:17pt;width:72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4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0没有倒数，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的倒数是2,1的倒数是1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FF0000"/>
                <w:position w:val="-24"/>
                <w:lang w:eastAsia="zh-CN"/>
              </w:rPr>
              <w:object>
                <v:shape id="_x0000_i102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45">
                  <o:LockedField>false</o:LockedField>
                </o:OLEObject>
              </w:object>
            </w:r>
            <w:r>
              <w:rPr>
                <w:rFonts w:hint="eastAsia"/>
                <w:color w:val="auto"/>
                <w:lang w:val="en-US" w:eastAsia="zh-CN"/>
              </w:rPr>
              <w:t>与</w:t>
            </w:r>
            <w:r>
              <w:rPr>
                <w:rFonts w:hint="eastAsia"/>
                <w:color w:val="auto"/>
                <w:position w:val="-24"/>
                <w:lang w:val="en-US" w:eastAsia="zh-CN"/>
              </w:rPr>
              <w:object>
                <v:shape id="_x0000_i1028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47">
                  <o:LockedField>false</o:LockedField>
                </o:OLEObject>
              </w:object>
            </w:r>
            <w:r>
              <w:rPr>
                <w:rFonts w:hint="eastAsia"/>
                <w:color w:val="auto"/>
                <w:lang w:val="en-US" w:eastAsia="zh-CN"/>
              </w:rPr>
              <w:t>的和的乘</w:t>
            </w:r>
            <w:r>
              <w:rPr>
                <w:rFonts w:hint="eastAsia"/>
                <w:color w:val="auto"/>
                <w:position w:val="-24"/>
                <w:lang w:val="en-US" w:eastAsia="zh-CN"/>
              </w:rPr>
              <w:object>
                <v:shape id="_x0000_i1029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49">
                  <o:LockedField>false</o:LockedField>
                </o:OLEObject>
              </w:object>
            </w:r>
            <w:r>
              <w:rPr>
                <w:rFonts w:hint="eastAsia"/>
                <w:color w:val="auto"/>
                <w:lang w:val="en-US" w:eastAsia="zh-CN"/>
              </w:rPr>
              <w:t>的倒数，积数是多少？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15                                     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的倒数是15，根据题意可列式为：（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）×15=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×15=8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一种钢材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米重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吨，这种钢材平均每米重（　　）吨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（吨）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答：这种钢材平均每米重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吨．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如果x、y互为倒数，那么“xy+3”的计算结果是（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解：x、y互为倒数，则xy=1  所以：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xy+3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=1+3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>倒数的认识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如图中的阴影部分的面积占长方形的（   ）  </w:t>
            </w:r>
            <w:r>
              <w:drawing>
                <wp:inline distT="0" distB="0" distL="0" distR="0">
                  <wp:extent cx="2024380" cy="620395"/>
                  <wp:effectExtent l="0" t="0" r="13970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418" cy="6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因为2个三角形的面积等于一个正方形的面积，  而一个正方形的面积正好是长方形面积的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所以2个三角形的面积也是长方形面积的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苹果的质量占所有水果总质量的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，是把（）看作单位“1”。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所有水果的质量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苹果的质量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以上都不正确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因为苹果的质量占所有水果总质量的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，所以本题是把所有水果总质量看作单位“1”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的结果是（  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一桶油用去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，用去的是余下的（   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解：余下的分率为：1-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两个圆柱的底面半径比是2：3，高相等，小圆柱体积是大圆柱体积的（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解：设小圆柱的高为h，底面半径为r，则大圆柱的高为h，底面半径为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r，  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h÷π（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r）2h，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h÷π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r2h，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；小圆柱体积是大圆柱体积的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把5克农药放入100克水中，药占药水的（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解：5÷（100+5），  =5÷105，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答：药占药水的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（）的倒数一定大于1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假分数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真分数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自然数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假分数的倒数小于等于1；自然数的倒数小于等于1（0除外），真分数的倒数大于1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b w:val="0"/>
                <w:i w:val="0"/>
                <w:color w:val="000000"/>
                <w:sz w:val="21"/>
              </w:rPr>
              <w:t xml:space="preserve">倒数的认识   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育才学校六年级男生与女生人数的比是7：6，则女生占全年级总人数的（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45%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解：6÷（7+6）  =6÷13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≈46%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答：女生占全年级总人数的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在分数除法中，如果商大于被除数，那么除数一定是（）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带分数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真分数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假分数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因为真分数小于1，所以在分数除法中，商一定大于被除数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看图列式，正确的是（）。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drawing>
                <wp:inline distT="0" distB="0" distL="0" distR="0">
                  <wp:extent cx="4048760" cy="1594485"/>
                  <wp:effectExtent l="0" t="0" r="8890" b="571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836" cy="15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630÷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630×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630×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630÷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630对应的比例是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，列式为：630÷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．如果甲数是20的话，那么乙数是（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30                                    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解：20÷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=40  答：乙数是40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小圆半径是3厘米，大圆半径是5厘米，小圆面积是大圆面积的（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解：小圆面积：3.14×3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=28.26（平方厘米）；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大圆面积：3.14×5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=3.14×25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=78.5（平方厘米）；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小圆的面积是大圆面积的：28.26÷78.5=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答：小圆的面积是大圆面积的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一块正方形的布周长是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米，它的边长是（）米。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6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</w:p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正方形的周长=边长×4，即：边长=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1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一</w:t>
            </w:r>
            <w:r>
              <w:rPr>
                <w:b w:val="0"/>
                <w:i w:val="0"/>
                <w:color w:val="000000"/>
                <w:sz w:val="21"/>
              </w:rPr>
              <w:t>辆汽车从甲地开往乙地，已经行驶了全程的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，正好是75千米，甲乙两地相距（）千米</w:t>
            </w:r>
          </w:p>
          <w:p>
            <w:pPr>
              <w:spacing w:after="0" w:line="240" w:lineRule="auto"/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</w:pPr>
            <w:r>
              <w:drawing>
                <wp:inline distT="0" distB="0" distL="0" distR="0">
                  <wp:extent cx="4420870" cy="1594485"/>
                  <wp:effectExtent l="0" t="0" r="17780" b="571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251" cy="1594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120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75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设甲乙两地相距x千米，则有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x=75，x=120，所以甲乙两地相距120千米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小圆半径是3厘米，大圆半径是5厘米，小圆面积是大圆面积的（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解：小圆面积：3.14×3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=28.26（平方厘米）；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大圆面积：3.14×5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=3.14×25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=78.5（平方厘米）；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小圆的面积是大圆面积的：28.26÷78.5= </w:t>
            </w:r>
            <w:r>
              <w:drawing>
                <wp:inline distT="0" distB="0" distL="0" distR="0">
                  <wp:extent cx="200025" cy="334010"/>
                  <wp:effectExtent l="0" t="0" r="9525" b="889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3" cy="33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答：小圆的面积是大圆面积的 </w:t>
            </w:r>
            <w:r>
              <w:drawing>
                <wp:inline distT="0" distB="0" distL="0" distR="0">
                  <wp:extent cx="200025" cy="334010"/>
                  <wp:effectExtent l="0" t="0" r="9525" b="889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3" cy="33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numPr>
                <w:ilvl w:val="0"/>
                <w:numId w:val="0"/>
              </w:numPr>
              <w:spacing w:after="0"/>
              <w:ind w:left="360" w:leftChars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一张长方形桌子的面积是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平方米，长是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米，宽是（）米。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长方形的面积=长×宽=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×宽=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，宽=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是18，乙数的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是20，甲数与乙数比较（）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甲数大                              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乙数大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由甲数的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是18，知甲数=18÷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=27；由乙数的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是20，知乙数=20÷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=26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，所以甲数大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一个数除以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，这个数就（）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不变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缩小为原来的8倍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扩大为原来的8倍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个数÷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=一个数×8，所以这个数是扩大为原来的8倍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要计算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÷3，下面算式中不正确的是（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×3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×8÷（3×8）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7÷3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 A，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B，根据除法的性质可知，一个数除以两个数的积，等于用这个数分别除以这两个数，则：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×8÷（3×8）=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×8÷8÷3=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C，一个数除以一个非零的数，等于乘这个数的倒数，则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D，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7÷3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①小红说：“男生与女生人数的比是8：7”；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②小明说：“女生人数占全班人数的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”；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③小芳说：“女生比男生人数少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”；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④小强说：“女生人数是男生人数的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以上4人的说法中，正确的有（　　）个．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解：①：（1+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）：1=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：1=8：7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男生人数与女生人数的比是8：7．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②男生人数对应的分率：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女生人数占全班人数的：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1÷（1+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 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所以女生人数占全班人数的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③女生人数比男生人数少：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所以女生比男生人数少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④1÷（1+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=1÷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所以女生人数是男生人数的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说法错误．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所以正确的有①②③个，共3个．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吨是（　　）吨的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=5（吨）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吨是5吨的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是35，这个数是多少？列式是（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35×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35÷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÷35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解：35÷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=63；  答：这个数是63．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一</w:t>
            </w:r>
            <w:r>
              <w:rPr>
                <w:b w:val="0"/>
                <w:i w:val="0"/>
                <w:color w:val="000000"/>
                <w:sz w:val="21"/>
              </w:rPr>
              <w:t xml:space="preserve">个数（零除外）除以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，这个数就（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扩大9倍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缩小9倍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增加9倍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解：一个数（零除外）除以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，转化为乘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的倒数，即这个数就扩大9倍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选择 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一</w:t>
            </w:r>
            <w:r>
              <w:rPr>
                <w:b w:val="0"/>
                <w:i w:val="0"/>
                <w:color w:val="000000"/>
                <w:sz w:val="21"/>
              </w:rPr>
              <w:t xml:space="preserve">个不为零的数除以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后，这个数就（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扩大10倍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缩小10倍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减少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解：设这个数是2，那么：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=20；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20比2扩大了：20÷2=10倍．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育才学校六年级男生与女生人数的比是7：6，则女生占全年级总人数的（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45%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解：6÷（7+6）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=6÷13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≈46%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答：女生占全年级总人数的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把一段木头截成两段，第一段长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米，第二段占全长的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，这两段木头哪一段比较长？（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第一段比第二段长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第二段比第一段长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两段相等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</m:oMath>
            <w:r>
              <w:rPr>
                <w:b w:val="0"/>
                <w:i w:val="0"/>
                <w:color w:val="000000"/>
                <w:sz w:val="21"/>
              </w:rPr>
              <w:t>（1-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）=1米，1-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米，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&lt;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0.5万是0.5亿的（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解：因为：1万是1亿的万分之一．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所以：5万是5亿的万分之一．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小数点同时向右移动一位，它们的倍数关系没有发生变化．也就是0.5万是0.5亿的万分之一（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）．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贺兰二小男生人数的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等于女生人数的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，女生人数占全班人数的（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解：因为男生人数×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=女生人数×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所以男生人数：女生人数=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=3：2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把男生人数看作3份数，女生人数看作2份数，那么全班人数就是3+2=5份数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所以女生人数占全班人数的： </w:t>
            </w:r>
            <m:oMath>
              <m:r>
                <w:rPr>
                  <w:rFonts w:hint="eastAsia" w:ascii="Cambria Math"/>
                  <w:lang w:eastAsia="zh-CN"/>
                </w:rPr>
                <m:t>2÷5</m:t>
              </m:r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答：女生人数占全班人数的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小明在计算分数除法时，把被除数和除数颠倒了，结果商是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，正确的商是（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解：6÷5=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 答：正确的商是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女生人数占全班人数的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，则男生人数相当于女生人数的（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1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解：全班人数为5份数，女生人数为3份数，  则男生人数就为5﹣3=2份数；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则男生人数相当于女生人数的：2÷3=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答：男生人数相当于女生人数的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李大伯每天都步行锻炼身体，他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小时走 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千米．李大伯步行的速度是（　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2千米/时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千米/时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千米/时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=2（千米/时）；  答：李大伯步行的速度是2千米/时．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 （   ）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B.                                   C.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3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6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÷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5</m:t>
                    </m:r>
                  </m:den>
                </m:f>
              </m:oMath>
            </m:oMathPara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 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 =1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在8千米的自行车越野赛中，小亮以16千米/时的速度骑完前半段路程，再以8千米/时的速度骑完后半段路程，则小亮到达终点时所用的时间是（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小时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小时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15分钟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20分钟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解：8÷2=4（千米）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4÷16=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（小时）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4÷8=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（小时）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（小时）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a、b、c均大于0，当a×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=b×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=1×c时，最小的数是（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 a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b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c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=b×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=1×c=1，  则：c×1=1，c=1，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a×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=1，a=12，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b×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=1，b=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又因12＞1＞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所以最小的数是b；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已知一个数的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是480，这个数是（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1920                                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7680             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设这个数为x,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x=480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x=480</m:t>
              </m:r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               x=480÷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               x=7680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五（2）班有25位男生，24位女生，女生占全班人数的（　　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25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解：25+24=49（人）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24÷49=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49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答：女生占全班人数的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男生人数是女生人数的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，那么女生人数是男生的（　　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15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7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r>
                <w:rPr>
                  <w:rFonts w:hint="eastAsia" w:ascii="Cambria Math"/>
                  <w:lang w:eastAsia="zh-CN"/>
                </w:rPr>
                <m:t>1÷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  答：女生人数是男生的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第二单元：位置与方向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分数除法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如果甲的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等于乙的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(甲、乙都不为0)，那么甲：乙(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1：3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解：甲：乙=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=4：3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0.32∶0.8=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7∶3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解：0.32：0.8=32：80=（32÷16）：（80÷16）=2：5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6∶5=18∶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应填的数是（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解：6：5=（6×3）：（5×3）=18：15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12∶18=2∶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应填的数是（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14                                       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解：12：18=（12÷6）：（18÷6）=2：3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16∶80比值是（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16：80=16÷80=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32∶16比值是（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32：16=32÷16=2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乙数比甲数少40％，甲数和乙数的比是（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3∶2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3∶5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5∶3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甲数和乙数的比是：1：(1-40%)=1:60%=5:3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2.4∶8比值是（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11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解：2.4：8=2.4÷8=0.3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14∶1.26比值是（ 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11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14：1.26=11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把甲粮仓中粮食的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调入乙粮仓后，两仓的粮食相等，原来甲、乙两个粮仓中粮食的比是(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3∶5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5∶4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5∶3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设原来甲粮仓的粮食是5吨，则调入乙仓：5×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=1(吨)，现在乙仓：5-1=4(吨)，原来甲仓：4-1=3(吨)；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原来甲、乙两个粮仓中粮食的比是：5:3.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15∶75比值是（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解：15：75=15÷75=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36∶90比值是（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36：90=36÷90=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把10克盐放在100克水中，盐与盐水的比是（ 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1：10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11：1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解：盐：盐水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=10克：（100+10）克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=10：110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=1：11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rPr>
          <w:b w:val="0"/>
          <w:bCs w:val="0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一个比的前项是8，如果前项增加到16，要使比值不变，后项应该（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增加16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乘2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增加8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解：前项增加到16，前项扩大了2倍，你们后项应该乘2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rPr>
          <w:b w:val="0"/>
          <w:bCs w:val="0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在一张图纸上画出甲、乙两个正方形水池，甲的边长是8厘米，乙的边长是2厘米，甲、乙两个水池周长的比是（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4∶1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1∶4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16∶1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甲的周长8×4=32（厘米），乙的周长2×4=8（厘米），32:8=(32÷8):(8÷8)=4:1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两个圆的半径之比是3∶4，则两个圆面积的最简比是(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3∶4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28.26∶50.24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9∶16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9∶8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根据圆面积公式可知，两个圆面积的最简比是：3²：4²=9:16.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两个圆的半径比、直径比、周长比都相等，两个圆的面积之比是半径的平方的比，由此计算即可.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14.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∶4=4∶1应填的数是（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解：4÷1=4，4×4=16，所以16：4=4：1.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配制一种盐水，盐和水重量的比是1∶20，现在用80克盐配制这种盐水，需加水(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4克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160克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1600克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140克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80×20=1600(克)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故答案为：1600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20∶8=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8∶6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6∶7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解：20：8=（20÷4）：（8÷4）=5：2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六年级一班有男生28人，女生27人．则女生与全班人数的比是（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27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:</w:t>
            </w:r>
            <w:r>
              <w:rPr>
                <w:b w:val="0"/>
                <w:i w:val="0"/>
                <w:color w:val="000000"/>
                <w:sz w:val="21"/>
              </w:rPr>
              <w:t>55                        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28:27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27:28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28+27=55（人） 27:55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一项工程，甲队单独做要24天完成，乙队单独做要16天完成，则甲乙两队工作效率的比是(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24∶16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2∶3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工作效率比是：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=16:24=2:3</m:t>
              </m:r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如果甲数是乙数的3倍，那么下面说法不正确的是(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乙数是甲数的三分之一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甲数与乙数的比是3︰1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甲数是两数和的四分之三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乙数的三分之一等于甲数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如果甲数是乙数的3倍，那么乙数是甲数的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，甲数与乙数的比是3:1，甲数是两数和的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rPr>
          <w:b w:val="0"/>
          <w:bCs w:val="0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80∶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=400∶50（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12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解：400÷80=5，50÷5=10，所以：80：10=400：50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从第一个书架取出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放到第二个书架上，这时两个书架上书的本数相等，原来第一个书架和第二个书架上书的本数比是(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7∶8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8∶7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7∶5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设第一个书架上原来的书是7本，则取出：7×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=1(本)，此时两个书架上的书：7-1=6(本)；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原来两个书架上书的本数比：7:(6-1)=7:5.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最简整数比的前项和后项一定是(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质数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合数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奇数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互质数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最简整数比的前项和后项只有一个公因数1，也就是前项和后项是互质数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一个平行四边形与一个三角形的底相等，它们高的比是1︰2，它们面积的比是（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2︰1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4︰1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1︰1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设平行四边形和三角形的底都是a，平行四边形的高是h，那么三角形的高是2h，则ah: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a×2h=ah:ah=1:1.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某班一天请病假2人，事假1人，出勤49人，则缺勤人数与全班人数的比是（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2∶59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3∶49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1∶25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缺勤人数与全班人数的比是：(2+1):(2+1+49)=3:52.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故答案为：3:52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2盐放入100水中，盐与盐水的比是（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2︰98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2︰100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2︰102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100︰102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2:(2+100)=2:102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tabs>
                <w:tab w:val="left" w:pos="435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在钟面上，分针和时针旋转速度的比是（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60∶1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20∶1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12∶1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1小时内，分针转12个大格，时针转1个大格，所以分针和时针旋转速度的比是：12:1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有杯120克的糖水，已知糖有20克，糖与水的比是( 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1:5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1：6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解：20:(120-20)=20:100=1:5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甲数比乙数少40％，甲乙两个数的比是（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3∶5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2∶5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(1-40%):1=60%:1=60:100=3:5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已知y=2.5x，那么x与y的最简整数比是(   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1：2.5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2.5：1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5：2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解：如果x=1，则y=2.5，x与y的比：1：2.5=2：5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一件工作，甲单独做12天完成，乙单独做18天完成，甲乙工作效率的最简比是（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6：9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2:3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9:6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解：甲的工作效率是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，乙的工作效率是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，甲乙工作效率的比是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=3:2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>在一个圆里面做一个最大的正方形，正方形和圆的面积比是(  )</w:t>
            </w:r>
          </w:p>
          <w:p>
            <w:pPr>
              <w:spacing w:after="0" w:line="240" w:lineRule="auto"/>
              <w:rPr>
                <w:rFonts w:hint="eastAsia"/>
                <w:b w:val="0"/>
                <w:i w:val="0"/>
                <w:color w:val="000000"/>
                <w:sz w:val="21"/>
                <w:lang w:eastAsia="zh-CN"/>
              </w:rPr>
            </w:pPr>
            <w:r>
              <w:drawing>
                <wp:inline distT="0" distB="0" distL="114300" distR="114300">
                  <wp:extent cx="725170" cy="706120"/>
                  <wp:effectExtent l="0" t="0" r="17780" b="17780"/>
                  <wp:docPr id="5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70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4：π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2：π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π：2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解：假设圆的半径是1，则正方形和圆的面积比是：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(1×1÷2×4):(π×1²)=2:π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一个长方体的长与宽之比是5：2，宽与高之比是1：3，那么它的长、宽、高之比为(   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5:2:6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5:2:3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5:1:3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5:3:3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解：1：3=2：6，所以长、宽、高的比是5：2：6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把4：5的前项加上16，比的后项加上(      )，比值大小不变。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16                               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解：4+16=20，20÷4=5，5×5=25，后项应加上：25-5=20.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2：3的前项加上4，要使比值不变，后项应乘(   )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解：2+4=6，6÷2=3，前项乘3，后项应乘3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一种盐水的含盐率是20%，盐与水的比是（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1：5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1：6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解：20%：(1-20%)=0.2：0.8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=1：4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则盐水中盐与水的比是1：4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故答案为：C．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小圆和大圆的半径比是1∶2，那么大圆和小圆的面积比是(   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2∶1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1∶2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1∶4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解：大圆和小圆的面积比是：2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:1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=4:1.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果园里有桃树和李树的比是1：3，已知桃树有20棵，那么李树有（   ）棵．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80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解：20÷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=60(棵)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等底等高的平行四边形与三角形面积之比是(    )。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1：2                                   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平行四边形的面积=底×高，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三角形的面积=底×高÷2，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即：三角形的面积=平行四边形的面积÷2，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所以等高等底的平行四边形的面积是三角形面积的2倍，面积比是2：1；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一辆汽车从甲地开往乙地然后返回，往返所用的时间比是5：4，返回时速度比去时的速度提高了(    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20％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25％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80％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解：速度比是：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=4:5</m:t>
              </m:r>
            </m:oMath>
            <w:r>
              <w:rPr>
                <w:b w:val="0"/>
                <w:i w:val="0"/>
                <w:color w:val="000000"/>
                <w:sz w:val="21"/>
              </w:rPr>
              <w:t>，速度提高了：(5-4)÷4=25%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一</w:t>
            </w:r>
            <w:r>
              <w:rPr>
                <w:b w:val="0"/>
                <w:i w:val="0"/>
                <w:color w:val="000000"/>
                <w:sz w:val="21"/>
              </w:rPr>
              <w:t>种盐水的含盐率是20%，盐与水的比是（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1：5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 ：6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 20%：（1-20%）=0.2：0.8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=1：4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则盐水中盐与水的比是1：4.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将l0克盐完全溶解在100克水中，盐和盐水的质量比是(   )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1:9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1:10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1:11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10:11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解：盐和盐水的质量比是：10:(10+100)=10:110=1:11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已知被除数和除数的比为3:2，除数是100，则被除数是（   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200                                 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300      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解：100÷2×3=150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把3:4的前项增加6，要是比值不变，后项可以（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增加6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增加12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乘以3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解：3+6=9，9÷3=3，前项乘3，要使比值不变，比的后项也要乘3.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5g糖加15g水配制成糖水，糖与糖水的质量比为(    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1：4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1：3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5：（5+15）=5：20=1：4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男生比女生多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，女生与男生人数比为(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1：6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6：5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</w:t>
            </w:r>
            <m:oMath>
              <m:r>
                <w:rPr>
                  <w:rFonts w:hint="eastAsia" w:ascii="Cambria Math"/>
                  <w:lang w:eastAsia="zh-CN"/>
                </w:rPr>
                <m:t>(1+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)</m:t>
              </m:r>
            </m:oMath>
            <w:r>
              <w:rPr>
                <w:b w:val="0"/>
                <w:i w:val="0"/>
                <w:color w:val="000000"/>
                <w:sz w:val="21"/>
              </w:rPr>
              <w:t>=1：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=5：6 ； 女生与男生的比是5：6．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4:15这个比的前项加上8，要使比值不变，后项应该（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加上30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加上8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扩大2 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增加3倍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解：4+8=12，即将4扩大3倍，要保证比值不变，15也应扩大3倍，15×3-15=30，加上30.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把1克盐放入100克水中，盐与盐水的比是（    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1：100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1：99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1：101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100:1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解：1:（1+100）=1:101.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一个三角形的内角度数比为2：3：4，这个三角形中三个内角最大的为(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40°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80°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90°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解：设这3个内角分别为2x，3x，4x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因为2x+3x+4x=180°，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所以x=20°，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则4x=80°．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把右面长方形按1:4缩小，所得长方形的面积与原来长方形的面积比是(   )。</w:t>
            </w:r>
            <w:r>
              <w:br w:type="textWrapping"/>
            </w:r>
            <w:r>
              <w:drawing>
                <wp:inline distT="0" distB="0" distL="0" distR="0">
                  <wp:extent cx="2186305" cy="1422400"/>
                  <wp:effectExtent l="0" t="0" r="4445" b="635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750" cy="142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1：4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4：1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16：1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解：16÷4=4(cm)，12÷4=3(cm)，面积比：(4×3)：(16×12)=1：16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将20g盐溶人1kg水中，这种盐水中盐与水的质量比是(   )。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1：50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1：51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20：1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21：1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解：盐与水的质量比：1kg=1000g，20：1000=1：50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加工一个零件，甲独做要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时完成，乙独做要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时完成，甲乙两人工作效率的最简比是(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4:5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5:4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解：工作效率的比是：(1÷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)：(1÷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)=4：5.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把25g盐放入100g水中，盐和盐水的比为（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1∶5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1∶4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解：25:(25+100)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=25:125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=1:5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从甲地到乙地，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>要行3小时，</w:t>
            </w:r>
            <w:r>
              <w:rPr>
                <w:b w:val="0"/>
                <w:i/>
                <w:color w:val="000000"/>
                <w:sz w:val="21"/>
              </w:rPr>
              <w:t>B</w:t>
            </w:r>
            <w:r>
              <w:rPr>
                <w:b w:val="0"/>
                <w:i w:val="0"/>
                <w:color w:val="000000"/>
                <w:sz w:val="21"/>
              </w:rPr>
              <w:t>要行2.5小时，</w:t>
            </w:r>
            <w:r>
              <w:rPr>
                <w:b w:val="0"/>
                <w:i/>
                <w:color w:val="000000"/>
                <w:sz w:val="21"/>
              </w:rPr>
              <w:t>A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rPr>
                <w:b w:val="0"/>
                <w:i/>
                <w:color w:val="000000"/>
                <w:sz w:val="21"/>
              </w:rPr>
              <w:t>B</w:t>
            </w:r>
            <w:r>
              <w:rPr>
                <w:b w:val="0"/>
                <w:i w:val="0"/>
                <w:color w:val="000000"/>
                <w:sz w:val="21"/>
              </w:rPr>
              <w:t xml:space="preserve">两人的速度比是（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3:2.5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2:3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5:6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2.5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=5:6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甲轮滚动2周的距离乙轮要滚动3周，甲轮与乙轮的直径比是（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9:4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4:9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甲轮滚动2周的距离乙轮要滚动3周，甲轮与乙轮的直径比是3:2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比的前项扩大到原来的2倍，后项不变，比值（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不变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扩大到原来的4倍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扩大到原来的2倍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1∶0.25=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7∶3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解：1：0.25=100：25=（100÷25）：（25÷25）=4：1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甲乙两个容积相同的瓶子分别装满盐水，已知甲瓶中盐、水的比是2：9，乙瓶中盐、水的比是3：10，现在把甲、乙两瓶水混合在一起，则混合盐水中，盐与盐水的比是（　　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5：24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5：19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24：5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59：286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b/>
                <w:bCs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解：甲瓶盐含量：2÷（2+9）=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水含量：9÷（2+9）=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乙瓶盐含量：3÷（3+10）=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水含量：10÷（3+10）=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两瓶混合盐含量：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+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水含量：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+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227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盐：水=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227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143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=59：227；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盐：盐水=59：（59+227）=59：286；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答：混合盐水中，盐与盐水的比是59：286．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某班女生人数与男生人数的比是4∶5，最近又转进1名女生，这时女生人数是男生人数的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，现在全班有学生（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30人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25人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45人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55人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1÷(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-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)=1÷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=55（人）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一堆糖果全部分给甲、乙、丙三个小朋友，原计划甲、乙、丙三人所得糖果数的比为5：4：3，实际上，甲、乙、丙三人所得糖果数的比为7：6：5，其中有一位小朋友比原计划多得了15块糖果，那么这位小朋友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b w:val="0"/>
                <w:i w:val="0"/>
                <w:color w:val="000000"/>
                <w:sz w:val="21"/>
              </w:rPr>
              <w:t>甲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丙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解：把这袋糖果看做单位“1”，那么甲乙丙第一次分得的糖果数目分别为：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  重新分配后甲乙丙分得的糖果数目分别为：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；由此可以看出乙这两次分得的糖果数目一样，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＞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，说明甲重新分配后糖果数目减少了，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那么可得是丙比原来所得的数目多了15颗；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答：这位小朋友是丙．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10克盐完全溶解在100克水中，盐与盐水的比是（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1∶10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10∶1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盐水的质量：10+100=110（克）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盐:盐水=10:110=1:11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某电器商场一种彩电按原价销售，每台获利180元；现在降价销售，降价后彩电销量增加了一倍，所获得的利润与降价前获得利润的比是3：2．每台彩电降价（　　）元．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135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解：设降价前的销量为1台，降价后的销量为2台，  则降价后每台的利润为：180×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÷2，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=270÷2，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=135（元），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每台降价：180﹣135=45（元）；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答：每台彩电降价45元．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用同样长的铁丝围成两个长方形，甲长方形的长与宽之比为3：2，乙长方形的长与宽之比为4：3，甲长方形的面积（　　）乙长方形的面积．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解：同样长得铁丝围成的长方形中，面积最大的是正方形，这是显而易见的．  所以可以知道长宽比最小的面积最大．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甲长方形长与宽的比是3：2，乙长方形长与宽的比是4：3，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3：2=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，4：3=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&gt;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所以面积是甲长方形的面积小于乙长方形的面积．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一艘轮船在内河中航行，顺水与逆水航行的时间比是3∶5，从甲地到乙地顺水行船要4小时．那么从乙地到甲地要（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6小时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7小时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6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小时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8小时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r>
                <w:rPr>
                  <w:rFonts w:hint="eastAsia" w:ascii="Cambria Math"/>
                  <w:lang w:eastAsia="zh-CN"/>
                </w:rPr>
                <m:t>6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(小时)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大小两瓶油共重2.7千克，大瓶油用去0.2千克，剩下的油与小瓶油的重量比是3：2，求大小瓶子原来分别装油（　　）千克．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1.7，1.0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1.6，1.1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1.5，1.2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1.4，1.3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解：设大瓶原来装有油x千克，则小瓶原来有油（2.7﹣x）千克，  （x﹣0.2）：（2.7﹣x）=3：2，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 3（2.7﹣x）=2（x﹣0.2），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 8.1﹣3x=2x﹣0.4，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 5x=8.1+0.4，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 x=8.5÷5，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 x=1.7；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小瓶原来有油：2.7﹣1.7=1（千克）；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答：大瓶原来装有油1.7千克；小瓶原来有油1千克．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1.35∶9=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7∶3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4∶1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2∶5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解：1.35：9=135：900=（135÷45）：（900÷45）=3：20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把50克糖溶解在500克水里，化为糖水，糖和糖水质量的比是（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1∶9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1∶10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1∶11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糖水的质量：500+50=550（克）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糖和糖水的质量比：50:550=1:11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甲:乙=5:8，甲是乙的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(   )</w:t>
            </w:r>
            <w:r>
              <w:rPr>
                <w:b w:val="0"/>
                <w:i w:val="0"/>
                <w:color w:val="000000"/>
                <w:sz w:val="21"/>
              </w:rPr>
              <w:t xml:space="preserve">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8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13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因为，甲:乙=5:8，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所以，5÷8=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甲加工3个零件用40分钟，乙加工4个零件用30分钟，甲、乙工作效率的比是（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3∶4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4∶3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9∶16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16∶9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甲、乙两数的比是2∶5，甲数是10，乙数是（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15                                  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解：10÷2×5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=5×5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摩托车速度比汽车快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.则摩托车速度与汽车速度的比是（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1∶4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5∶4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摩托车速度与汽车速度的比是：</w:t>
            </w:r>
            <m:oMath>
              <m:d>
                <m:dPr>
                  <m:sepChr m:val=","/>
                </m:dPr>
                <m:e>
                  <m:r>
                    <w:rPr>
                      <w:rFonts w:hint="eastAsia" w:ascii="Cambria Math"/>
                      <w:lang w:eastAsia="zh-CN"/>
                    </w:rPr>
                    <m:t>1+</m:t>
                  </m:r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den>
                  </m:f>
                </m:e>
              </m:d>
              <m:r>
                <w:rPr>
                  <w:rFonts w:hint="eastAsia" w:ascii="Cambria Math"/>
                  <w:lang w:eastAsia="zh-CN"/>
                </w:rPr>
                <m:t>:1=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:1=5:4</m:t>
              </m:r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六年级一班有男生28人，女生27人．则男生与女生人数的比是（ 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27:55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28:27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27:28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28;27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7∶4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5∶12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5∶3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）：（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）=5：3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甲数是乙数的3倍，甲与甲、乙两数和的比是（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1∶3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把乙数看作1份，甲就是3份，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3:（1+3）=3:4.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，甲数与乙数的比为（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7:2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9:2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2:9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2:7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2÷7=2:7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一堆糖果，吃掉了总数的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，吃掉的和剩下的糖果的比为（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4:7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3:4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3:7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4:3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:(1-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)</m:t>
              </m:r>
            </m:oMath>
            <w:r>
              <w:rPr>
                <w:b w:val="0"/>
                <w:i w:val="0"/>
                <w:color w:val="000000"/>
                <w:sz w:val="21"/>
              </w:rPr>
              <w:t>=3：4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一件工作，甲单独做12天完成，乙单独做18天完成．甲乙两人效率的最简比是（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6∶9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3∶2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2∶3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18:12=3:2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将10克药粉溶解在10千克水中，药与药水重量的比是（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1∶101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1∶1000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1∶1001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/>
              <w:jc w:val="left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1∶1010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C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10:（10+10000）=10:10010=1:1001.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8∶6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6∶7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/>
                <w:i w:val="0"/>
                <w:color w:val="000000"/>
                <w:sz w:val="21"/>
              </w:rPr>
              <w:t>5∶2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102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=（102÷34）：（68÷34）=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，则甲乙两数的最简整数比是（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解：甲数：乙数=33：44=（33÷11）：（44÷11）=3：4=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b/>
                <w:bCs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乙数是丙数的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，则乙丙两数的最简整数比是（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乙数：丙数=22：121=（22÷11）：（121÷11）=2：11=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11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化简比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7∶4                                    B.                               C.                                   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5∶12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×21）：（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21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×21）=9：5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故宫占地面积72万平方米，建筑面积约15万平方米。故宫是世界现存最大、最完整的木质结构的古建筑群。故宫的占地面积与建筑面积的最简整数比是(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24：5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D.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72：15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8：3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72:15=（72÷3）：（15÷3）=24：5.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一本书，小红10天看完，小兰8天看完，小红与小兰看完这本书的天数比是(   )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4:5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5:4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10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:</m:t>
                </m:r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9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解：两人看完这本书的天数比是：10:8=5:4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黑羊的只数是白羊的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，则黑羊只数和黑白两种羊只数的比是(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1∶4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1∶5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黑羊只数和黑白两种羊只数的比是：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d>
                <m:dPr>
                  <m:sepChr m:val=","/>
                </m:dPr>
                <m:e>
                  <m:f>
                    <m:fPr/>
                    <m:num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hint="eastAsia" w:ascii="Cambria Math"/>
                          <w:lang w:eastAsia="zh-CN"/>
                        </w:rPr>
                        <m:t>4</m:t>
                      </m:r>
                    </m:den>
                  </m:f>
                  <m:r>
                    <w:rPr>
                      <w:rFonts w:hint="eastAsia" w:ascii="Cambria Math"/>
                      <w:lang w:eastAsia="zh-CN"/>
                    </w:rPr>
                    <m:t>+1</m:t>
                  </m:r>
                </m:e>
              </m:d>
              <m:r>
                <w:rPr>
                  <w:rFonts w:hint="eastAsia" w:ascii="Cambria Math"/>
                  <w:lang w:eastAsia="zh-CN"/>
                </w:rPr>
                <m:t>=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=1:5</m:t>
              </m:r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甲数是乙数的5倍，甲与甲、乙两数和的比是(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1:6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5:1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5:6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解：甲与甲、乙两数和的比是：5:(5+1)=5:6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10克盐完全溶解在100克水中，盐与盐水的比是（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1∶10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10∶1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1∶11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盐与盐水的比：10:(10+100)=10:110=1:11.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36∶42=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8∶6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6∶7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5∶2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解：36：42=（36÷6）：（42÷6）=6：7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3：11的前项加上6，后项应（   ）比值不变．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加上2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加上22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解：3：11比的前项加上6，由3变成6，相当于前项乘3；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要使比值不变，后项也应该乘3，由11变成33，相当于后项加上：33﹣11=22；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所以后项应该乘3或加上22；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一辆摩托车3小时行了153千米.则这辆摩托车所行时间与路程的比是（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4:153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153:3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3:153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153:5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           （ 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7∶4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5∶12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5∶3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9∶5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×15）：（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×15）=5：12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一辆摩托车3小时行了153千米.则这辆摩托车所行路程与时间的比是（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4:153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153:3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3:153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153:5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六年级一班有男生28人，女生27人．则女生与男生人数的比是（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27:55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28:27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27:28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六年级一班有男生28人，女生27人．则男生与全班人数的比是（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27:55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28:27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27:28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28:55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28+27=55（人）   28：55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一种盐水的含盐率是10％，那么盐与水的比是（   ）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1∶11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1∶10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1∶9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盐与水的比：10%:(1-10%)=10%:90%=1:9.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一本书，小明已经看了总页数的80%，没看的页数与总页数的比是（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1∶4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1∶5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4∶5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(1-80%):1=20%:1=1:5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一个比的前项是8，如果前项增加到16，要使比值不变，后项应该（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增加16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乘以3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乘以2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解：8+16=24，24÷8=3，前项乘3，要使比值不变，后项应该乘3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如果a=c×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,b=C÷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(a、b、c均不等于0)，那么a与b的比是(   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1：3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3：1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1：9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9：1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解：b=c÷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，则b=3c，a与b的比是：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c：3c=1：9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甲、乙两个三角形的底相等，乙三角形的高是甲三角形的2.5倍，甲、乙两个三角形的面积比是(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2.5：1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2：5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5：2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解：乙三角形面积是甲三角形面积的2.5倍，甲、乙两个三角形的面积比是1：2.5=2：5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如果A：B=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，那么（A×9）：（B×9）=（   ）。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1：1                                       </w:t>
            </w:r>
            <w:r>
              <w:drawing>
                <wp:inline distT="0" distB="0" distL="0" distR="0">
                  <wp:extent cx="19050" cy="381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如果A:B=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，那么（A×9）:（B×9）=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某班女生人数是男生人数的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，则女生人数与男生人数的比是(    )。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5：4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4：9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5：9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解：女生人数与男生人数的比是：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:1</m:t>
              </m:r>
            </m:oMath>
            <w:r>
              <w:rPr>
                <w:b w:val="0"/>
                <w:i w:val="0"/>
                <w:color w:val="000000"/>
                <w:sz w:val="21"/>
              </w:rPr>
              <w:t>=4:5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第四单元 比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在一个边长为2厘米的正方形内，画一个最大的圆，这个圆的直径是（  ）厘米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解：由分析可知：在边长2cm的正方形里画一个最大的圆，所画的这个圆的直径是2厘米；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圆的直径是一条(   )。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both"/>
            </w:pPr>
            <w:r>
              <w:rPr>
                <w:b w:val="0"/>
                <w:i w:val="0"/>
                <w:color w:val="000000"/>
                <w:sz w:val="21"/>
              </w:rPr>
              <w:t>直线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射线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线段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垂线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解：根据圆的直径的定义可知，圆的直径是一条线段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圆的周长总是它的直径的（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3倍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倍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3.1倍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解：圆的周长与直径的关系是不变的，圆的周长总是它的直径的π倍．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小明用一张长32厘米，宽20厘米的长方形纸，最多能剪（  ）个半径是2厘米的圆形纸片．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50                                                             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解：32÷（2×2）=8（张）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20÷（2×2）=5（张）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8×5=40（张）；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答：最多能剪成半径是2厘米的圆形纸片40个；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一个圆有（　　）直径。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1条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2条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根据直径的含义：圆有无数条直径。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下面说法错误的是（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圆是一种曲线图形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半径一定比直径短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圆是轴对称图形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圆是一种曲线图形，而且是轴对称图形有无数条对称轴；在同一个圆内半径一定比直径短，但是如果不在同一圆内就不一定了；所以半径一定比直径短的说法错误。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某点到一圆的圆心距离大于半径，该点在（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圆内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圆上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圆外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圆上的点到圆心的距离等于半径，所以到圆心距离等于半径的点在圆上；圆外的点到圆心的距离大于半径，所以到圆心距离大于半径的点在圆外；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圆内的点到圆心的距离小于半径，所以到圆心距离小于半径的点在圆内。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在下面物体中，表面是圆形的物体是（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硬币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数学课本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方木条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因为硬币的表面是圆形的；数学课本的表面是长方形的； 方木条的表面是正方形；所以，表面是圆形的物体是硬币。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画圆时首先要确定圆的位置，也就是要确定（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圆心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解：圆中心的一点叫做圆心，圆心决定圆的位置．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因此用圆规画圆时，首先要确定圆的位置，也就是圆心．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在下列图形中，是平面上曲线图形的是（　　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三角形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因为三角形、正方形、长方形都是由线段围成的图形，圆是曲线围成的图形，所以平面上曲线图形只有圆。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画一个周长是12.56cm的圆，圆规两脚之间的距离是（  ）cm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解：12.56÷（2×3.14），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=12.56÷6.28，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=2（厘米）；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答：圆规两脚之间的距离是2厘米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在一个长5厘米、宽3厘米的长方形中画一个最大的圆，它的半径是（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5厘米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2.5厘米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解：长方形中最大的圆是以宽为直径的圆，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所以它的半径是：3÷2=1.5（厘米），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画一个直径是4厘米的圆，圆规两脚之间的距离是（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8厘米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4厘米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2厘米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12.56厘米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解：4÷2=2（厘米）；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答：画一个直径是4厘米的圆，圆规两脚之间的距离是2厘米．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画一个周长是18.84厘米的圆，圆规的两脚之间的距离应该是（  ）厘米．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3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解：18.84÷3.14÷2=3（厘米）；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答：圆规的两脚之间的距离应该是3厘米．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画一个直径为4cm的圆，圆规两脚间的距离是（  ）cm．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解：4÷2=2（厘米），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所以圆规两脚间的距离是2厘米．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用圆规画一个直径是3厘米的圆，它的两脚叉开的距离是（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3厘米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6厘米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解：3÷2=1.5（厘米）；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答：它的两脚叉开的距离是1.5厘米．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要画一个直径是5厘米的圆，圆规两脚之间的距离是（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5厘米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2.5厘米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10厘米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解：5÷2=2.5（厘米）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答：圆规两脚之间的距离是2.5厘米，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画一个周长是18.84厘米的圆，圆规的两脚之间的距离应该是（  ）厘米．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9</w:t>
            </w:r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解：18.84÷3.14÷2=3（厘米）；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答：圆规的两脚之间的距离应该是3厘米．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通过圆心并且两端都在圆上的（  ）叫做圆的直径．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射线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线段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直线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解：通过圆心，并且两端都在圆上的线段叫做圆的直径；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一张圆形纸片，至少需要折（    ）次，才能找到圆心。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解：将一个圆形纸片最少要对折两次，才能找到两条折痕相交的那个点，即圆心．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在一个长10厘米、宽5厘米的长方形中画一个最大的圆，它的半径是（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10厘米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5厘米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2.5厘米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解：在一个长10厘米、宽5厘米的长方形中最大的圆是以宽为直径的圆，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所以它的半径是：5÷2=2.5（厘米）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圆的位置由(   )来确定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圆心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圆的半径是2厘米，直径就是（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2厘米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4厘米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正方形的车轮滚动（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平稳               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不平稳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以上都不正确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圆形的车轮滚动（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平稳               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不平稳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以上都不正确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一个圆至少对折(   )次才能找到圆心．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在一个长4cm、宽3cm的长方形中，画一个最大的圆，这个圆的直径是（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3cm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4cm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14cm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解：在一个长4cm、宽3cm的长方形中画一个最大的圆，这个圆的直径就是宽的长度，是3厘米；如右图：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故选：A．</w:t>
            </w:r>
            <w:r>
              <w:br w:type="textWrapping"/>
            </w:r>
            <w:r>
              <w:drawing>
                <wp:inline distT="0" distB="0" distL="0" distR="0">
                  <wp:extent cx="1527810" cy="1040765"/>
                  <wp:effectExtent l="0" t="0" r="15240" b="698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61" cy="104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在一张长方形纸中，画一个最大的圆，（  ）决定圆的直径．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长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宽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解：在一张长方形纸中，画一个最大的圆，长方形的宽决定圆的直径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能决定圆的大小的是（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圆心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圆周率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在同一个圆心上画圆，可以画（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1个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2个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3个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解：因为圆心确定圆的位置，半径确定圆的大小，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圆心相同，半径不等，则可以画出无数个符合要求的圆．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  <w:rPr>
          <w:rFonts w:hint="eastAsia" w:eastAsiaTheme="minorEastAsia"/>
          <w:lang w:val="en-US"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在一个周长为100厘米的正方形纸片内，要画一个最大的圆，这个圆的半径是（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25厘米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40厘米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12.5厘米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解：100÷4÷2=12.5（厘米），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所以这个最大圆的半径是12.5厘米．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圆的直径是一条（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直线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线段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射线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垂线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在一张长8cm、宽6cm的长方形纸上画一个最大的圆，圆的半径是（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6cm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3c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m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4cm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关于圆的知识，下面说法不正确的是（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圆心只决定圆的位置，不决定圆的大小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两端都在圆上的线段叫做直径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半径相等的两个圆的面积相等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圆周率是圆周长和这个 圆直径的比值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：A、圆心只决定圆的位置，不决定圆的大小，说法正确；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B、两端都在圆上的线段叫做直径，说法错误，因为直径是经过圆心并且两端都在圆上的线段；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C、半径相等的两个圆，大小相等，所以的面积相等，说法正确；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D、圆周率是圆周长和这个圆直径的比值，说法正确；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一张长方形彩纸长30cm、宽6cm，用这张纸剪最大的圆，能剪（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4个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5个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1个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大圆的圆周率（   ）小圆的圆周率。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有两个大小不同的同心圆，大圆半径是3cm，小圆半径是2cm，则圆环的宽是（   ）cm．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3-2=1（cm）故答案为：C.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圆的周长与直径的比值是（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3.14                                       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圆的周长:直径=圆周率，圆周率用π表示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任何一个圆的周长与它直径的比值，一定（ 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等于3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14                                         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等于π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约等于3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>14                    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任何一个圆的周长与它直径的比值，一定等于π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从圆心开始，把一个圆平均分成若干份，剪开后可以拼成的图形是（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三角形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梯形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从圆心开始，把一个圆平均分成若干份，剪开后可以拼成的图形是长方形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(      )不能决定圆的大小．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圆心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圆的直径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圆的周长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从圆心到(   )任意一点的线段，叫半径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圆心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圆外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圆上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通过圆心并且两端都在圆上的(   )叫直径．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直线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线段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射线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π（   ）3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14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大于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等于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解：π的值是3.1415926……，所以π＞3.14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圆的半径有（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一条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4条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关于圆的知识，下面说法不正确的是（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圆心只决定圆的位置，不决定圆的大小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两端都在圆上的线段叫做直径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半径相等的两个圆的面积相等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解：A、圆心只决定圆的位置，不决定圆的大小，说法正确；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B、两端都在圆上的线段叫做直径，说法错误，因为直径是经过圆心并且两端都在圆上的线段；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C、半径相等的两个圆，大小相等，所以的面积相等，说法正确；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两个圆的半径相差2cm，它们的周长相差(    )。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2cm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4cm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6．28cm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12．56cm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解：半径相差2cm，直径相差4cm，则周长相差：3.14×4=12.56(cm)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一个圆的周长扩大3倍，它的面积就扩大(      )倍。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解：一个圆的周长扩大3倍，半径就扩大3倍，根据圆面积公式可知，这个圆面积扩大3×3=9，扩大9倍.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有一个圆的周长是16πcm，那么这个圆的面积的一半是（   ） </w:t>
            </w:r>
            <m:oMath>
              <m:r>
                <w:rPr>
                  <w:rFonts w:hint="eastAsia" w:ascii="Cambria Math"/>
                  <w:lang w:eastAsia="zh-CN"/>
                </w:rPr>
                <m:t>c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m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16π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32π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64π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128π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解：半径：16π÷π÷2=8(cm)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圆面积的一半：π×8²÷2=π×64÷2=32π(cm²)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如果圆的半径是5厘米，那么它的周长是（   ）厘米．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5π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10π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25π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5×10×π=10π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一个圆的半径是5厘米，这个圆周长的一半是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       </w:t>
            </w:r>
            <w:r>
              <w:rPr>
                <w:b w:val="0"/>
                <w:i w:val="0"/>
                <w:color w:val="000000"/>
                <w:sz w:val="21"/>
              </w:rPr>
              <w:t xml:space="preserve">厘米．（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15.7                                                  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20.5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25.7         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17.7     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解：3.14×5×2÷2=15.7(厘米)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圆面积扩大16倍,则周长随着扩大(  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16倍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32倍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解：因为4×4=16，根据圆周长和面积公式可知，圆面积扩大16倍，圆的周长就扩大4倍.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一个圆，半径扩大2倍，那么周长（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不变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也扩大2倍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扩大4倍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解：因为一个圆的半径扩大2倍，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所以周长扩大2倍．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一个圆的半径扩大2倍，则它的周长扩大（  ）倍．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2倍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解：因为一个圆的半径扩大2倍，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所以周长扩大2倍．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甲圆的直径等于乙圆的半径，乙圆的周长是甲圆周长的（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2倍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解：由题意设甲圆的半径为r，则乙圆的半径为2r，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甲圆的周长为：2πr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乙圆的周长为：2π×2r=4πr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4πr÷2πr=2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答：乙圆的周长是甲圆周长的2倍．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/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车轮滚动一周，所行的路程是求车轮的（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周长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车轮滚动一周，所行的路程是求车轮的周长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圆的周长和直径（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 例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解：圆的周长公式：C=πd，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可以推出：C：d=π（一定）；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圆的周长和直径是两种相关联的量，圆的周长随直径的变化而变化，π一定，也就是圆的周长和对应的直径的比值一定，所以圆的周长和直径是成正比例关系．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圆的半径扩大2倍，它的周长就（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扩大4倍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扩大2倍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扩大8倍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一个圆的半径扩大2倍，那么面积和周长（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面积和周长扩大2倍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面积扩大4倍，周长扩大2倍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周长扩大4倍，面积扩大2倍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解：设圆的半径为r，则周长=2πr，面积=πr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π是一个定值，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则：①圆的周长与圆的半径成正比例：即圆的半径扩大2倍时，直径就扩大2倍，周长也是扩大2倍；②圆的面积与r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成正比例：即半径r扩大2倍，则r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就扩大2×2=4倍，所以圆的面积就扩大4倍．所以一个圆的半径扩大2倍，则周长扩大2倍，面积扩大4倍．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故选：B．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如果两个圆的周长相等，那么这两个圆的(   )不一定相同．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位置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如</w:t>
            </w:r>
            <w:r>
              <w:rPr>
                <w:b w:val="0"/>
                <w:i w:val="0"/>
                <w:color w:val="000000"/>
                <w:sz w:val="21"/>
              </w:rPr>
              <w:t>果两个圆的周长相等，由于圆周率π是一个定值，则这两个圆的半径的长度也一定分别相等．直径也相等，面积也当然相等。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一个半圆，半径是r，它的周长是（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π÷4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 + 2r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2πr + 2r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解：π×r×2÷2+2r=πr+2r.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两个大小不同的圆．如果这两个圆的半径都增加3厘米，那么，它们周长增加的部分相比（　　） 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大圆增加的多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小圆增加的多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增加的同样多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b w:val="0"/>
                <w:i w:val="0"/>
                <w:color w:val="000000"/>
                <w:sz w:val="21"/>
              </w:rPr>
              <w:t>无法比较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解：圆的周长=2πr，半径增加3cm，则周长为：2π（r+3）=2πr+6π，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所以，半径增加3cm，则它们的周长都是增加2π厘米，增加的一样多．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所以它们的周长增加的一样多．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甲圆的直径等于乙圆的半径，乙圆的周长是甲圆周长的（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2倍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解：由题意设甲圆的半径为r，则乙圆的半径为2r，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甲圆的周长为：2πr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乙圆的周长为：2π×2r=4πr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4πr÷2πr=2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答：乙圆的周长是甲圆周长的2倍．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下列说法正确的是（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0既不是奇数，也不是偶数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相关联的两种量，不成正比例关系就成反比例关系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半径为2cm的圆，面积和周长不相等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海拔500m与海拔﹣155m相差345m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A，0是最小的偶数，所以0不是奇数，也不是偶数．这种说法是错误的．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B，相关联的两种量，不成正比例关系就成反比例关系，此说法错误．例如：圆的半径和圆的面积是相关联的量，但是圆的半径和圆的面积不成比例．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C，半径为2cm的圆，面积和周长不相等，此说法正确．因为面积和周长不是同类量根本不能进行比较．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D，海拔500米，记作+500米，与海拔﹣155米相差655米．所以海拔500米与海拔﹣155米相差345米．此说法错误．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因此，以上几种说法正确的是：半径为2cm的圆，面积和周长不相等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半圆形花坛的半径用字母r表示，则它的周长是（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r>
                <w:rPr>
                  <w:rFonts w:hint="eastAsia" w:ascii="Cambria Math"/>
                  <w:lang w:eastAsia="zh-CN"/>
                </w:rPr>
                <m:t>r(π+1)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r(π+2)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2r(π+1)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ind w:firstLine="660" w:firstLineChars="30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2(π+r)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解：半圆的周长：2πr÷2+2r=πr+2r=r(π+2)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圆的半径为6厘米，若半径增加2厘米，则周长增加（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4π厘米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6π厘米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8π厘米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2π厘米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解法一：设原来圆的半径为r，则后来的圆的半径为（r+2），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原来圆的周长=2πr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增加后的圆的周长=2π（r+2）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所以增加的周长为：2π（r+2）-2πr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=2πr+4π-2πr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=4π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解法二：原来圆的周长=2π</w:t>
            </w:r>
            <m:oMath>
              <m:r>
                <w:rPr>
                  <w:rFonts w:hint="eastAsia" w:ascii="Cambria Math"/>
                  <w:lang w:eastAsia="zh-CN"/>
                </w:rPr>
                <m:t>×</m:t>
              </m:r>
            </m:oMath>
            <w:r>
              <w:rPr>
                <w:b w:val="0"/>
                <w:i w:val="0"/>
                <w:color w:val="000000"/>
                <w:sz w:val="21"/>
              </w:rPr>
              <w:t>6=12π （厘米）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半径增加后的周长=2π</w:t>
            </w:r>
            <m:oMath>
              <m:r>
                <w:rPr>
                  <w:rFonts w:hint="eastAsia" w:ascii="Cambria Math"/>
                  <w:lang w:eastAsia="zh-CN"/>
                </w:rPr>
                <m:t>×</m:t>
              </m:r>
            </m:oMath>
            <w:r>
              <w:rPr>
                <w:b w:val="0"/>
                <w:i w:val="0"/>
                <w:color w:val="000000"/>
                <w:sz w:val="21"/>
              </w:rPr>
              <w:t>（6+2）=16π（厘米）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16π-12π=4π（厘米）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一个半圆的半径为r，它的周长为（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2πr×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πr+r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πr+2r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解：半圆的周长=2πr÷2+2r=πr+2r．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一个圆的半径1分米，它的半圆周长是（  ）分米．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3.14                                                                   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4.  14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5.14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解：3.14×1+1×2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=3.14+2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=5.14（分米）．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答：它的周长是5.14分米．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如果圆的半径是20cm，那么这个圆的周长是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40cm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20πcm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40πcm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37.5πcm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解：20×2×π=40π(cm)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一个半径为3cm的半圆，周长是（  ）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21.84cm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24.84cm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15.42cm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解：3.14×3+3×2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=9.42+6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=15.42（厘米）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答：这个半圆的周长是15.42厘米；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圆的周长是这个圆半径的（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3.14倍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解：设这个圆的半径为r．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周长=2πr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一个圆形养鸡场的直径是42米，在它四周围上竹篱笆，这个竹篱笆的长约是(得数取整米数)（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131米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131.9米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132米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133米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3.14×42=131.88≈132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有两个大小不同的圆，直径都增加1厘米，则它们的周长（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大圆增加得多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小大圆增加得多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增加得一样多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设圆的直径是d，那么圆的周长是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d，直径都增加1厘米后圆的周长是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（d+1）=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d+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 ， 圆的周长增加了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d+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r>
                <w:rPr>
                  <w:rFonts w:hint="eastAsia" w:ascii="Cambria Math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d=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 ， 所以圆的周长增加的量与圆的直径没有关系。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赛车行进的过程中，右、左两个轮子行走的路程（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相同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不同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走直道时相同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走弯道时相同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解：赛车在行进的过程中，因为左右两个轮子之间有一定的距离，所以它们行驶弯道时的路程不相同，行驶直道时的路程相同。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一个半径是r的半圆形纸片，它的周长是（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2πr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πr+2r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πr+r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解：如果半圆的半径是r，那么半圆的周长是：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2πr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+2r=πr+2r．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大圆的半径是小圆半径的2倍，那么大圆的周长是小圆周长的（   ）倍．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解：由分析得：因为大圆的半径是小圆半径的2倍，圆半径与圆的周长成正比例，所以大小两个圆的周长的比等于大小圆半径的比，  即大圆的半径是小圆半径的2倍，那么大圆的周长是小圆周长的2倍．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一块菜地呈半圆形，它的半径是r，周长是（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2πr+r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πr+r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2πr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r（2+π）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一块菜地呈半圆形，它的半径是r，周长是：πr+2r=(π+2)r.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有两个大小不相等的圆，大圆的周长除以它的直径所得的商________小圆的周长除以它的直径所得的商（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大于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等于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小于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约等于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解：设大圆半径为r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 xml:space="preserve">  ， 小圆半径为r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．   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大圆周长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大圆直径</m:t>
                  </m:r>
                </m:den>
              </m:f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=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  <m:sSub>
                    <m:sSub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/>
                          <w:b w:val="0"/>
                          <w:i w:val="0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  <m:sSub>
                    <m:sSub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hint="eastAsia" w:ascii="Cambria Math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hint="eastAsia" w:ascii="Cambria Math"/>
                  <w:lang w:eastAsia="zh-CN"/>
                </w:rPr>
                <m:t>=π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小圆周长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小圆直径</m:t>
                  </m:r>
                </m:den>
              </m:f>
              <m:r>
                <m:rPr>
                  <m:nor/>
                  <m:sty m:val="p"/>
                </m:rPr>
                <w:rPr>
                  <w:rFonts w:hint="eastAsia" w:ascii="Cambria Math"/>
                  <w:b w:val="0"/>
                  <w:i w:val="0"/>
                  <w:lang w:eastAsia="zh-CN"/>
                </w:rPr>
                <m:t>=</m:t>
              </m:r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  <m:sSub>
                    <m:sSub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/>
                          <w:b w:val="0"/>
                          <w:i w:val="0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  <m:sSub>
                    <m:sSub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/>
                          <w:b w:val="0"/>
                          <w:i w:val="0"/>
                          <w:lang w:eastAsia="zh-C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hint="eastAsia" w:ascii="Cambria Math"/>
                  <w:lang w:eastAsia="zh-CN"/>
                </w:rPr>
                <m:t>=π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圆的周长和它的半径（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成正比例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成反比例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不成比例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解：圆的周长公式：C=2πr；  当r变大时，C也随之变大；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当r变小时，C也随之变小；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所以C与r成正比例．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答：圆的周长与它的半径成正比例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用三根同样长的铁丝分别围成一个长方形、正方形、圆．这三个图形中面积最大的是（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长方形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正方形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圆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解：由分析知：三根同样长的铁丝分别围成一个长方形、正方形、圆，这三个图形中面积最大的是圆；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把一根长1.884米的铁条，弯成一个铁环(接头处不计)，铁环的直径是（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0.7米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0.6米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0.5 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0.8米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1.884÷3.14=0.6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d=1.8米,圆的周长是（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16米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5.652米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25.12米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3.14×1.8=5.652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甲圆的半径是乙圆的3倍，甲圆的周长是乙圆的(   )倍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tabs>
                <w:tab w:val="left" w:pos="995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388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有大小两个圆，如果它们的半径都增加1厘米，那么大圆的周长增加的（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多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少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与小圆同样多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车轮滚动一周走过的路程是车轮的（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半径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直径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一辆赛车绕半径为100米的圆形跑道逆时针行驶一周，外轮比内轮多跑4π米，则两轮之间距离为（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2π米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1米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解：4π÷π÷2=2（米）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一个圆的周长扩大到原来的3倍，它的面积扩大到原来的(   )倍．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3倍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27倍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圆的周长=πd，圆的面积πr²，所以当圆的周长扩大到原来的3倍，它的面积扩大到原来的3×3=9倍．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一个周长是l的半圆，它的半径是（ 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 l÷2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l÷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l÷（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＋2）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l÷（ </w:t>
            </w:r>
            <m:oMath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 xml:space="preserve"> ＋1）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解：设圆的半径是r，则π×2×r÷2+2r=l，则r=l÷(π+2).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一个钟表的分针长10cm，从2时走到4时，分针的顶点走过了（     ）cm。（π取3.14）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3.14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125.6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314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解：3.14×10×2×2=125.6（厘米）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一个半圆面，半径是r，求它的周长，正确的列式是（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r>
                <w:rPr>
                  <w:rFonts w:hint="eastAsia" w:ascii="Cambria Math"/>
                  <w:lang w:eastAsia="zh-CN"/>
                </w:rPr>
                <m:t>2πr×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πr+r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πr+2r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r>
                  <w:rPr>
                    <w:rFonts w:hint="eastAsia" w:ascii="Cambria Math"/>
                    <w:lang w:eastAsia="zh-CN"/>
                  </w:rPr>
                  <m:t>π</m:t>
                </m:r>
                <m:sSup>
                  <m:sSupPr/>
                  <m:e>
                    <m:r>
                      <w:rPr>
                        <w:rFonts w:hint="eastAsia" w:asci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hint="eastAsia" w:ascii="Cambria Math"/>
                        <w:lang w:eastAsia="zh-CN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已知半径是r，所在圆的周长=2πr，半圆面的周长=2πr÷2+2r=πr+2r。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把一个直径是2dm的圆形铁片沿两条垂直的直径平均分成4份，则周长(   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不变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变大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变小</w:t>
            </w:r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平均分后每份的周长都增加了一条直径的长度，所以周长变大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把一个直径是2dm的圆形铁片沿两条垂直的直径平均分成4份，面积(   )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不变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变大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变小</w:t>
            </w:r>
            <w:r>
              <w:rPr>
                <w:b w:val="0"/>
                <w:i w:val="0"/>
                <w:color w:val="000000"/>
                <w:sz w:val="21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均分后圆的面积平均分成了4份，这4份的和与圆面积相等，圆面积不变.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  d=8米,圆的周长是（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6米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5.652米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15.7米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25.12米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一个圆形池塘直径为15.5米，周长是（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8.4米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26.376米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31米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48.67米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直径为10米的一个半圆，它的周长是(   )米．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10π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5π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π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5π＋10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解：10×π÷2+10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=5π+10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若一个圆的半径为r，那么这个圆的周长的一半是（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2πr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πr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πr</m:t>
              </m:r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den>
                </m:f>
                <m:r>
                  <w:rPr>
                    <w:rFonts w:hint="eastAsia" w:ascii="Cambria Math"/>
                    <w:lang w:eastAsia="zh-CN"/>
                  </w:rPr>
                  <m:t>πr</m:t>
                </m:r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2πr÷2=πr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圆的周长为15.7cm，那么画圆时，圆规两脚间的距离为 ( 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2.5cm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5cm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15.7cm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解：15.7÷3.14÷2=2.5(cm)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圆的周长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在一个长10厘米、宽4厘米的长方形里画一个最大的圆，这个圆的直径是（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10厘米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8厘米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4厘米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解：在一个长10厘米、宽4厘米的长方形里画一个最大的圆，这个圆的直径是4厘米．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一个圆的周长和它半径的比是(   )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π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2π：1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π：1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解：半径是r，圆周长是2πr，周长与半径的比是：2πr:r=2π:1.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圆的对称轴有(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1条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5条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无数条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圆的对称轴有无数条.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在同一圆中,半径是直径的 (       )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π倍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解：根据圆的特征可知，在同一个圆中，半径是直径的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小明用圆规画一个周长是25．12厘米的圆，圆规两脚之间的距离应确定为(    )厘米。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解：25.12÷3.14÷2=4(厘米)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关于圆的知识，下面说法不正确的是（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圆心只决定圆的位置，不决定圆的大小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两端都在圆上的线段叫做直径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半径相等的两个圆的面积相等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解：A、圆心只决定圆的位置，不决定圆的大小，说法正确；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B、两端都在圆上的线段叫做直径，说法错误，因为直径是经过圆心并且两端都在圆上的线段；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C、半径相等的两个圆，大小相等，所以的面积相等，说法正确；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圆的认识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用三根同样长的绳子，分别围成一个长方形、正方形和圆形，面积最大的是(   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解：周长相等的长方形、正方形和圆形，圆形的面积最大.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圆的半径是6分米，圆的面积是多少？算式是（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3.14×6                          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2×3.14×6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3.14×6÷2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3.14×6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注意圆的面积公式．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解：面积=3.14×6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=113.04（平方分米）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一个圆的面积是314平方厘米，它的半径是（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1厘米            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1分米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1米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r×r＝314÷3.14＝100因为10×10×100，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所以这个圆的半径是10厘米，10厘米＝1分米，它的半径是1分米。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一个圆的直径扩大2倍，面积（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扩大2倍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扩大4倍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扩大8倍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解：假设这个圆的直径是2厘米，则扩大2倍后是4厘米；  圆的面积：3.14×（2÷1）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扩大后圆的面积：3.14×（4÷2）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=12.56（平方厘米）；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12.56÷3.14=4；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答：它的面积扩大4倍．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两</w:t>
            </w:r>
            <w:r>
              <w:rPr>
                <w:b w:val="0"/>
                <w:i w:val="0"/>
                <w:color w:val="000000"/>
                <w:sz w:val="21"/>
              </w:rPr>
              <w:t xml:space="preserve">个圆的半径之比是2：3，它们的面积之比是（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2：3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4：6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3：2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解：因为圆的面积与半径的平方成正比例，所以它们面积的比等于半径的平方比．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因此，两个圆的半径之比是2：3，它们的面积之比是4：9．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周长相等的圆，面积（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一定相等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不一定相等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一定不相等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两个圆的周长相等，根据圆的周长公式可知两个圆的半径相等，则面积也一定相等。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一个圆的半径扩大3倍，面积扩大（　　）倍．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6</w:t>
            </w:r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9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解：圆的面积公式为πr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若r扩大3倍，则其面积扩大3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=9倍．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答：面积扩大9倍．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圆的半径扩大4倍，这个圆的面积扩大（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8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12</w:t>
            </w:r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因为，圆的面积S×πr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半径扩大4倍后,面积是S×π </w:t>
            </w:r>
            <m:oMath>
              <m:r>
                <w:rPr>
                  <w:rFonts w:hint="eastAsia" w:ascii="Cambria Math"/>
                  <w:lang w:eastAsia="zh-CN"/>
                </w:rPr>
                <m:t>(4×r</m:t>
              </m:r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×16πr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面积扩大16倍。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圆的半径扩大3倍，它的面积扩大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>____</w:t>
            </w:r>
            <w:r>
              <w:rPr>
                <w:b w:val="0"/>
                <w:i w:val="0"/>
                <w:color w:val="000000"/>
                <w:sz w:val="21"/>
              </w:rPr>
              <w:t xml:space="preserve">倍．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12倍．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解：根据圆面积公式可知，一个圆的直径扩大3倍，它的面积就扩大9倍.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周长相等的长方形、正方形和圆中，面积最大的是（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长方形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正方形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 圆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解：假设周长都是8，那么正方形边长：8÷4=2，面积：2×2=4；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长方形的长是3、宽是1，面积：3×1=3；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圆半径：8÷3.14÷2≈1.27，面积：3.14×1.27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≈5.06；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3＜4＜5.06，所以面积最大的是圆.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周长相等的正方形和圆，它们的面积比是（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π∶4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157∶2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小明在计算一道求圆的面积的题时，错把半径当成直径的长度计算，这时只要把计算的结果乘以（　　）就能求出正确答案．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圆周率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解：设原来的半径为r，则圆面积为πr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因为小明认为r为直径，则半径为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面积为π× </w:t>
            </w:r>
            <m:oMath>
              <m:sSup>
                <m:sSupPr/>
                <m:e>
                  <m:d>
                    <m:dPr>
                      <m:sepChr m:val=","/>
                    </m:dPr>
                    <m:e>
                      <m:f>
                        <m:fPr/>
                        <m:num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2</m:t>
                          </m:r>
                        </m:den>
                      </m:f>
                      <m:r>
                        <w:rPr>
                          <w:rFonts w:hint="eastAsia" w:ascii="Cambria Math"/>
                          <w:lang w:eastAsia="zh-CN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所以面积缩小为原来的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因此只要乘上4就能求出正确答案．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大圆半径正好是小圆的直径，则小圆面积是大圆面积的（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解：根据题意，假设大圆的半径是2，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那么小圆的直径也是2，小圆的半径就是2÷2=1，由圆的面积公式可知：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大圆的面积是：π×2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=4π，小圆的面积是：π×1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=π，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则小圆面积是大圆面积的：π÷（4π）=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π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两个圆的周长相等，它们的面积（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不相等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相等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无法比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较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根据圆的周长公式：C＝2πr，可以得出两个圆周长相等时它们的半径就相等；再根据圆的面积公式：S＝πr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半径相等则面积就相等。【分析】根据圆的周长公式得出两个圆周长相等时它们的半径就相等，再根据面积公式解答。</w:t>
            </w:r>
          </w:p>
          <w:p>
            <w:pPr>
              <w:spacing w:after="0"/>
              <w:ind w:left="0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圆的面积与它的（   ）无关。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圆心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圆的面积公式：S＝π </w:t>
            </w:r>
            <m:oMath>
              <m:sSup>
                <m:sSupPr/>
                <m:e>
                  <m:r>
                    <w:rPr>
                      <w:rFonts w:hint="eastAsia" w:asci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 xml:space="preserve"> ，π是一个固定值，圆的面积大小与它的半径有关，与它的圆心无关。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半径为2厘米的圆，它的周长和面积相比（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相等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面积大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周长大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因为周长和面积的是两个不同的概念，单位名称不同，所以周长和面积不能比较大小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用三根同样长的钢丝分别围成下面三种图形，其中面积最大的是（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解：假设这根绳长为6.28米；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圆：6.28÷3.14÷2=1（米），面积为：3.14×1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=3.14（平方米）；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正方形：6.28÷4=1.57（米），面积为：1.57×1.57≈2.46（平方米）；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长方形：假设长是2，宽则为：1.14米，面积为：2×1.14=2.28（平方米）；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通过计算可知，同周长的圆、正方形和长方形，所围成的面积圆最大，正方形次之，长方形面积最小．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用一个长18.84厘米，宽9.42厘米的长方形纸片当做侧面积围成一个尽可能长的圆柱（不考虑接头处），下面哪个圆可以配上这个圆柱当底面．（　　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d=4厘米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d=5厘米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r=1.5厘米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r=6厘米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解：9.42÷3.14÷2=1.5（厘米）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圆的半径扩大3倍，面积扩大（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解：假设这个圆原来的半径是1厘米，则扩大3倍后半径是3厘米，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原来圆的面积S=πr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=π×1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=π（平方厘米），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扩大后圆的面积S=πr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=π×3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=9π（平方厘米），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9π÷π=9倍；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答：圆的半径扩大3倍，面积扩大9倍．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一个正方形和一个圆形的周长相等，（    ）的面积大．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正方形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圆形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假如正方形和圆的周长都是12.56，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正方形面积：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12.56÷4=3.14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3.14×3.14=9.8596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圆面积：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12.56÷3.14÷2=2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3.14×2²=12.56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12.56＞9.8596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所以圆面积大.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一个圆的半径由2厘米增加到3厘米，它的面积增加了</w:t>
            </w:r>
            <w:r>
              <w:rPr>
                <w:b w:val="0"/>
                <w:i w:val="0"/>
                <w:color w:val="000000"/>
                <w:sz w:val="21"/>
                <w:u w:val="single"/>
              </w:rPr>
              <w:t xml:space="preserve">     </w:t>
            </w:r>
            <w:r>
              <w:rPr>
                <w:b w:val="0"/>
                <w:i w:val="0"/>
                <w:color w:val="000000"/>
                <w:sz w:val="21"/>
              </w:rPr>
              <w:t xml:space="preserve">平方厘米．（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9π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5π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21π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（3×3-2×2）π=5π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周长都相等的圆、正方形和长方形，它们的面积（　　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圆最大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正方形最大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长方形最大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解：假设正方形、长方形、圆的周长都是16厘米，则：（1）正方形的边长：16÷4=4（厘米），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面积：4×4=16（平方厘米）；（2）假设长方形的长为6厘米，宽为2厘米，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则面积：2×6=12（平方厘米）；（3）圆的半径：16÷3.14÷2=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800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（厘米），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面积：3.14×（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800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 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800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×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800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6400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314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r>
                <w:rPr>
                  <w:rFonts w:hint="eastAsia" w:ascii="Cambria Math"/>
                  <w:lang w:eastAsia="zh-CN"/>
                </w:rPr>
                <m:t>20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（平方厘米）；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所以，12平方厘米＜16平方厘米＜</w:t>
            </w:r>
            <m:oMath>
              <m:r>
                <w:rPr>
                  <w:rFonts w:hint="eastAsia" w:ascii="Cambria Math"/>
                  <w:lang w:eastAsia="zh-CN"/>
                </w:rPr>
                <m:t>20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60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157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平方厘米，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半径是2厘米的圆周长和面积（ 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相等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不</w:t>
            </w:r>
            <w:r>
              <w:rPr>
                <w:b w:val="0"/>
                <w:i w:val="0"/>
                <w:color w:val="000000"/>
                <w:sz w:val="21"/>
              </w:rPr>
              <w:t>相等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面积比周长大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半径是2厘米的圆，它的周长和面积无法比较.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周长相等的圆、正方形和长方形，(   )的面积最大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正方形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如果下面各图形的周长都相等，那么，（    ）的面积最大．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长方形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设它们的周长都是C，则圆的面积S=πr×r=π×（c÷2π）×（c÷2π）=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正方形的s=a×a=（c÷4）×（c÷4）=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长方形的面积S=a×b＜正方形的面积S＜圆的面积S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如果圆的半径为5cm，那么圆的面积是（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10π平方厘米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26π平方厘米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25π平方厘米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5π平方厘米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解：5×5×π=25π（平方厘米）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如果一个大圆的周长是一个小圆周长的4倍，那么大圆的面积是小圆面积的（   ）倍。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5</w:t>
            </w:r>
            <w:r>
              <w:rPr>
                <w:b w:val="0"/>
                <w:i w:val="0"/>
                <w:color w:val="000000"/>
                <w:sz w:val="21"/>
              </w:rPr>
              <w:t>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解：大圆的周长是小圆周长的4倍，则大圆的半径就是小圆的半径的4倍，由此可设小圆的半径是r，则大圆的半径是4r，则：  大圆的面积为：π（4r）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小圆的面积为：πr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÷πr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=16倍；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用40厘米长铁丝分别围成三角形、长方形和圆．面积最大的是（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三角形                                       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                                      </w:t>
            </w:r>
            <w:r>
              <w:drawing>
                <wp:inline distT="0" distB="0" distL="0" distR="0">
                  <wp:extent cx="9525" cy="38100"/>
                  <wp:effectExtent l="0" t="0" r="9525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解：根据题意，可得所围成的图形的周长相等，都是40厘米，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若周长一定，所围成的图形越接近圆形，其面积就越大，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用同样长的四根铁丝分别围成三角形、长方形、圆形，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其中所围成的图形面积最大的是圆．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周长相等的正方形和圆，它们的面积相比（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正方形大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圆大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解：假设周长是4，正方形的面积：4÷4=1，1×1=1；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圆面积：4÷3.14÷2≈0.64，3.14×0.64²≈1.29；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1＜1.29，圆面积大.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一个圆的直径与一个正方形的边长相等，比较它们的面积，结果是（ 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正方形面积大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圆的面积大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相等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解：设圆的半径为r，则直径为2r，则正方形的边长为2r．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正方形面积=(2r)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=4r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圆的面积=πr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=3.14r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4r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&gt;3.14r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故择：A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一个圆的半径扩大到原来的3倍，它的面积就扩大到原来的（    ）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3倍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6倍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28倍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一个圆的半径扩大到原来的3倍，它的面积就扩大到原来的（3×3）倍，也就是原来的9倍.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圆的半径扩大4倍，它的面积扩大.（ 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4倍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8倍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16倍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圆的半径扩大4倍，它的面积扩大（4×4）倍，也就是16倍.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在周长相等的长方形、正方形和圆中，（   ）的面积最大．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圆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正方形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解：为了便于理解，假设正方形、长方形和圆形的周长都是16，则圆的面积为：16×16÷（4π）≈20.38；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正方形的边长为：16÷4=4，面积为：4×4=16；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长方形长宽越接近面积越大，就取长为5宽为3，面积为：5×3=15，当长方形的长和宽最接近时面积也小于16；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所以周长相等的正方形、长方形和圆形，圆面积最大.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两个圆的面积相等，它们的周长（  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也相等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不</w:t>
            </w:r>
            <w:r>
              <w:rPr>
                <w:b w:val="0"/>
                <w:i w:val="0"/>
                <w:color w:val="000000"/>
                <w:sz w:val="21"/>
              </w:rPr>
              <w:t>一定相等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一定不相等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两个圆的面积相等，它们的半径相等，它们的周长也相等.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一张边长为1分米的正方形剪去四个相等并且最大的圆，剪去了（    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平方分米．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 0.8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0.785        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0.75       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正方形中放四个最大的圆，应该是圆挨着圆，圆挨着正方形的边，这样摆</w:t>
            </w:r>
            <w:r>
              <w:br w:type="textWrapping"/>
            </w:r>
            <w:r>
              <w:drawing>
                <wp:inline distT="0" distB="0" distL="0" distR="0">
                  <wp:extent cx="629920" cy="620395"/>
                  <wp:effectExtent l="0" t="0" r="1778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8" cy="6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解：圆的半径=1÷2÷2=0.25（分米）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3.14×(0.25)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×4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=3.14×0.25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=0.785（平方分米）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如果一个大圆的半径是一个小圆半径的4倍，那么大圆的面积是小圆面积的（    ）倍．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4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设小圆的半径为r，则大圆的半径就是4r，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大圆的面积为：π（4r）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小圆的面积为：πr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，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所以（16πr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）÷（πr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）=16；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答：大圆的面积是小圆面积的16倍．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周长相等的下列图形中，面积最小的是(   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解：假设周长都是8，长方形的长是3，宽是1，面积：3×1=3；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正方形的边长：8÷4=2，面积：2×2=4；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圆半径：8÷3.14÷2≈1.27，面积：3.14×1.27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≈5.06；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5.06＞4＞3，长方形面积最小.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一个正方形，一个长方形，一个圆，如果它们的周长相等，那么面积最大的是（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解：设长方形、正方形、圆的周长为C，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正方形的面积：S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＝(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圆的面积：S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＝π(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)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＝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长方形的面积：S</w:t>
            </w:r>
            <w:r>
              <w:rPr>
                <w:b w:val="0"/>
                <w:i w:val="0"/>
                <w:color w:val="000000"/>
                <w:vertAlign w:val="subscript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>≤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所以S</w:t>
            </w:r>
            <w:r>
              <w:rPr>
                <w:b w:val="0"/>
                <w:i w:val="0"/>
                <w:color w:val="000000"/>
                <w:vertAlign w:val="sub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＞S</w:t>
            </w:r>
            <w:r>
              <w:rPr>
                <w:b w:val="0"/>
                <w:i w:val="0"/>
                <w:color w:val="000000"/>
                <w:vertAlign w:val="subscript"/>
              </w:rPr>
              <w:t>1</w:t>
            </w:r>
            <w:r>
              <w:rPr>
                <w:b w:val="0"/>
                <w:i w:val="0"/>
                <w:color w:val="000000"/>
                <w:sz w:val="21"/>
              </w:rPr>
              <w:t>≥S</w:t>
            </w:r>
            <w:r>
              <w:rPr>
                <w:b w:val="0"/>
                <w:i w:val="0"/>
                <w:color w:val="000000"/>
                <w:vertAlign w:val="subscript"/>
              </w:rPr>
              <w:t>3</w:t>
            </w:r>
            <w:r>
              <w:rPr>
                <w:b w:val="0"/>
                <w:i w:val="0"/>
                <w:color w:val="000000"/>
                <w:sz w:val="21"/>
              </w:rPr>
              <w:t xml:space="preserve">  ， 周长相等的圆、正方形、长方形，圆的面积最大.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一个圆的半径扩大4倍，面积扩大(      )倍。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4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16    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解：设半径为1，面积是π，半径扩大四倍后是4，面积是16π，16π是π的16倍，面积扩大4倍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一个正方形和一个圆，它们的周长相等，它们的面积（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相等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正方形比圆大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圆比正方形大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设周长是c，则正方形的边长是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，圆的半径是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则圆的面积为：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×π=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正方形的面积为：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C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=C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>÷16=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则圆的面积：正方形的面积=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:</w:t>
            </w:r>
            <m:oMath>
              <m:f>
                <m:fPr/>
                <m:num>
                  <m:sSup>
                    <m:sSupPr/>
                    <m:e>
                      <m:r>
                        <w:rPr>
                          <w:rFonts w:hint="eastAsia" w:ascii="Cambria Math"/>
                          <w:lang w:eastAsia="zh-CN"/>
                        </w:rPr>
                        <m:t>C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=4:π；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所以圆的面积大.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一个圆和一个正方形的周长相等，那么它们的面积相比较(   )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一样大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正方形大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圆大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当一个圆和一个正方形周长相等时，那么圆的面积大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一个圆的面积是28</w:t>
            </w:r>
            <w:r>
              <w:rPr>
                <w:b/>
                <w:i w:val="0"/>
                <w:color w:val="000000"/>
                <w:sz w:val="21"/>
              </w:rPr>
              <w:t>.</w:t>
            </w:r>
            <w:r>
              <w:rPr>
                <w:b w:val="0"/>
                <w:i w:val="0"/>
                <w:color w:val="000000"/>
                <w:sz w:val="21"/>
              </w:rPr>
              <w:t xml:space="preserve">26平方厘米，它的半径是（ 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3厘米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6厘米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9厘米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28.26÷3.14=9   3×3=9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在周长相等的长方形、正方形和圆中，（    ）的面积最大．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圆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长方形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解：为了便于理解，假设正方形、长方形和圆形的周长都是16，则圆的面积为：16×16÷（4π）≈20.38；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正方形的边长为：16÷4=4，面积为：4×4=16；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长方形长宽越接近面积越大，就取长为5宽为3，面积为：5×3=15，当长方形的长和宽最接近时面积也小于16；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所以周长相等的正方形、长方形和圆形，圆面积最大.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周长相等的正方形和圆，面积之比是（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4∶π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π∶4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1∶1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解：设周长都是4，则正方形的边长是1，面积是1×1=1；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圆半径：4÷π÷2=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，面积：</w:t>
            </w:r>
            <m:oMath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d>
                    <m:dPr>
                      <m:sepChr m:val=","/>
                    </m:dPr>
                    <m:e>
                      <m:f>
                        <m:fPr/>
                        <m:num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/>
                              <w:lang w:eastAsia="zh-CN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b w:val="0"/>
                <w:i w:val="0"/>
                <w:color w:val="000000"/>
                <w:sz w:val="21"/>
              </w:rPr>
              <w:t>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面积比：</w:t>
            </w:r>
            <m:oMath>
              <m:r>
                <w:rPr>
                  <w:rFonts w:hint="eastAsia" w:ascii="Cambria Math"/>
                  <w:lang w:eastAsia="zh-CN"/>
                </w:rPr>
                <m:t>1: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sSup>
                <m:sSupPr/>
                <m:e>
                  <m:d>
                    <m:dPr>
                      <m:sepChr m:val=","/>
                    </m:dPr>
                    <m:e>
                      <m:f>
                        <m:fPr/>
                        <m:num>
                          <m:r>
                            <w:rPr>
                              <w:rFonts w:hint="eastAsia" w:ascii="Cambria Math"/>
                              <w:lang w:eastAsia="zh-CN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eastAsia" w:ascii="Cambria Math"/>
                              <w:lang w:eastAsia="zh-CN"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hint="eastAsia" w:ascii="Cambria Math"/>
                  <w:lang w:eastAsia="zh-CN"/>
                </w:rPr>
                <m:t>=1: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r>
                <w:rPr>
                  <w:rFonts w:hint="eastAsia" w:ascii="Cambria Math"/>
                  <w:lang w:eastAsia="zh-CN"/>
                </w:rPr>
                <m:t>×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sSup>
                    <m:sSupPr/>
                    <m:e>
                      <m:r>
                        <m:rPr>
                          <m:sty m:val="p"/>
                        </m:rPr>
                        <w:rPr>
                          <w:rFonts w:hint="eastAsia" w:ascii="Cambria Math"/>
                          <w:lang w:eastAsia="zh-CN"/>
                        </w:rPr>
                        <m:t>π</m:t>
                      </m:r>
                    </m:e>
                    <m:sup>
                      <m:r>
                        <w:rPr>
                          <w:rFonts w:hint="eastAsia" w:asci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int="eastAsia" w:ascii="Cambria Math"/>
                  <w:lang w:eastAsia="zh-CN"/>
                </w:rPr>
                <m:t>=1: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</m:den>
              </m:f>
              <m:r>
                <w:rPr>
                  <w:rFonts w:hint="eastAsia" w:ascii="Cambria Math"/>
                  <w:lang w:eastAsia="zh-CN"/>
                </w:rPr>
                <m:t>=</m:t>
              </m:r>
              <m:r>
                <m:rPr>
                  <m:sty m:val="p"/>
                </m:rPr>
                <w:rPr>
                  <w:rFonts w:hint="eastAsia" w:ascii="Cambria Math"/>
                  <w:lang w:eastAsia="zh-CN"/>
                </w:rPr>
                <m:t>π</m:t>
              </m:r>
              <m:r>
                <w:rPr>
                  <w:rFonts w:hint="eastAsia" w:ascii="Cambria Math"/>
                  <w:lang w:eastAsia="zh-CN"/>
                </w:rPr>
                <m:t>:4</m:t>
              </m:r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如果圆的半径是6厘米，那么它的面积是（   ）平方厘米．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6π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12π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36π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24π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6×6×π=36π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用三根同样长的铁丝分别围成长方形、正方形和圆,它们的面积(     )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长方形最大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正方形最大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圆最大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一样大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解：假设它们的周长都是8，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圆半径：8÷3.14÷2≈1.27，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圆面积：3.14×1.27²≈5.06，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正方形：8÷4=2，2×2=4；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长方形：3×1=3，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3＜4＜5.06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所以圆面积最大.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第五单元 圆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val="en-US" w:eastAsia="zh-CN"/>
              </w:rPr>
              <w:t>/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圆的面积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在半径为50cm的圆形铁皮上剪去一块扇形铁皮，用剩余部分制作成一个底面直径为80cm，母线长为50cm的圆锥形烟囱帽，则剪去的扇形的圆心角度数为（  ）      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228°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144°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72°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36°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解：80π=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eastAsia" w:ascii="Cambria Math"/>
                      <w:lang w:eastAsia="zh-CN"/>
                    </w:rPr>
                    <m:t>π</m:t>
                  </m:r>
                  <m:r>
                    <w:rPr>
                      <w:rFonts w:hint="eastAsia" w:ascii="Cambria Math"/>
                      <w:lang w:eastAsia="zh-CN"/>
                    </w:rPr>
                    <m:t>×50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180</m:t>
                  </m:r>
                </m:den>
              </m:f>
            </m:oMath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 180×80π=50nπ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 n=14400÷50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       n=288°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360°-288°=72°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把32.5%的百分号去掉，结果（     ）。 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扩大到原数的100倍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把32.5%的百分号去掉，结果扩大到原数的100倍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甲、乙两个班某次数学单元测试成绩的优秀率都是60%，那么甲、乙两个班的优秀人数相比较（  ）。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甲班的优秀人数多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乙班的优秀人数多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两个班的优秀人数相等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这两个班的总人数不知道，所以不能确定两班的优秀人数，故无法比较。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</w:t>
            </w: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四</w:t>
            </w:r>
            <w:r>
              <w:rPr>
                <w:b w:val="0"/>
                <w:i w:val="0"/>
                <w:color w:val="000000"/>
                <w:sz w:val="21"/>
              </w:rPr>
              <w:t xml:space="preserve">种说法中，正确的是（  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一段铁线长80%米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全班的及格率是102%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男生人数比女生多5%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解：A、因为百分数不能表示某一具体数量，所以一段铁线长80%米，说法错误；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B、及格率最大是100%，不能超过100%，所以全班的及格率是102%，说法错误；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C、男生人数比女生多5%，说法正确．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在5的后面添上百分号，这个数（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缩小至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扩大10倍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缩小至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缩小至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1000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5%＝0.05，缩小5÷0.05＝100倍，即缩小到原数的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100比80大（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20%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25%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80%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解：（100﹣80）÷80=20÷80=0.25×100%=25%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故100比80大25%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下列说法正确的是（　　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1是整数它不能化成百分数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任何数都可以化成百分数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求甲是乙的百分之几就是甲÷乙×100%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1是整数它不能化成百分数，说法错误，1＝100%； 任何数都可以化成百分数，说法错误，如0不能化成百分数；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求甲是乙的百分之几就是甲÷乙×100%，说法正确。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建一栋楼房时，实际节约投资5%，是指（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实际是计划的5%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实际比计划少5%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计划是实际的5%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建一栋楼房时，实际节约投资5%，是指实际比原计划少5%。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今年棉花产量比去年增产8%，可以理解为（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今年棉花产量是去年的92%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今年棉花产量是去年的108%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去年棉花产量是今年的92%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解：今年棉花产量比去年增产8%，把去年的产量看作单位“1”，可以理解为：今年棉花产量是去年的：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1+8%=108%．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零件的合格率不可能是（　　）。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80%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100%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101%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合格率最高是100%，不可能超过100%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出粉率、出勤率、合格率、发芽率，不可能达到100%的是（　　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出粉率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出勤率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合格率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发芽率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出粉率是不可能达到100%的，因为在把小麦加工成面粉时小麦皮（麸皮）是不能磨成面粉的。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如果a是b的75%，那么a：b=（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3：4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4：3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4：5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7：5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（1×75%）：1，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=0.75：1，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=3：4；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  <w:rPr>
          <w:rFonts w:hint="eastAsia" w:eastAsiaTheme="minorEastAsia"/>
          <w:lang w:eastAsia="zh-CN"/>
        </w:rPr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甲堆煤的20%与乙堆煤的50%相比较，（  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甲堆煤的20%轻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一样重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乙堆煤的50%轻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解：根据分析，可知：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因为两个分率对应的单位“1”的量不一定相同，所以甲堆煤的20%和乙堆煤的50%是无法比较的．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甲数比乙数小37.5％，甲数与乙数的比是(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3：8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8      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甲比乙小37.5％,也就是，将乙看为1，则甲=（1-37.5％）=0.625，所以甲数与乙数的比为，甲：乙=0.625:1=5:8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90%错写成90结果比原来（　　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多100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少89.1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多89.1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解：90%=0.9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90﹣0.9=89.1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答：90%错写成90结果比原来多了89.1．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六⑴班今天有49名学生出勤，有一位学生请假，今天的出勤率是（     ）。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48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49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​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2%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98%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六⑴班今天有49名学生出勤，有一位学生请假，今天的出勤率是98%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学校进行团体操比赛，男生人数占40%。如果有100人参加表演，那么男生有（    ）人。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40                                                            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100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学校进行团体操比赛，男生人数占40%。如果有100人参加表演，那么男生有40人，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9m是30m的（  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m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30%米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9m是30m的30%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a是一个非零自然数，在a后面添上％，a就(    )。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B.                 </w:t>
            </w:r>
            <w:r>
              <w:drawing>
                <wp:inline distT="0" distB="0" distL="0" distR="0">
                  <wp:extent cx="28575" cy="3810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" cy="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i w:val="0"/>
                <w:color w:val="000000"/>
                <w:sz w:val="21"/>
              </w:rPr>
              <w:t>C.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缩小到原来的  1 20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在一个非零自然数的后面添上一个百分号，这个数就缩小了100倍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一个鸡蛋大约重（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55％克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0.55克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55克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一个鸡蛋大约重55克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实验一小和实验二小的女生人数都占本校学生总数的48%，两个学校的女生人数（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相等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不相等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以上两种情况都有可能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解：实验一小和实验二小的女生人数都占本校学生总数的48%，两个学校的女生人数可能相等，也可能不相等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六(2)班选举班长，规定得票超过半数的即可当选．王大军的得票率是(   )时就可以当上班长．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50％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0.51％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51％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超过半数，即可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在数a（a不等于0）后面添上百分号，这个数就（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扩大100倍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缩小100倍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解：根据百分数的意义及表示方法可知，在数a（a不等于0）后面添上百分号，这个数就缩小100倍．  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下列判断中正确的是（   ）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一根绳长57%米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星期一，六（3）班的出勤率是102%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甲比乙高5厘米，乙就比甲矮5厘米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比的前项和后项同时乘一个相同的数，比值不变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解：A、一根绳长57%米，说法错误，因为百分数不能带单位名称；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B、星期一，六（3）班的出勤率是102%，说法错误，因为出勤率最大是100%；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C、甲比乙高5厘米，乙就比甲矮5厘米，说法正确，因为相差数是不变的；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D、比的前项和后项同时乘一个相同的数，比值不变，说法错误，因为0不能作比的后项，即所乘的数要0除外；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下面说法中错误的是（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从拉萨到北京的火车出发时间是8：30，一共行驶47小时4分钟，到达时间是7：34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1999年到2009年期间，共有3个闰年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如果A×4=B×6，那么A：B=6：4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十全十美如果用百分数表示，可以写成10%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解：A，47小时4分钟再加上56分钟就是48小时，也就是2天；那么从8：30向前推算56分钟就是到达的时刻；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8时30分﹣56分=7时34分；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所以达到的时刻是7：34是正确的；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B，1999年到2009年期间，闰年有：2000年，2004年，2008年，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所以1999年到2009年期间，共有3个闰年是正确的；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C，因为A×4=B×6，把A和4看成比例的外项，B和6看成比例的内项，那么就可以写成比例：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A：B=6：4；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本选项是正确的；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D，十全十美意思是所有的都完美，那么用百分数表示就是100%，而不是10%；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本选项错误．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甲数的75%与乙数相等，甲数（   ）乙数．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＞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＜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=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解：甲是单位“1”，  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乙数是：1×75%=75%，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所以1＞75%，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即甲＞乙，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A、B两个学校的六年级学生人数相等．A校的六年级学生中有67％参观了环保知识展览，B校的六年级学生中有75％参观了环保知识展览，两个学校参观环保知识展览的六年级学生数相比（   ）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A校多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B校多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A,B一样多</w:t>
            </w:r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75％大于67％。故B校多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下面各分数不能化成有限小数的是(   )    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Para>
              <m:oMath>
                <m:f>
                  <m:fPr/>
                  <m:num>
                    <m:r>
                      <w:rPr>
                        <w:rFonts w:hint="eastAsia" w:ascii="Cambria Math"/>
                        <w:lang w:eastAsia="zh-CN"/>
                      </w:rPr>
                      <m:t>4</m:t>
                    </m:r>
                  </m:num>
                  <m:den>
                    <m:r>
                      <w:rPr>
                        <w:rFonts w:hint="eastAsia" w:ascii="Cambria Math"/>
                        <w:lang w:eastAsia="zh-CN"/>
                      </w:rPr>
                      <m:t>15</m:t>
                    </m:r>
                  </m:den>
                </m:f>
              </m:oMath>
            </m:oMathPara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A、这个分数是最简分数，分母中只含有质因数5，能化成有限小数；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B、这个最简分数的分母中只含有质因数2，能化成有限小数；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C、这个分数化成最简分数是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，能化成有限小数；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D、这个最简分数的分母含有质因数3和5，不能化成有限小数.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在12的后面添上百分号，12就（   ） 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扩大100倍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缩小100倍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不变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甲数的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(   )甲数的25％．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等于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大于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小于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甲数的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 等于甲数的25％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1＋20％=（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r>
                <w:rPr>
                  <w:rFonts w:hint="eastAsia" w:ascii="Cambria Math"/>
                  <w:lang w:eastAsia="zh-CN"/>
                </w:rPr>
                <m:t>5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解：1+20%=1+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=1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b w:val="0"/>
                <w:i w:val="0"/>
                <w:color w:val="000000"/>
                <w:sz w:val="21"/>
              </w:rPr>
            </w:pPr>
            <w:r>
              <w:rPr>
                <w:b w:val="0"/>
                <w:i w:val="0"/>
                <w:color w:val="000000"/>
                <w:sz w:val="21"/>
              </w:rPr>
              <w:t>下面的说法中，正确的有（  ）句．</w:t>
            </w:r>
          </w:p>
          <w:p>
            <w:pPr>
              <w:spacing w:after="0"/>
              <w:ind w:left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①一个正方体的棱长扩大2倍，它的表面积扩大4倍，体积扩大8倍．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②把4：5的前项和后项同时增加5倍，比值不变．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③甲数的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相当于乙数的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，乙数与甲数的比值是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④一根1米长的绳子，用去50%，还剩50%米．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⑤A=2×3×5，B=2×3×7，A和B的最小公倍数是210．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⑥时间一定，速度和路程成反比例关系．            </w:t>
            </w:r>
          </w:p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z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解：①根据正方体表面积扩大的倍数是棱长扩大倍数的平方，体积扩大的倍数是棱长扩大倍数的立方，所以一个正方体的棱长扩大2倍，它的表面积扩大4倍，体积扩大8倍，正确．  ②比的前项和后项同时扩大或缩小相同的倍数（0除外），比值不变，所以把4：5的前项和后项同时增加5倍，比值不变．正确．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 xml:space="preserve">③根据甲数×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=乙数×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9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，可求出乙数与甲数的比值是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．正确．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④百分数表示的是两个数的比，不能带单位，所以一根1米长的绳子，用去50%，还剩50%米．错误．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⑤A=2×3×5，B=2×3×7，A和B的最小公倍数=2×3×5×7=210．正确．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⑥路程÷速度=时间（一定），路程和速度的比值一定，成正比例关系．所以时间一定，速度和路程成反比例关系不正确．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tabs>
                <w:tab w:val="left" w:pos="476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1÷5％=（   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480              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在4后面加上％，这个数(    )。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大小不变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扩大到原来的100倍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缩小到原来的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解：在4后面加上%就是4%，4是4%的100倍，那么这个数缩小到原来的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80×50％=（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解：80×50%=40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400×(1＋20％)= 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20                                                               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40              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480       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  <w:vAlign w:val="top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解：400×(1+20%)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=400×1.2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=480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1－8％=（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5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1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r>
                <w:rPr>
                  <w:rFonts w:hint="eastAsia" w:ascii="Cambria Math"/>
                  <w:lang w:eastAsia="zh-CN"/>
                </w:rPr>
                <m:t>2</m:t>
              </m:r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解：1-8%=1-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23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25</m:t>
                  </m:r>
                </m:den>
              </m:f>
            </m:oMath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东门中心小学今年的学生数量比去年增加10％，今年的学生数量是去年的（   ）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90％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110％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10％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解：将去年的学生数量看作1，则今年学生数量相当于去年的1+10%=110%.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下面的分数可以用百分数表示的是（   ） 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 xml:space="preserve"> 这条绳子长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7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米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女生比男生少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5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学校已经吃了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吨大米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解：A、C中的分数都带有单位，不能用百分数表示；B中的分数表示女生和男生之间的关系，可以用百分数表示.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与4%不相等的数是（   ）   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0.04                                                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4/100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4%化成小数是0.04。化成百分数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100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一堆货物有50吨，运走20吨，运走了（    ）。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40％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50％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60％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解：一堆货物有50吨，运走20吨，运走了20÷50=0.4=40%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成数表示（    ）。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一个数是另一个数的百分之几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一个数是另一个数的几倍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一个数是另一个数的十分之几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一个数是另一个数的几分之几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解：成数表示一个数是另一个数的十分之几。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一个圆环的外直径是10厘米，内直径是8厘米，圆环的面积是（      ）平方厘米。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314                              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200.96     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28.26   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31.4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解：大圆的面积：3.14×5²=78.5(平方厘米)，小圆的面积：3.14×4²=50.24(平方厘米)；圆环的面积：78.5-50.24=28.26(平方厘米)故答案为：C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tabs>
                <w:tab w:val="left" w:pos="375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在60后面添上百分号，这个数就（     ）.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扩大100倍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缩小10倍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缩小100倍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大小不变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解：根据分析可得：在60后面添上百分号，这个数就缩小了100倍.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下面各数可以写成百分数的是（   ）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小时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扇形面积的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钢笔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元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0.5元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解：由分析可知，扇形面积的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，可以写成百分数；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某厂上半月完成计划的75%，下半月完成计划的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，这个月增产（    ）。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25%             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45%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30%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不能确定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解： 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 xml:space="preserve">  =50%，上半月和下半月共完成75%+50%=125%，增产125%-1=25%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一个小圆的直径等于一个大圆的半径，小圆面积是大圆面积的（   ）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 </w:t>
            </w: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8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m:oMath>
              <m:f>
                <m:fPr/>
                <m:num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1</m:t>
                  </m:r>
                </m:num>
                <m:den>
                  <m:r>
                    <m:rPr>
                      <m:nor/>
                      <m:sty m:val="p"/>
                    </m:rPr>
                    <w:rPr>
                      <w:rFonts w:hint="eastAsia" w:ascii="Cambria Math"/>
                      <w:b w:val="0"/>
                      <w:i w:val="0"/>
                      <w:lang w:eastAsia="zh-CN"/>
                    </w:rPr>
                    <m:t>6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解：设小圆的直径是2r，则大圆的半径是2r，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小圆面积是大圆面积的：πr²÷π×(2r)²=πr²÷4πr²=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4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tbl>
      <w:tblPr>
        <w:tblStyle w:val="4"/>
        <w:tblW w:w="9025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rFonts w:hint="eastAsia"/>
                <w:color w:val="FF0000"/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 xml:space="preserve"> 一半圆的周长为10.28m，则半圆的面积为（　　　　　）m</w:t>
            </w:r>
            <w:r>
              <w:rPr>
                <w:b w:val="0"/>
                <w:i w:val="0"/>
                <w:color w:val="000000"/>
                <w:vertAlign w:val="superscript"/>
              </w:rPr>
              <w:t>2</w:t>
            </w:r>
            <w:r>
              <w:rPr>
                <w:b w:val="0"/>
                <w:i w:val="0"/>
                <w:color w:val="000000"/>
                <w:sz w:val="21"/>
              </w:rPr>
              <w:t xml:space="preserve">  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</w:pPr>
            <w:r>
              <w:rPr>
                <w:b w:val="0"/>
                <w:i w:val="0"/>
                <w:color w:val="000000"/>
                <w:sz w:val="21"/>
              </w:rPr>
              <w:t>3.14                                      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6.28       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4.07     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5" w:type="dxa"/>
          </w:tcPr>
          <w:p>
            <w:pPr>
              <w:spacing w:after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1.57 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5" w:type="dxa"/>
          </w:tcPr>
          <w:p>
            <w:pPr>
              <w:spacing w:after="0"/>
              <w:ind w:left="0"/>
              <w:jc w:val="left"/>
              <w:rPr>
                <w:lang w:eastAsia="zh-CN"/>
              </w:rPr>
            </w:pPr>
            <w:r>
              <w:rPr>
                <w:b w:val="0"/>
                <w:i w:val="0"/>
                <w:color w:val="000000"/>
                <w:sz w:val="21"/>
              </w:rPr>
              <w:t>解：设半圆的直径是d，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3.14×d÷2+d=10.28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      1.57d+d=10.28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 2.57d=10.28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                   d=4</w:t>
            </w:r>
            <w:r>
              <w:br w:type="textWrapping"/>
            </w:r>
            <w:r>
              <w:rPr>
                <w:b w:val="0"/>
                <w:i w:val="0"/>
                <w:color w:val="000000"/>
                <w:sz w:val="21"/>
              </w:rPr>
              <w:t>半圆的面积：3.14×(4÷2)²×</w:t>
            </w:r>
            <m:oMath>
              <m:f>
                <m:fPr/>
                <m:num>
                  <m:r>
                    <w:rPr>
                      <w:rFonts w:hint="eastAsia" w:asci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hint="eastAsia" w:ascii="Cambria Math"/>
                      <w:lang w:eastAsia="zh-CN"/>
                    </w:rPr>
                    <m:t>2</m:t>
                  </m:r>
                </m:den>
              </m:f>
            </m:oMath>
            <w:r>
              <w:rPr>
                <w:b w:val="0"/>
                <w:i w:val="0"/>
                <w:color w:val="000000"/>
                <w:sz w:val="21"/>
              </w:rPr>
              <w:t>=3.14×2=6.28(m²)</w:t>
            </w:r>
            <w:r>
              <w:br w:type="textWrapping"/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六年级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5" w:type="dxa"/>
          </w:tcPr>
          <w:p>
            <w:pPr>
              <w:spacing w:after="0" w:line="240" w:lineRule="auto"/>
            </w:pPr>
            <w:r>
              <w:t>0.5000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rFonts w:hint="eastAsia"/>
                <w:b/>
                <w:lang w:eastAsia="zh-CN"/>
              </w:rPr>
              <w:t>科目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数学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</w:t>
            </w:r>
            <w:r>
              <w:rPr>
                <w:rFonts w:hint="eastAsia"/>
                <w:lang w:eastAsia="zh-CN"/>
              </w:rPr>
              <w:t>年级数学</w:t>
            </w:r>
            <w:r>
              <w:rPr>
                <w:rFonts w:hint="eastAsia"/>
                <w:lang w:val="en-US" w:eastAsia="zh-CN"/>
              </w:rPr>
              <w:t>上</w:t>
            </w:r>
            <w:r>
              <w:rPr>
                <w:rFonts w:hint="eastAsia"/>
                <w:lang w:eastAsia="zh-CN"/>
              </w:rPr>
              <w:t>册_</w:t>
            </w:r>
            <w:r>
              <w:rPr>
                <w:rFonts w:hint="eastAsia" w:ascii="等线" w:hAnsi="等线" w:eastAsia="等线" w:cs="Times New Roman"/>
                <w:sz w:val="20"/>
                <w:szCs w:val="20"/>
                <w:lang w:eastAsia="zh-CN"/>
              </w:rPr>
              <w:t>第六单元 百分数（一）</w:t>
            </w:r>
          </w:p>
        </w:tc>
      </w:tr>
    </w:tbl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p>
      <w:pPr>
        <w:ind w:firstLine="206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4C7F"/>
    <w:multiLevelType w:val="multilevel"/>
    <w:tmpl w:val="516B4C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900F2"/>
    <w:rsid w:val="04AB62FC"/>
    <w:rsid w:val="138771E7"/>
    <w:rsid w:val="149F2421"/>
    <w:rsid w:val="155F6851"/>
    <w:rsid w:val="1A8A0620"/>
    <w:rsid w:val="1CF83FEB"/>
    <w:rsid w:val="1E8B541F"/>
    <w:rsid w:val="211F6997"/>
    <w:rsid w:val="252D70BD"/>
    <w:rsid w:val="253C7971"/>
    <w:rsid w:val="25C64BE9"/>
    <w:rsid w:val="27D33F53"/>
    <w:rsid w:val="2E5C2B35"/>
    <w:rsid w:val="34627EF3"/>
    <w:rsid w:val="36BE74B0"/>
    <w:rsid w:val="38803257"/>
    <w:rsid w:val="38D16A29"/>
    <w:rsid w:val="442B10C7"/>
    <w:rsid w:val="47257886"/>
    <w:rsid w:val="4727257D"/>
    <w:rsid w:val="4A8900F2"/>
    <w:rsid w:val="4CE31B4C"/>
    <w:rsid w:val="4D416E62"/>
    <w:rsid w:val="4E310720"/>
    <w:rsid w:val="583F0B24"/>
    <w:rsid w:val="58BF2F82"/>
    <w:rsid w:val="60F00532"/>
    <w:rsid w:val="623B2448"/>
    <w:rsid w:val="6D535020"/>
    <w:rsid w:val="6DC566A4"/>
    <w:rsid w:val="6E0C0DD2"/>
    <w:rsid w:val="70282129"/>
    <w:rsid w:val="71DA14D9"/>
    <w:rsid w:val="73AF7237"/>
    <w:rsid w:val="7F4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1.GIF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jpe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jpeg"/><Relationship Id="rId52" Type="http://schemas.openxmlformats.org/officeDocument/2006/relationships/image" Target="media/image44.jpeg"/><Relationship Id="rId51" Type="http://schemas.openxmlformats.org/officeDocument/2006/relationships/image" Target="media/image43.png"/><Relationship Id="rId50" Type="http://schemas.openxmlformats.org/officeDocument/2006/relationships/image" Target="media/image42.wmf"/><Relationship Id="rId5" Type="http://schemas.openxmlformats.org/officeDocument/2006/relationships/image" Target="media/image2.jpeg"/><Relationship Id="rId49" Type="http://schemas.openxmlformats.org/officeDocument/2006/relationships/oleObject" Target="embeddings/oleObject5.bin"/><Relationship Id="rId48" Type="http://schemas.openxmlformats.org/officeDocument/2006/relationships/image" Target="media/image41.wmf"/><Relationship Id="rId47" Type="http://schemas.openxmlformats.org/officeDocument/2006/relationships/oleObject" Target="embeddings/oleObject4.bin"/><Relationship Id="rId46" Type="http://schemas.openxmlformats.org/officeDocument/2006/relationships/image" Target="media/image40.wmf"/><Relationship Id="rId45" Type="http://schemas.openxmlformats.org/officeDocument/2006/relationships/oleObject" Target="embeddings/oleObject3.bin"/><Relationship Id="rId44" Type="http://schemas.openxmlformats.org/officeDocument/2006/relationships/image" Target="media/image39.wmf"/><Relationship Id="rId43" Type="http://schemas.openxmlformats.org/officeDocument/2006/relationships/oleObject" Target="embeddings/oleObject2.bin"/><Relationship Id="rId42" Type="http://schemas.openxmlformats.org/officeDocument/2006/relationships/image" Target="media/image38.wmf"/><Relationship Id="rId41" Type="http://schemas.openxmlformats.org/officeDocument/2006/relationships/oleObject" Target="embeddings/oleObject1.bin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2018-07-13T07:06:00Z</dcterms:created>
  <dc:creator>hp</dc:creator>
  <cp:lastModifiedBy>hp</cp:lastModifiedBy>
  <dcterms:modified xsi:type="dcterms:W3CDTF">2018-07-24T09:30:02Z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