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试卷编码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EXA_201806281439_001_01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试卷名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上册数学</w:t>
            </w:r>
            <w:r>
              <w:t>选择小测验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试卷标题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7.9</w:t>
            </w:r>
            <w:r>
              <w:t>作业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描述说明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7.9</w:t>
            </w:r>
            <w:r>
              <w:t>的</w:t>
            </w:r>
            <w:r>
              <w:rPr>
                <w:rFonts w:hint="eastAsia" w:eastAsia="宋体"/>
                <w:lang w:val="en-US" w:eastAsia="zh-CN"/>
              </w:rPr>
              <w:t>数学</w:t>
            </w:r>
            <w:r>
              <w:t>小测验作业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录入人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录入时间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2018-0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-</w:t>
            </w:r>
            <w:r>
              <w:rPr>
                <w:rFonts w:hint="eastAsia" w:eastAsia="宋体"/>
                <w:lang w:val="en-US" w:eastAsia="zh-CN"/>
              </w:rPr>
              <w:t>9</w:t>
            </w:r>
            <w:r>
              <w:t xml:space="preserve"> 14:30:00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备注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备注内容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把下面各数量按从小到大的顺序排列正确的是30cm、3m、30mm,(  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30mm&gt;30cm&gt;3m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3m&lt;30mm&lt;30cm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30cm&gt;3m&gt;30mm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3m&gt;30cm&gt;30m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3m=300cm=3000mm,30cm=300mm;3000mm&gt;300mm&gt;30mm；所以按从大到小的顺序排列是：3m&gt;30cm&gt;30mm，选D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厘米与米的单位换算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002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一颗大树高（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80厘米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800米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lang w:val="en-US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认识米并测量长度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003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长度单位是（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个、十、百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个位、十位、百位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米、厘米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时、分、秒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认识米并测量长度</w:t>
            </w:r>
          </w:p>
        </w:tc>
      </w:tr>
    </w:tbl>
    <w:p/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004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京津铁路大约长(   )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145米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145分米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145千米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145厘米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用恰当单位表示物体的长度时，应根据生活实际，看单位前面的数字的大小来选合适的长度单位.  京津铁路大约长_____,选145千米合适；所以选C．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认识米并测量长度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005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把每小时行的路程与合适的交通工具结合起来是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  </w:t>
            </w:r>
            <w:r>
              <w:drawing>
                <wp:inline distT="0" distB="0" distL="0" distR="0">
                  <wp:extent cx="1107440" cy="754380"/>
                  <wp:effectExtent l="0" t="0" r="16510" b="7620"/>
                  <wp:docPr id="85" name="图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8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694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每小时行20千米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每小时行160千米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每小时行80千米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每小时行900千米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用恰当单位表示交通工具每小时行驶的路程(或人每小时行走的路程)时，应根据生活实际，看单位前面的数字的大小来选合适的长度单位.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汽车大约每小时80千米比较符合事实逻辑。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认识米并测量长度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006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把每小时行的路程与合适的交通工具结合起来是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 xml:space="preserve"> </w:t>
            </w:r>
            <w:r>
              <w:drawing>
                <wp:inline distT="0" distB="0" distL="0" distR="0">
                  <wp:extent cx="1097915" cy="706120"/>
                  <wp:effectExtent l="0" t="0" r="6985" b="17780"/>
                  <wp:docPr id="86" name="图片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图片 8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156" cy="706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每小时行20千米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每小时行160千米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每小时行80千米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每小时行900千米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用恰当单位表示交通工具每小时行驶的路程(或人每小时行走的路程)时，应根据生活实际，看单位前面的数字的大小来选合适的长度单位.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飞机大约每小时900千米比较符合事实逻辑。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认识米并测量长度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007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b w:val="0"/>
                <w:i w:val="0"/>
                <w:color w:val="000000"/>
                <w:sz w:val="21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把每小时行的路程与合适的交通工具结合起来是  </w:t>
            </w:r>
          </w:p>
          <w:p>
            <w:pPr>
              <w:spacing w:after="0" w:line="240" w:lineRule="auto"/>
              <w:jc w:val="left"/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</w:pPr>
            <w:r>
              <w:drawing>
                <wp:inline distT="0" distB="0" distL="0" distR="0">
                  <wp:extent cx="1040765" cy="696595"/>
                  <wp:effectExtent l="0" t="0" r="6985" b="8255"/>
                  <wp:docPr id="87" name="图片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图片 8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854" cy="69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每小时行20千米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每小时行160千米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每小时行80千米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每小时行900千米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用恰当单位表示交通工具每小时行驶的路程(或人每小时行走的路程)时，应根据生活实际，看单位前面的数字的大小来选合适的长度单位.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火车大约每小时160千米比较符合事实逻辑。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认识米并测量长度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008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b w:val="0"/>
                <w:i w:val="0"/>
                <w:color w:val="000000"/>
                <w:sz w:val="21"/>
              </w:rPr>
            </w:pPr>
            <w:r>
              <w:rPr>
                <w:b w:val="0"/>
                <w:i w:val="0"/>
                <w:color w:val="000000"/>
                <w:sz w:val="21"/>
              </w:rPr>
              <w:t>把每小时行的路程与合适的交通工具结合起来是</w:t>
            </w:r>
          </w:p>
          <w:p>
            <w:pPr>
              <w:spacing w:after="0" w:line="240" w:lineRule="auto"/>
              <w:jc w:val="left"/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</w:pPr>
            <w:r>
              <w:drawing>
                <wp:inline distT="0" distB="0" distL="0" distR="0">
                  <wp:extent cx="1040765" cy="706120"/>
                  <wp:effectExtent l="0" t="0" r="6985" b="17780"/>
                  <wp:docPr id="88" name="图片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图片 8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854" cy="706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每小时行20千米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每小时行160千米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每小时行80千米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每小时行900千米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用恰当单位表示交通工具每小时行驶的路程(或人每小时行走的路程)时，应根据生活实际，看单位前面的数字的大小来选合适的长度单位.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自行车大约每小时20千米比较符合事实逻辑。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认识米并测量长度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下面哪个物体的厚度最接近1毫米（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一本《新华字典》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一本语文书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一张IC电话卡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根据生活实际可得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认识</w:t>
            </w:r>
            <w:r>
              <w:rPr>
                <w:rFonts w:hint="eastAsia" w:eastAsia="宋体"/>
                <w:lang w:val="en-US" w:eastAsia="zh-CN"/>
              </w:rPr>
              <w:t>厘</w:t>
            </w:r>
            <w:r>
              <w:rPr>
                <w:rFonts w:hint="eastAsia" w:eastAsia="宋体"/>
                <w:lang w:eastAsia="zh-CN"/>
              </w:rPr>
              <w:t>米并测量长度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数学练习册的封皮宽2（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分米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毫米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用恰当单位表示物体的长度时，应根据生活实际，看单位前面的数字的大小来选合适的长度单位.  数学练习册的封皮宽,用分米作单位合适；所以选C．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认识</w:t>
            </w:r>
            <w:r>
              <w:rPr>
                <w:rFonts w:hint="eastAsia" w:eastAsia="宋体"/>
                <w:lang w:val="en-US" w:eastAsia="zh-CN"/>
              </w:rPr>
              <w:t>厘</w:t>
            </w:r>
            <w:r>
              <w:rPr>
                <w:rFonts w:hint="eastAsia" w:eastAsia="宋体"/>
                <w:lang w:eastAsia="zh-CN"/>
              </w:rPr>
              <w:t>米并测量长度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小明每分钟能跑3000（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分米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毫米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用恰当单位表示物体的长度时，应根据生活实际，看单位前面的数字的大小来选合适的长度单位.  小明每分钟能跑3000_____,用分米作单位合适；所以选B．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认识米并测量长度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一个计算器的厚度是（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7dm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7cm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7mm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我们学过的长度单位有米、分米、厘米、毫米，量比较高的物体用米，量比较矮的物体用厘米、毫米．用恰当单位表示物体的高度时，应根据生活实际，看单位前面的数字的大小来选合适的长度单位.  一个计算器的厚度，选7mm合适，选C．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认识</w:t>
            </w:r>
            <w:r>
              <w:rPr>
                <w:rFonts w:hint="eastAsia" w:eastAsia="宋体"/>
                <w:lang w:val="en-US" w:eastAsia="zh-CN"/>
              </w:rPr>
              <w:t>厘</w:t>
            </w:r>
            <w:r>
              <w:rPr>
                <w:rFonts w:hint="eastAsia" w:eastAsia="宋体"/>
                <w:lang w:eastAsia="zh-CN"/>
              </w:rPr>
              <w:t>米并测量长度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你见过的小蚂蚁的身长大约是5（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毫米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分米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用恰当单位表示物体的长度时，应根据生活实际，看单位前面的数字的大小来选合适的长度单位.  见过的小蚂蚁的身长大约是5_______,选毫米合适，所以选A．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认识</w:t>
            </w:r>
            <w:r>
              <w:rPr>
                <w:rFonts w:hint="eastAsia" w:eastAsia="宋体"/>
                <w:lang w:val="en-US" w:eastAsia="zh-CN"/>
              </w:rPr>
              <w:t>厘</w:t>
            </w:r>
            <w:r>
              <w:rPr>
                <w:rFonts w:hint="eastAsia" w:eastAsia="宋体"/>
                <w:lang w:eastAsia="zh-CN"/>
              </w:rPr>
              <w:t>米并测量长度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爸爸比小明高570（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毫米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分米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用恰当单位表示物体的长度时，应根据生活实际，看单位前面的数字的大小来选合适的长度单位.  爸爸比小明高570_____,用毫米作单位合适；所以选B．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认识</w:t>
            </w:r>
            <w:r>
              <w:rPr>
                <w:rFonts w:hint="eastAsia" w:eastAsia="宋体"/>
                <w:lang w:val="en-US" w:eastAsia="zh-CN"/>
              </w:rPr>
              <w:t>厘</w:t>
            </w:r>
            <w:r>
              <w:rPr>
                <w:rFonts w:hint="eastAsia" w:eastAsia="宋体"/>
                <w:lang w:eastAsia="zh-CN"/>
              </w:rPr>
              <w:t>米并测量长度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1元硬币的厚度是（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2cm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2dm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2mm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用恰当单位表示物体的长度时，应根据生活实际，看单位前面的数字的大小来选合适的长度单位.  1元硬币的厚度,应选2mm,合适,选C．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认识</w:t>
            </w:r>
            <w:r>
              <w:rPr>
                <w:rFonts w:hint="eastAsia" w:eastAsia="宋体"/>
                <w:lang w:val="en-US" w:eastAsia="zh-CN"/>
              </w:rPr>
              <w:t>厘</w:t>
            </w:r>
            <w:r>
              <w:rPr>
                <w:rFonts w:hint="eastAsia" w:eastAsia="宋体"/>
                <w:lang w:eastAsia="zh-CN"/>
              </w:rPr>
              <w:t>米并测量长度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(     )的长度大约是1厘米.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数学书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图钉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根据生活经验可知：图钉的长度大约是1厘米.．故答案为：B．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认识</w:t>
            </w:r>
            <w:r>
              <w:rPr>
                <w:rFonts w:hint="eastAsia" w:eastAsia="宋体"/>
                <w:lang w:val="en-US" w:eastAsia="zh-CN"/>
              </w:rPr>
              <w:t>厘</w:t>
            </w:r>
            <w:r>
              <w:rPr>
                <w:rFonts w:hint="eastAsia" w:eastAsia="宋体"/>
                <w:lang w:eastAsia="zh-CN"/>
              </w:rPr>
              <w:t>米并测量长度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徐州到南京的铁路长346_____,横线上应填的单位名称是（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千克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用恰当单位表示物体的长度时，应根据生活实际，看单位前面的数字的大小来选合适的长度单位. 徐州到南京的铁路长346_____，应选千米作单位合适,选B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认识米并测量长度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飞机每小时一般可飞行（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1000km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10000km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100km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10km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用恰当单位表示物体的长度时，应根据生活实际，看单位前面的数字的大小来选合适的长度单位.   飞机每小时一般可飞行的距离,应选1000km合适,选A．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认识米并测量长度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办公椅的椅面距地一般为（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7dm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8dm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4dm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1dm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用恰当单位表示物体的长度时，应根据生活实际，看单位前面的数字的大小来选合适的长度单位.   办公椅的椅面距地一般为,应选4dm合适,选C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认识米并测量长度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青山小学操场上的一条跑道有多长？（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60米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60厘米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用恰当单位表示物体的长度时，应根据生活实际，看单位前面的数字的大小来选合适的长度单位. 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这个地方选A较为合适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认识米并测量长度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运动场一周长400_____,横线上应填的单位名称是（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千米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千克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用恰当单位表示物体的长度时，应根据生活实际，看单位前面的数字的大小来选合适的长度单位.  运动场一周长400_____,用米作单位合适；所以选D．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认识米并测量长度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一根日光灯灯管长150（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分米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毫米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用恰当单位表示物体的长度时，应根据生活实际，看单位前面的数字的大小来选合适的长度单位.  一根日光灯灯管长150________，应选厘米作单位合适,选B．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认识</w:t>
            </w:r>
            <w:r>
              <w:rPr>
                <w:rFonts w:hint="eastAsia" w:eastAsia="宋体"/>
                <w:lang w:val="en-US" w:eastAsia="zh-CN"/>
              </w:rPr>
              <w:t>厘</w:t>
            </w:r>
            <w:r>
              <w:rPr>
                <w:rFonts w:hint="eastAsia" w:eastAsia="宋体"/>
                <w:lang w:eastAsia="zh-CN"/>
              </w:rPr>
              <w:t>米并测量长度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我是几？（）我不是最大两位数，我比97大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从“我不是最大两位数，我比97大”可知：99不可选（99为最大两位数），97、96不可选（因为比97大），只能选98，所以选C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lang w:val="en-US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不进位加法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一辆大客车限乘68人，一班有32人，二班有35人，两个人（）合一辆车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可以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不可以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不知道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32+35=67人，68&gt;67，故可以合租一辆车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不进位加法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表中的故事书有多少本？（      ）</w:t>
            </w:r>
          </w:p>
          <w:tbl>
            <w:tblPr>
              <w:tblStyle w:val="4"/>
              <w:tblW w:w="3420" w:type="dxa"/>
              <w:tblInd w:w="115" w:type="dxa"/>
              <w:tblBorders>
                <w:top w:val="inset" w:color="000000" w:sz="8" w:space="0"/>
                <w:left w:val="inset" w:color="000000" w:sz="8" w:space="0"/>
                <w:bottom w:val="inset" w:color="000000" w:sz="8" w:space="0"/>
                <w:right w:val="inset" w:color="000000" w:sz="8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84"/>
              <w:gridCol w:w="798"/>
              <w:gridCol w:w="1254"/>
              <w:gridCol w:w="684"/>
            </w:tblGrid>
            <w:tr>
              <w:tblPrEx>
                <w:tblBorders>
                  <w:top w:val="inset" w:color="000000" w:sz="8" w:space="0"/>
                  <w:left w:val="inset" w:color="000000" w:sz="8" w:space="0"/>
                  <w:bottom w:val="inset" w:color="000000" w:sz="8" w:space="0"/>
                  <w:right w:val="inset" w:color="000000" w:sz="8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84" w:type="dxa"/>
                  <w:tcBorders>
                    <w:top w:val="outset" w:color="000000" w:sz="8" w:space="0"/>
                    <w:left w:val="outset" w:color="000000" w:sz="8" w:space="0"/>
                    <w:bottom w:val="outset" w:color="000000" w:sz="8" w:space="0"/>
                    <w:right w:val="outset" w:color="000000" w:sz="8" w:space="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top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b w:val="0"/>
                      <w:i w:val="0"/>
                      <w:color w:val="000000"/>
                      <w:sz w:val="21"/>
                    </w:rPr>
                    <w:t>漫画书</w:t>
                  </w:r>
                </w:p>
              </w:tc>
              <w:tc>
                <w:tcPr>
                  <w:tcW w:w="798" w:type="dxa"/>
                  <w:tcBorders>
                    <w:top w:val="outset" w:color="000000" w:sz="8" w:space="0"/>
                    <w:left w:val="outset" w:color="000000" w:sz="8" w:space="0"/>
                    <w:bottom w:val="outset" w:color="000000" w:sz="8" w:space="0"/>
                    <w:right w:val="outset" w:color="000000" w:sz="8" w:space="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top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b w:val="0"/>
                      <w:i w:val="0"/>
                      <w:color w:val="000000"/>
                      <w:sz w:val="21"/>
                    </w:rPr>
                    <w:t>科技书</w:t>
                  </w:r>
                </w:p>
              </w:tc>
              <w:tc>
                <w:tcPr>
                  <w:tcW w:w="1254" w:type="dxa"/>
                  <w:tcBorders>
                    <w:top w:val="outset" w:color="000000" w:sz="8" w:space="0"/>
                    <w:left w:val="outset" w:color="000000" w:sz="8" w:space="0"/>
                    <w:bottom w:val="outset" w:color="000000" w:sz="8" w:space="0"/>
                    <w:right w:val="outset" w:color="000000" w:sz="8" w:space="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top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b w:val="0"/>
                      <w:i w:val="0"/>
                      <w:color w:val="000000"/>
                      <w:sz w:val="21"/>
                    </w:rPr>
                    <w:t>故事书</w:t>
                  </w:r>
                </w:p>
              </w:tc>
              <w:tc>
                <w:tcPr>
                  <w:tcW w:w="684" w:type="dxa"/>
                  <w:tcBorders>
                    <w:top w:val="outset" w:color="000000" w:sz="8" w:space="0"/>
                    <w:left w:val="outset" w:color="000000" w:sz="8" w:space="0"/>
                    <w:bottom w:val="outset" w:color="000000" w:sz="8" w:space="0"/>
                    <w:right w:val="outset" w:color="000000" w:sz="8" w:space="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top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b w:val="0"/>
                      <w:i w:val="0"/>
                      <w:color w:val="000000"/>
                      <w:sz w:val="21"/>
                    </w:rPr>
                    <w:t>合计</w:t>
                  </w:r>
                </w:p>
              </w:tc>
            </w:tr>
            <w:tr>
              <w:tblPrEx>
                <w:tblBorders>
                  <w:top w:val="inset" w:color="000000" w:sz="8" w:space="0"/>
                  <w:left w:val="inset" w:color="000000" w:sz="8" w:space="0"/>
                  <w:bottom w:val="inset" w:color="000000" w:sz="8" w:space="0"/>
                  <w:right w:val="inset" w:color="000000" w:sz="8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84" w:type="dxa"/>
                  <w:tcBorders>
                    <w:top w:val="outset" w:color="000000" w:sz="8" w:space="0"/>
                    <w:left w:val="outset" w:color="000000" w:sz="8" w:space="0"/>
                    <w:bottom w:val="outset" w:color="000000" w:sz="8" w:space="0"/>
                    <w:right w:val="outset" w:color="000000" w:sz="8" w:space="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top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b w:val="0"/>
                      <w:i w:val="0"/>
                      <w:color w:val="000000"/>
                      <w:sz w:val="21"/>
                    </w:rPr>
                    <w:t>31本</w:t>
                  </w:r>
                </w:p>
              </w:tc>
              <w:tc>
                <w:tcPr>
                  <w:tcW w:w="798" w:type="dxa"/>
                  <w:tcBorders>
                    <w:top w:val="outset" w:color="000000" w:sz="8" w:space="0"/>
                    <w:left w:val="outset" w:color="000000" w:sz="8" w:space="0"/>
                    <w:bottom w:val="outset" w:color="000000" w:sz="8" w:space="0"/>
                    <w:right w:val="outset" w:color="000000" w:sz="8" w:space="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top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b w:val="0"/>
                      <w:i w:val="0"/>
                      <w:color w:val="000000"/>
                      <w:sz w:val="21"/>
                    </w:rPr>
                    <w:t>9本</w:t>
                  </w:r>
                </w:p>
              </w:tc>
              <w:tc>
                <w:tcPr>
                  <w:tcW w:w="1254" w:type="dxa"/>
                  <w:tcBorders>
                    <w:top w:val="outset" w:color="000000" w:sz="8" w:space="0"/>
                    <w:left w:val="outset" w:color="000000" w:sz="8" w:space="0"/>
                    <w:bottom w:val="outset" w:color="000000" w:sz="8" w:space="0"/>
                    <w:right w:val="outset" w:color="000000" w:sz="8" w:space="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top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b w:val="0"/>
                      <w:i w:val="0"/>
                      <w:color w:val="000000"/>
                      <w:sz w:val="21"/>
                    </w:rPr>
                    <w:t>（    ）本</w:t>
                  </w:r>
                </w:p>
              </w:tc>
              <w:tc>
                <w:tcPr>
                  <w:tcW w:w="684" w:type="dxa"/>
                  <w:tcBorders>
                    <w:top w:val="outset" w:color="000000" w:sz="8" w:space="0"/>
                    <w:left w:val="outset" w:color="000000" w:sz="8" w:space="0"/>
                    <w:bottom w:val="outset" w:color="000000" w:sz="8" w:space="0"/>
                    <w:right w:val="outset" w:color="000000" w:sz="8" w:space="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top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b w:val="0"/>
                      <w:i w:val="0"/>
                      <w:color w:val="000000"/>
                      <w:sz w:val="21"/>
                    </w:rPr>
                    <w:t>100本</w:t>
                  </w:r>
                </w:p>
              </w:tc>
            </w:tr>
          </w:tbl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解：100－31－9=60（本）则故事书有60本。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连加、连减和加减混合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最小的三位数减去35，差是（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最小的三位数是100，则用100－35求解。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退位减法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钟面上（）时整，时针和分针形成的角是直角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lang w:val="en-US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直角的认识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三角板的三个角中，最多有几个直角？（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不知道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根据对执教的认识，找出三角板上直角的个数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直角的认识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黑板上的直角比三角尺上的直角（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一样大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不知道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无论是哪里的直角，直角都为90°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直角的认识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下列说法中，正确的是（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角的两边越长，这个角就越大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角的大小与角的方向有关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放大镜不能把角的度数放大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以上说法都不正确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角的构成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</w:tbl>
    <w:p/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031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下图中，不是角的图形是（ ）。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830580" cy="381635"/>
                  <wp:effectExtent l="0" t="0" r="7620" b="1841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771" cy="38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887730" cy="410210"/>
                  <wp:effectExtent l="0" t="0" r="7620" b="889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073" cy="410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849630" cy="381635"/>
                  <wp:effectExtent l="0" t="0" r="7620" b="1841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871" cy="38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A、符合角的特点，是角；B、没有顶点，不是角；C、一条边不是射线，不是角.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角的构成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角的大小和两条边的长短（  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有关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无关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由角的构成可得B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角的构成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033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选出比直角大的角（ 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668020" cy="840105"/>
                  <wp:effectExtent l="0" t="0" r="17780" b="1714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439" cy="840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1155065" cy="773430"/>
                  <wp:effectExtent l="0" t="0" r="6985" b="762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446" cy="773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830580" cy="782955"/>
                  <wp:effectExtent l="0" t="0" r="7620" b="1714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771" cy="78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从上图可以看出B是钝角，比直角大。故选： 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直角、锐角和钝角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下面图形中，是线段的是（     ）。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534670" cy="715645"/>
                  <wp:effectExtent l="0" t="0" r="17780" b="825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746" cy="716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992505" cy="362585"/>
                  <wp:effectExtent l="0" t="0" r="17145" b="1841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115" cy="362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982980" cy="467360"/>
                  <wp:effectExtent l="0" t="0" r="7620" b="889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564" cy="467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根据定义可得B是线段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角的构成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3时整，时针和分针成（　　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一条直线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锐角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钝角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直角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根据三时整成的形状和角的分类可以知道成直角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角的构成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红领巾有几个锐角？（　　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了解到红领巾的形根据角的分类可以知道红领巾有1个钝角和2个锐角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直角、锐角和钝角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037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下列说法中，正确的是（　　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一个角的两条边变长，角也会变大。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一个角的两条边变短，角就会变小。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一个角的两条边变长了，角的大小不变。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根据角的概念可以知道，角的大小和角的边长没有关系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角的构成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038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下面是直角的是（ 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725170" cy="677545"/>
                  <wp:effectExtent l="0" t="0" r="17780" b="8255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729" cy="67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725170" cy="620395"/>
                  <wp:effectExtent l="0" t="0" r="17780" b="8255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729" cy="6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859155" cy="582295"/>
                  <wp:effectExtent l="0" t="0" r="17145" b="825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422" cy="582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上面只有C是直角，故选：C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直角的认识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一个角的两边是（　　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线段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射线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直线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根据角的定义可以知道角的两边是射线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角的构成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954405" cy="840105"/>
                  <wp:effectExtent l="0" t="0" r="17145" b="17145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913" cy="840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一共有几个直角，几个锐角（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2个直角两个锐角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1个直角两个锐角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3个直角两个锐角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直角里边的射线把这条直角分成两个锐角，所以有一个直角跟两个锐角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直角、锐角和钝角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041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下图中有几个角？（    ）  </w:t>
            </w:r>
            <w:r>
              <w:drawing>
                <wp:inline distT="0" distB="0" distL="0" distR="0">
                  <wp:extent cx="1107440" cy="878205"/>
                  <wp:effectExtent l="0" t="0" r="16510" b="17145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694" cy="878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上面图形中有6个角。故选B。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角的构成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下面哪个是角？（ 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696595" cy="629920"/>
                  <wp:effectExtent l="0" t="0" r="8255" b="1778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090" cy="630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925830" cy="591820"/>
                  <wp:effectExtent l="0" t="0" r="7620" b="1778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262" cy="592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1174115" cy="763905"/>
                  <wp:effectExtent l="0" t="0" r="6985" b="1714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4547" cy="763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上面的图形中只有C是角，故选C。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角的构成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043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互相垂直的两条直线可以相交成4个（　　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锐角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直角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钝角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不能成角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根据题意画图可以知道互相垂直的两条直线可以相交成4个直角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直角、锐角和钝角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044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量角的大小要用（　　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直尺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三角板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量角器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了解角的概念，知道量角的大小要用量角器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角的构成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观察角的大小，要看(     )。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所画两边的长短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两边张开的大小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两边的粗细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根据角的概念可以知道观察角的大小要看两边张开的大小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角的构成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046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右图中有（   ）个角,其中有（   ）个是直角。 </w:t>
            </w:r>
            <w:r>
              <w:drawing>
                <wp:inline distT="0" distB="0" distL="0" distR="0">
                  <wp:extent cx="1412875" cy="610870"/>
                  <wp:effectExtent l="0" t="0" r="15875" b="1778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53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69" cy="611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2；1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3；2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4；2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5；4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易看出图中共有4个角并且有两个直角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直角的认识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047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右图中有（   ）个角,其中有（   ）个是直角。 </w:t>
            </w:r>
            <w:r>
              <w:drawing>
                <wp:inline distT="0" distB="0" distL="0" distR="0">
                  <wp:extent cx="1097915" cy="706120"/>
                  <wp:effectExtent l="0" t="0" r="6985" b="17780"/>
                  <wp:docPr id="89" name="图片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图片 89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156" cy="706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2；1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3；2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5；2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易看出图中共有5个角并且有两个直角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直角的认识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三角形是（ 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773430" cy="343535"/>
                  <wp:effectExtent l="0" t="0" r="7620" b="18415"/>
                  <wp:docPr id="90" name="图片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图片 90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481" cy="343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467360" cy="400685"/>
                  <wp:effectExtent l="0" t="0" r="8890" b="18415"/>
                  <wp:docPr id="92" name="图片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图片 92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06" cy="401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362585" cy="438785"/>
                  <wp:effectExtent l="0" t="0" r="18415" b="18415"/>
                  <wp:docPr id="94" name="图片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图片 94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64" cy="43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648970" cy="544195"/>
                  <wp:effectExtent l="0" t="0" r="17780" b="8255"/>
                  <wp:docPr id="96" name="图片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图片 96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338" cy="54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三角形是由三个边围成的，并且是封闭的图形，所以答案选D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角的构成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049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角的大小与（    ）有关。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角的两边长短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角的两边叉开的大小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角的顶点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角的大小是指两边张开的大小，与两条边的分离程度有关，由此判定即可得出结论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角的构成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下图中有（   ）个直角。</w:t>
            </w:r>
            <w:r>
              <w:drawing>
                <wp:inline distT="0" distB="0" distL="0" distR="0">
                  <wp:extent cx="1002665" cy="792480"/>
                  <wp:effectExtent l="0" t="0" r="6985" b="7620"/>
                  <wp:docPr id="99" name="图片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图片 99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665" cy="792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如图，共有6个直角.</w:t>
            </w:r>
            <w:r>
              <w:br w:type="textWrapping"/>
            </w:r>
            <w:r>
              <w:drawing>
                <wp:inline distT="0" distB="0" distL="0" distR="0">
                  <wp:extent cx="1040765" cy="754380"/>
                  <wp:effectExtent l="0" t="0" r="6985" b="7620"/>
                  <wp:docPr id="102" name="图片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图片 102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854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故答案为：B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直角的认识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051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下面的图形中是钝角的是：(   )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954405" cy="734695"/>
                  <wp:effectExtent l="0" t="0" r="17145" b="8255"/>
                  <wp:docPr id="103" name="图片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图片 103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913" cy="7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992505" cy="782955"/>
                  <wp:effectExtent l="0" t="0" r="17145" b="17145"/>
                  <wp:docPr id="104" name="图片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图片 104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115" cy="78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1422400" cy="763905"/>
                  <wp:effectExtent l="0" t="0" r="6350" b="17145"/>
                  <wp:docPr id="105" name="图片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图片 105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819" cy="763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由图可得为C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直角、锐角和钝角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052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下图中一共有（   ）个角。  </w:t>
            </w:r>
            <w:r>
              <w:br w:type="textWrapping"/>
            </w:r>
            <w:r>
              <w:drawing>
                <wp:inline distT="0" distB="0" distL="0" distR="0">
                  <wp:extent cx="773430" cy="792480"/>
                  <wp:effectExtent l="0" t="0" r="7620" b="7620"/>
                  <wp:docPr id="106" name="图片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图片 106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481" cy="792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             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由图可得只有一个角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角的构成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053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486410" cy="190500"/>
                  <wp:effectExtent l="0" t="0" r="8890" b="0"/>
                  <wp:docPr id="107" name="图片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图片 107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007" cy="190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左图中有（  ）个角。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图中共有8个角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角的构成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054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  <w:r>
              <w:rPr>
                <w:rFonts w:hint="default" w:ascii="Arial" w:hAnsi="Arial" w:eastAsia="宋体" w:cs="Arial"/>
                <w:lang w:val="en-US" w:eastAsia="zh-CN"/>
              </w:rPr>
              <w:t>×</w:t>
            </w:r>
            <w:r>
              <w:rPr>
                <w:rFonts w:hint="eastAsia" w:eastAsia="宋体"/>
                <w:lang w:val="en-US" w:eastAsia="zh-CN"/>
              </w:rPr>
              <w:t>6=（）</w:t>
            </w:r>
            <w:r>
              <w:rPr>
                <w:rFonts w:hint="default" w:ascii="Arial" w:hAnsi="Arial" w:eastAsia="宋体" w:cs="Arial"/>
                <w:lang w:val="en-US" w:eastAsia="zh-CN"/>
              </w:rPr>
              <w:t>×</w:t>
            </w:r>
            <w:r>
              <w:rPr>
                <w:rFonts w:hint="eastAsia" w:eastAsia="宋体"/>
                <w:lang w:val="en-US" w:eastAsia="zh-CN"/>
              </w:rPr>
              <w:t>8，在（）里应填的是（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左面：4</w:t>
            </w:r>
            <w:r>
              <w:rPr>
                <w:rFonts w:hint="default" w:ascii="Arial" w:hAnsi="Arial" w:eastAsia="宋体" w:cs="Arial"/>
                <w:lang w:val="en-US" w:eastAsia="zh-CN"/>
              </w:rPr>
              <w:t>×</w:t>
            </w:r>
            <w:r>
              <w:rPr>
                <w:rFonts w:hint="eastAsia" w:eastAsia="宋体"/>
                <w:lang w:val="en-US" w:eastAsia="zh-CN"/>
              </w:rPr>
              <w:t>6=24，右面：想口诀：8和几相乘等于24，八（三）二十四，所以4</w:t>
            </w:r>
            <w:r>
              <w:rPr>
                <w:rFonts w:hint="default" w:ascii="Arial" w:hAnsi="Arial" w:eastAsia="宋体" w:cs="Arial"/>
                <w:lang w:val="en-US" w:eastAsia="zh-CN"/>
              </w:rPr>
              <w:t>×</w:t>
            </w:r>
            <w:r>
              <w:rPr>
                <w:rFonts w:hint="eastAsia" w:eastAsia="宋体"/>
                <w:lang w:val="en-US" w:eastAsia="zh-CN"/>
              </w:rPr>
              <w:t>6=3</w:t>
            </w:r>
            <w:r>
              <w:rPr>
                <w:rFonts w:hint="default" w:ascii="Arial" w:hAnsi="Arial" w:eastAsia="宋体" w:cs="Arial"/>
                <w:lang w:val="en-US" w:eastAsia="zh-CN"/>
              </w:rPr>
              <w:t>×</w:t>
            </w:r>
            <w:r>
              <w:rPr>
                <w:rFonts w:hint="eastAsia" w:eastAsia="宋体"/>
                <w:lang w:val="en-US" w:eastAsia="zh-CN"/>
              </w:rPr>
              <w:t>8,选C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lang w:val="en-US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8的乘法口诀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  <w:r>
              <w:rPr>
                <w:rFonts w:hint="default" w:ascii="Arial" w:hAnsi="Arial" w:eastAsia="宋体" w:cs="Arial"/>
                <w:lang w:val="en-US" w:eastAsia="zh-CN"/>
              </w:rPr>
              <w:t>×</w:t>
            </w:r>
            <w:r>
              <w:rPr>
                <w:rFonts w:hint="eastAsia" w:eastAsia="宋体"/>
                <w:lang w:val="en-US" w:eastAsia="zh-CN"/>
              </w:rPr>
              <w:t>3（）1+3，比较大小，在（）里应填的符号是（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=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左边：1</w:t>
            </w:r>
            <w:r>
              <w:rPr>
                <w:rFonts w:hint="default" w:ascii="Arial" w:hAnsi="Arial" w:eastAsia="宋体" w:cs="Arial"/>
                <w:lang w:val="en-US" w:eastAsia="zh-CN"/>
              </w:rPr>
              <w:t>×</w:t>
            </w:r>
            <w:r>
              <w:rPr>
                <w:rFonts w:hint="eastAsia" w:eastAsia="宋体"/>
                <w:lang w:val="en-US" w:eastAsia="zh-CN"/>
              </w:rPr>
              <w:t>3=3,右边：1+3=4，3&lt;4,所以1</w:t>
            </w:r>
            <w:r>
              <w:rPr>
                <w:rFonts w:hint="default" w:ascii="Arial" w:hAnsi="Arial" w:eastAsia="宋体" w:cs="Arial"/>
                <w:lang w:val="en-US" w:eastAsia="zh-CN"/>
              </w:rPr>
              <w:t>×</w:t>
            </w:r>
            <w:r>
              <w:rPr>
                <w:rFonts w:hint="eastAsia" w:eastAsia="宋体"/>
                <w:lang w:val="en-US" w:eastAsia="zh-CN"/>
              </w:rPr>
              <w:t>3&lt;1+3,选B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lang w:val="en-US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4个6相加，列式错误的是（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6+6+6+6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4+6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default" w:ascii="Arial" w:hAnsi="Arial" w:eastAsia="宋体" w:cs="Arial"/>
                <w:lang w:val="en-US" w:eastAsia="zh-CN"/>
              </w:rPr>
              <w:t>×</w:t>
            </w: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6+6+6+6表示4个6相加，列式正确；4+6表示4和6相加，列式错误；6</w:t>
            </w:r>
            <w:r>
              <w:rPr>
                <w:rFonts w:hint="default" w:ascii="Arial" w:hAnsi="Arial" w:eastAsia="宋体" w:cs="Arial"/>
                <w:lang w:val="en-US" w:eastAsia="zh-CN"/>
              </w:rPr>
              <w:t>×</w:t>
            </w:r>
            <w:r>
              <w:rPr>
                <w:rFonts w:hint="eastAsia" w:eastAsia="宋体"/>
                <w:lang w:val="en-US" w:eastAsia="zh-CN"/>
              </w:rPr>
              <w:t>4表示4个6相加列式错误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lang w:val="en-US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6的乘法口诀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</w:tbl>
    <w:p/>
    <w:p/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057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把6，每1个为一份，可以分几份？正确的列式是（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6×1＝6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6÷6＝1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6÷1＝6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1×6＝6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6的乘法口诀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058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一张邮票的面值是50分，4张这样的邮票是________分．合________元.（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200，2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100，1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50，5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400，4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50×4＝200（分）  因为1元＝100分，所以200分＝2元.选A．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5的乘法口诀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059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根据图意选择一个合适的算式．（   ）  </w:t>
            </w:r>
            <w:r>
              <w:drawing>
                <wp:inline distT="0" distB="0" distL="0" distR="0">
                  <wp:extent cx="2092960" cy="1673860"/>
                  <wp:effectExtent l="0" t="0" r="2540" b="254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2960" cy="167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图意是把6个草莓，每2个放在一个盘子里，一共可以放几盘？列式是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6÷2＝3（盘），选C.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数学/二年级下册/</w:t>
            </w:r>
            <w:r>
              <w:rPr>
                <w:rFonts w:hint="eastAsia" w:eastAsia="宋体"/>
                <w:lang w:eastAsia="zh-CN"/>
              </w:rPr>
              <w:t>第二单元：表内除法（一）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用2~6的乘法口诀求商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060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看图数数</w:t>
            </w:r>
            <w:r>
              <w:drawing>
                <wp:inline distT="0" distB="0" distL="0" distR="0">
                  <wp:extent cx="1508760" cy="773430"/>
                  <wp:effectExtent l="0" t="0" r="15240" b="762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760" cy="773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这是个五边形，一共有5个角。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角的构成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061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6÷3□6×3，□里应填（    ）。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=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&lt;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6÷3=2，6×3=18，所以6÷3&lt;6×3.故答案为：C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第二单元：表内除法（一）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用2~6的乘法口诀求商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062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积是18的算式是（  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48-39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9×9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3+6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2×9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48-39=9；9</w:t>
            </w:r>
            <w:r>
              <w:rPr>
                <w:rFonts w:hint="default" w:ascii="Arial" w:hAnsi="Arial" w:eastAsia="宋体" w:cs="Arial"/>
                <w:lang w:val="en-US" w:eastAsia="zh-CN"/>
              </w:rPr>
              <w:t>×</w:t>
            </w:r>
            <w:r>
              <w:rPr>
                <w:rFonts w:hint="eastAsia" w:eastAsia="宋体"/>
                <w:lang w:val="en-US" w:eastAsia="zh-CN"/>
              </w:rPr>
              <w:t>9=81；3+6=9；2</w:t>
            </w:r>
            <w:r>
              <w:rPr>
                <w:rFonts w:hint="default" w:ascii="Arial" w:hAnsi="Arial" w:eastAsia="宋体" w:cs="Arial"/>
                <w:lang w:val="en-US" w:eastAsia="zh-CN"/>
              </w:rPr>
              <w:t>×</w:t>
            </w:r>
            <w:r>
              <w:rPr>
                <w:rFonts w:hint="eastAsia" w:eastAsia="宋体"/>
                <w:lang w:val="en-US" w:eastAsia="zh-CN"/>
              </w:rPr>
              <w:t>9=18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9的乘法口诀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063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  <w:t>一场大雨从9：20开始下，到10:55雨停止，共下了几个小时几分？正确的解答是（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一小时45分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一小时35分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一小时15分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一小时5分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从9时到10 时是一小时，55-20=35（分），共下了1小时35分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t>第</w:t>
            </w:r>
            <w:r>
              <w:rPr>
                <w:rFonts w:hint="eastAsia" w:eastAsia="宋体"/>
                <w:lang w:eastAsia="zh-CN"/>
              </w:rPr>
              <w:t>七</w:t>
            </w:r>
            <w:r>
              <w:t>单元</w:t>
            </w:r>
            <w:r>
              <w:rPr>
                <w:rFonts w:hint="eastAsia" w:eastAsia="宋体"/>
                <w:lang w:eastAsia="zh-CN"/>
              </w:rPr>
              <w:t>：认识时间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小明从家到学校要走15分钟，他每天要在7：40到校，他应该在什么时候从家出发，才能准时到校？正确的解答是（）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7：45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7：25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7：15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7：55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比7：40早15分钟应该为7：25为B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t>第</w:t>
            </w:r>
            <w:r>
              <w:rPr>
                <w:rFonts w:hint="eastAsia" w:eastAsia="宋体"/>
                <w:lang w:eastAsia="zh-CN"/>
              </w:rPr>
              <w:t>七</w:t>
            </w:r>
            <w:r>
              <w:t>单元</w:t>
            </w:r>
            <w:r>
              <w:rPr>
                <w:rFonts w:hint="eastAsia" w:eastAsia="宋体"/>
                <w:lang w:eastAsia="zh-CN"/>
              </w:rPr>
              <w:t>：认识时间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065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王华上午在校3小时20分，下午在校2小时30分，他一天在校多长时间？上午比小午多多少时间？正确的解答是（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一天在校1小时50分，上午比下午多10分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一天在校4小时40分，上午比下午多40分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一天在校5小时50分，上午比下午多50分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一天在校4小时50分，上午比下午多30分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八王华上午在校的3小时20分，与下午在校的2小时30分合起来是5小时50分，3小时20分=200分，2小时30分=150分，200-150分=50分，上午比下午多50分，选C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t>第</w:t>
            </w:r>
            <w:r>
              <w:rPr>
                <w:rFonts w:hint="eastAsia" w:eastAsia="宋体"/>
                <w:lang w:eastAsia="zh-CN"/>
              </w:rPr>
              <w:t>七</w:t>
            </w:r>
            <w:r>
              <w:t>单元</w:t>
            </w:r>
            <w:r>
              <w:rPr>
                <w:rFonts w:hint="eastAsia" w:eastAsia="宋体"/>
                <w:lang w:eastAsia="zh-CN"/>
              </w:rPr>
              <w:t>：认识时间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066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时针走一大格，分针走（）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1大格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1小格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5小格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时针走一大格为一小时，故分钟走了一圈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t>第</w:t>
            </w:r>
            <w:r>
              <w:rPr>
                <w:rFonts w:hint="eastAsia" w:eastAsia="宋体"/>
                <w:lang w:eastAsia="zh-CN"/>
              </w:rPr>
              <w:t>七</w:t>
            </w:r>
            <w:r>
              <w:t>单元</w:t>
            </w:r>
            <w:r>
              <w:rPr>
                <w:rFonts w:hint="eastAsia" w:eastAsia="宋体"/>
                <w:lang w:eastAsia="zh-CN"/>
              </w:rPr>
              <w:t>：认识时间</w:t>
            </w:r>
          </w:p>
        </w:tc>
      </w:tr>
    </w:tbl>
    <w:p/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067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用1、2、3和4组成两位数，每个两位数的十位数和个位数不能一样，能组成几个两位数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12、13、14、21、23、24、31、32、34、41、42、43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第八单元：搭配（一）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068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1. 根据题意选择正确的算式。（选择正确算式的序号）河里有一群鸭子，游走了14只，还剩20只。河里原来有多少只鸭子？（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34－20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14＋20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20－14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14-20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计算原来鸭子数应用游走的加剩下的，故为20+14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不进位加法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069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53＋8=（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53+8=61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进位加法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070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一个加数是6，另一个加数是27，和是（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6+27=33故答案为：C.笔算两位数加法，要记住三条：1.相同数位对齐；2.从个位加起；3.个位满十，向十位进1，据此解答.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进位加法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071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5＋59= （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5+59=64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进位加法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072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45＋6=（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45+6=51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进位加法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073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9＋46=（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9+46=55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进位加法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074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34＋8=（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34+8=42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进位加法</w:t>
            </w:r>
          </w:p>
        </w:tc>
      </w:tr>
    </w:tbl>
    <w:p/>
    <w:p/>
    <w:p/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075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2＋49=（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2+49=51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进位加法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076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29＋5=（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29+5=34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b w:val="0"/>
                <w:i w:val="0"/>
                <w:color w:val="000000"/>
                <w:sz w:val="21"/>
              </w:rPr>
              <w:t xml:space="preserve"> </w:t>
            </w:r>
            <w:r>
              <w:rPr>
                <w:rFonts w:hint="eastAsia" w:eastAsia="宋体"/>
                <w:lang w:eastAsia="zh-CN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进位加法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077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38＋4=（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38+4=42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进位加法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078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25-（20+5）与下面（     ）的得数相同。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25－20－5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25－20+5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25+20+5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整数的加法和减法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连加、连减和加减混合</w:t>
            </w:r>
          </w:p>
        </w:tc>
      </w:tr>
    </w:tbl>
    <w:p/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079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27＋6= （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27+6=33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二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进位加法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080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53＋7=（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53+7=60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一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进位加法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081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53－5=（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53-5=48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退位减法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082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63－50=（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63-50=13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退位减法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083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48比20多（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48－20=28, 所以选C.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进位</w:t>
            </w:r>
            <w:r>
              <w:rPr>
                <w:rFonts w:hint="eastAsia" w:eastAsia="宋体"/>
                <w:lang w:val="en-US" w:eastAsia="zh-CN"/>
              </w:rPr>
              <w:t>减</w:t>
            </w:r>
            <w:r>
              <w:rPr>
                <w:rFonts w:hint="eastAsia" w:eastAsia="宋体"/>
                <w:lang w:eastAsia="zh-CN"/>
              </w:rPr>
              <w:t>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084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78－50=（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78-50=28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退位减法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085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54－7=（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54-7=47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退位减法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086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59－30=（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59-30=29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退位减法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087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86－60=（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86-60=26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退位减法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088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59比46(    )。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多得多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多一些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一样多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相等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59-46=13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退位减法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089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下面哪个数与49最接近？(     )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最接近49的数，也就是与49的差最小的数。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51-49=2差最小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退位减法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090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小明为全家买了3张参观动物园的票，价格最低的一张13元，价格最高的15元，下面________可能是3张票的总价钱．  （  ）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38元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39元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43元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45元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小明为全家买了3张参观动物园的票，价格最低的一张13元，价格最高的15元，3张票的总价钱有以下几种可能:  第一种:13+15+13=41(元)第二种:13+15+15=43(元)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第三种:13+15+14=42(元)所以只能选C．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进位加法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091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钟面上表示的时刻是 （  ）  </w:t>
            </w:r>
            <w:r>
              <w:drawing>
                <wp:inline distT="0" distB="0" distL="0" distR="0">
                  <wp:extent cx="1384300" cy="1393825"/>
                  <wp:effectExtent l="0" t="0" r="6350" b="15875"/>
                  <wp:docPr id="153" name="图片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图片 153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630" cy="1394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9时半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7时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2时半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因为时针指着数字7,分针正对着数字12,钟面上表示的时刻是7时,所以选C.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t>第</w:t>
            </w:r>
            <w:r>
              <w:rPr>
                <w:rFonts w:hint="eastAsia" w:eastAsia="宋体"/>
                <w:lang w:eastAsia="zh-CN"/>
              </w:rPr>
              <w:t>七</w:t>
            </w:r>
            <w:r>
              <w:t>单元</w:t>
            </w:r>
            <w:r>
              <w:rPr>
                <w:rFonts w:hint="eastAsia" w:eastAsia="宋体"/>
                <w:lang w:eastAsia="zh-CN"/>
              </w:rPr>
              <w:t>：认识时间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092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我会选择(把正确答案的序号填在括号里)．（  ）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  </w:t>
            </w:r>
            <w:r>
              <w:drawing>
                <wp:inline distT="0" distB="0" distL="0" distR="0">
                  <wp:extent cx="1164590" cy="1145540"/>
                  <wp:effectExtent l="0" t="0" r="16510" b="16510"/>
                  <wp:docPr id="161" name="图片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图片 161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4996" cy="114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             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6时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12时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6时半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12时半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t>第</w:t>
            </w:r>
            <w:r>
              <w:rPr>
                <w:rFonts w:hint="eastAsia" w:eastAsia="宋体"/>
                <w:lang w:eastAsia="zh-CN"/>
              </w:rPr>
              <w:t>七</w:t>
            </w:r>
            <w:r>
              <w:t>单元</w:t>
            </w:r>
            <w:r>
              <w:rPr>
                <w:rFonts w:hint="eastAsia" w:eastAsia="宋体"/>
                <w:lang w:eastAsia="zh-CN"/>
              </w:rPr>
              <w:t>：认识时间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093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我会选择(把正确答案的序号填在括号里)．（  ）  </w:t>
            </w:r>
            <w:r>
              <w:drawing>
                <wp:inline distT="0" distB="0" distL="0" distR="0">
                  <wp:extent cx="1078865" cy="1031240"/>
                  <wp:effectExtent l="0" t="0" r="6985" b="16510"/>
                  <wp:docPr id="165" name="图片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图片 165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056" cy="1031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8时半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8时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9时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9时半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t>第</w:t>
            </w:r>
            <w:r>
              <w:rPr>
                <w:rFonts w:hint="eastAsia" w:eastAsia="宋体"/>
                <w:lang w:eastAsia="zh-CN"/>
              </w:rPr>
              <w:t>七</w:t>
            </w:r>
            <w:r>
              <w:t>单元</w:t>
            </w:r>
            <w:r>
              <w:rPr>
                <w:rFonts w:hint="eastAsia" w:eastAsia="宋体"/>
                <w:lang w:eastAsia="zh-CN"/>
              </w:rPr>
              <w:t>：认识时间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094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我会选择(把正确答案的序号填在括号里)．（  ）  </w:t>
            </w:r>
            <w:r>
              <w:drawing>
                <wp:inline distT="0" distB="0" distL="0" distR="0">
                  <wp:extent cx="1050290" cy="1164590"/>
                  <wp:effectExtent l="0" t="0" r="16510" b="16510"/>
                  <wp:docPr id="169" name="图片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图片 169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404" cy="116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 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12时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9时半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8时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12时半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t>第</w:t>
            </w:r>
            <w:r>
              <w:rPr>
                <w:rFonts w:hint="eastAsia" w:eastAsia="宋体"/>
                <w:lang w:eastAsia="zh-CN"/>
              </w:rPr>
              <w:t>七</w:t>
            </w:r>
            <w:r>
              <w:t>单元</w:t>
            </w:r>
            <w:r>
              <w:rPr>
                <w:rFonts w:hint="eastAsia" w:eastAsia="宋体"/>
                <w:lang w:eastAsia="zh-CN"/>
              </w:rPr>
              <w:t>：认识时间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095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9.选择．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钟面上的时间是 （  ）</w:t>
            </w:r>
            <w:r>
              <w:br w:type="textWrapping"/>
            </w:r>
            <w:r>
              <w:drawing>
                <wp:inline distT="0" distB="0" distL="0" distR="0">
                  <wp:extent cx="2035810" cy="2065655"/>
                  <wp:effectExtent l="0" t="0" r="2540" b="10795"/>
                  <wp:docPr id="176" name="图片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图片 176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810" cy="206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2时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13时半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14时半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t>第</w:t>
            </w:r>
            <w:r>
              <w:rPr>
                <w:rFonts w:hint="eastAsia" w:eastAsia="宋体"/>
                <w:lang w:eastAsia="zh-CN"/>
              </w:rPr>
              <w:t>七</w:t>
            </w:r>
            <w:r>
              <w:t>单元</w:t>
            </w:r>
            <w:r>
              <w:rPr>
                <w:rFonts w:hint="eastAsia" w:eastAsia="宋体"/>
                <w:lang w:eastAsia="zh-CN"/>
              </w:rPr>
              <w:t>：认识时间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096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可能是几时？ （  ）  </w:t>
            </w:r>
            <w:r>
              <w:drawing>
                <wp:inline distT="0" distB="0" distL="0" distR="0">
                  <wp:extent cx="1113790" cy="1710055"/>
                  <wp:effectExtent l="0" t="0" r="10160" b="4445"/>
                  <wp:docPr id="180" name="图片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图片 180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790" cy="171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下午2:00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早晨7:00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都可以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都不可以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小花早晨起床后在刷牙,应是早晨7:00,选B.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数学/一年级上册/</w:t>
            </w:r>
            <w:r>
              <w:t>第</w:t>
            </w:r>
            <w:r>
              <w:rPr>
                <w:rFonts w:hint="eastAsia" w:eastAsia="宋体"/>
                <w:lang w:eastAsia="zh-CN"/>
              </w:rPr>
              <w:t>七</w:t>
            </w:r>
            <w:r>
              <w:t>单元</w:t>
            </w:r>
            <w:r>
              <w:rPr>
                <w:rFonts w:hint="eastAsia" w:eastAsia="宋体"/>
                <w:lang w:eastAsia="zh-CN"/>
              </w:rPr>
              <w:t>：认识时间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097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79－(30＋40)=（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因为30＋40＝70， 79－70＝9， 所以79－(30＋40)=9,选A．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连加、连减和加减混合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098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54－39＝（ 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个位4－9不够减，向十位借一，14－9＝5，十位5－1－3＝1，所以B答案是正确的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退位减法</w:t>
            </w:r>
          </w:p>
        </w:tc>
      </w:tr>
    </w:tbl>
    <w:p>
      <w:pPr>
        <w:rPr>
          <w:rFonts w:hint="eastAsia"/>
        </w:rPr>
      </w:pPr>
    </w:p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099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参加合唱的男生有45人，女生有14人，一共有多少人？（）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男生原来就是45人，女生是14人，现在就是45＋14＝59人。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b w:val="0"/>
                <w:i w:val="0"/>
                <w:color w:val="000000"/>
                <w:sz w:val="21"/>
              </w:rPr>
              <w:t xml:space="preserve"> 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进位加法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12＋57的得数等于（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12+57=69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进位加法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79－65＝（）。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79－65，个位9－5＝4，十位7－6＝1，所以A答案是正确的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退位减法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小红已经看了一本书的38页，还有23页没看，这书一共（   ）页。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根据整数的加法和减法，38＋23＝61。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进位加法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妈妈拿一张50元的钱，买了一本25元的字典和一本15元的百科知识，应找回（）元。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根据整数的加法和减法，50－25－15＝10。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退位减法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湖中有25只天鹅，又飞来14只，一共有（ ）只天鹅。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根据整数的加法和减法，25＋14＝39。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进位加法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长度单位是（   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个、十、百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个位、十位、百位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米、厘米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个、十、百是计数单位；个位、十位、百位是数位顺序，只有米、厘米是长度单位.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认识米并测量长度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小明每分钟行58_____,横线上应填的单位名称是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米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分米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厘米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毫米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用恰当单位表示物体的长度时，应根据生活实际，看单位前面的数字的大小来选合适的长度单位.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认识米并测量长度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单人床长2_____,横线上应填的单位名称是（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米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分米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厘米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毫米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用恰当单位表示物体的长度时，应根据生活实际，看单位前面的数字的大小来选合适的长度单位.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认识米并测量长度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飞机每小时飞行约800 (   ) 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分米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千米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飞机是目前最快的交通工具，选C。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认识米并测量长度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北京到西安的距离大约（     ）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1200分米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1200米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1200千米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1200厘米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较远的距离用较大的长度单位，选C。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认识米并测量长度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学校操场跑道一圈是（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800千米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400米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1000厘米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800厘米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用恰当单位表示物体的长度时，应根据生活实际，看单位前面的数字的大小来选合适的长度单位.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认识米并测量长度</w:t>
            </w:r>
          </w:p>
        </w:tc>
      </w:tr>
    </w:tbl>
    <w:p/>
    <w:p>
      <w:pPr>
        <w:rPr>
          <w:rFonts w:hint="eastAsia"/>
        </w:rPr>
      </w:pPr>
    </w:p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如图，“吋”是电视机常用尺寸，1吋约为大拇指第一节的长，则7吋长相当于（    ）。  </w:t>
            </w:r>
            <w:r>
              <w:drawing>
                <wp:inline distT="0" distB="0" distL="0" distR="0">
                  <wp:extent cx="1078865" cy="1355725"/>
                  <wp:effectExtent l="0" t="0" r="698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056" cy="1355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一支粉笔的长度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课桌的长度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黑板的宽度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数学课本的宽度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根据如图的大小可以判定一寸大小大概是1厘米，由此可以判定A选项正确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认识厘米并测量长度</w:t>
            </w:r>
          </w:p>
        </w:tc>
      </w:tr>
    </w:tbl>
    <w:p/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写字台高度是8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0</w:t>
            </w:r>
            <w:r>
              <w:rPr>
                <w:b w:val="0"/>
                <w:i w:val="0"/>
                <w:color w:val="000000"/>
                <w:sz w:val="21"/>
              </w:rPr>
              <w:t>_____,横线上应填的单位名称是（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千克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用恰当单位表示物体的长度时，应根据生活实际，看单位前面的数字的大小来选合适的长度单位.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认识米并测量长度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比大小（）25cm○1m  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&lt;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=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根据长度及长度的常用单位的基本知识，可知25cm＜1m，所以选B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厘米与米的单位换算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将1立方米的大正方体锯成体积是1立方厘米的小正方体，然后将它们一个一个地连成一排，其总长是（    ）。  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1千米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10千米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100千米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1000千米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1立方米=1000000立方厘米，1000000厘米=10千米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厘米与米的单位换算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一棵大树高20_____,横线上应填的单位名称是（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千克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用恰当单位表示物体的长度时，应根据生活实际，看单位前面的数字的大小来选合适的长度单位.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认识米并测量长度</w:t>
            </w:r>
          </w:p>
        </w:tc>
      </w:tr>
    </w:tbl>
    <w:p/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0"/>
              </w:rPr>
              <w:t>比大小（）。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60厘米○6米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&lt;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=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根据长度及长度的常用单位的基本知识，可知60厘米＜6米，所以选B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厘米与米的单位换算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比大小</w:t>
            </w:r>
            <w:r>
              <w:rPr>
                <w:b w:val="0"/>
                <w:i w:val="0"/>
                <w:color w:val="000000"/>
                <w:sz w:val="20"/>
              </w:rPr>
              <w:t>（）。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30cm○13cm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&lt;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=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根据长度及长度的常用单位的基本知识，可知30cm＞13cm，所以选A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厘米与米的单位换算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这根铅芯长多少毫米？（    ）  </w:t>
            </w:r>
            <w:r>
              <w:drawing>
                <wp:inline distT="0" distB="0" distL="0" distR="0">
                  <wp:extent cx="2710180" cy="411480"/>
                  <wp:effectExtent l="0" t="0" r="13970" b="762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018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厘</w:t>
            </w:r>
            <w:r>
              <w:rPr>
                <w:b w:val="0"/>
                <w:i w:val="0"/>
                <w:color w:val="000000"/>
                <w:sz w:val="21"/>
              </w:rPr>
              <w:t>米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6厘米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厘</w:t>
            </w:r>
            <w:r>
              <w:rPr>
                <w:b w:val="0"/>
                <w:i w:val="0"/>
                <w:color w:val="000000"/>
                <w:sz w:val="21"/>
              </w:rPr>
              <w:t>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以上都不合适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这根铅芯的长应为50毫米，故选C。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认识厘米并测量长度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下列正确的是（ ）。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5cm＞13cm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2米＞19厘米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60厘米＞60米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根据2米＞19厘米，5cm＜13cm，60厘米＜60米可知B为正确答案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厘米与米的单位换算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下列各物体的长度接近50cm的是（     ）。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一个杯子的高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一支铅笔的长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一个乒乓球的直径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/>
              <w:ind w:left="15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一课桌的宽度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根据所学1厘米的长度可以判定D答案最接近。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认识厘米并测量长度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一根跳绳大约长(    )。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30厘米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3米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以上都不合适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用恰当单位表示物体的长度时，应根据生活实际，看单位前面的数字的大小来选合适的长度单位.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认识米并测量长度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小明的身高（   ）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6米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135厘米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135米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400厘米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用恰当单位表示物体的长度时，应根据生活实际，看单位前面的数字的大小来选合适的长度单位.  小明的身高，用厘米作单位合适；小明的身高，应选135厘米合适，所以选B．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认识米并测量长度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量下面哪段路要用米作单位？（　　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蚂蚁爬1分钟的路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蜗牛爬1分钟的路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小兔跑1分钟的路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以上都不合适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根据实际情况可以知道C选项最合理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认识米并测量长度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在立定跳远比赛中，小明跳了80厘米，小华跳了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90厘</w:t>
            </w:r>
            <w:r>
              <w:rPr>
                <w:b w:val="0"/>
                <w:i w:val="0"/>
                <w:color w:val="000000"/>
                <w:sz w:val="21"/>
              </w:rPr>
              <w:t>米，他们两人(   )跳得远些。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小明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小华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一样远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不知道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在立定跳远比赛中，小明跳了80厘米，小华跳了9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0厘</w:t>
            </w:r>
            <w:r>
              <w:rPr>
                <w:b w:val="0"/>
                <w:i w:val="0"/>
                <w:color w:val="000000"/>
                <w:sz w:val="21"/>
              </w:rPr>
              <w:t>米，他们两人小华跳得远些。故选： 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认识厘米并测量长度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811530" cy="620395"/>
                  <wp:effectExtent l="0" t="0" r="762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682" cy="6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左图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能否</w:t>
            </w:r>
            <w:r>
              <w:rPr>
                <w:b w:val="0"/>
                <w:i w:val="0"/>
                <w:color w:val="000000"/>
                <w:sz w:val="21"/>
              </w:rPr>
              <w:t>折成正方体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可能可以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观察物体可得可以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第五单元：观察物体（一）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一行的图案分别是从第二行的哪张纸上剪下来的?</w:t>
            </w:r>
            <w:r>
              <w:br w:type="textWrapping"/>
            </w:r>
            <w:r>
              <w:drawing>
                <wp:inline distT="0" distB="0" distL="0" distR="0">
                  <wp:extent cx="782955" cy="639445"/>
                  <wp:effectExtent l="0" t="0" r="17145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031" cy="63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343535" cy="601345"/>
                  <wp:effectExtent l="0" t="0" r="18415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764" cy="60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305435" cy="582295"/>
                  <wp:effectExtent l="0" t="0" r="18415" b="825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75" cy="582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343535" cy="582295"/>
                  <wp:effectExtent l="0" t="0" r="18415" b="825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764" cy="582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334010" cy="572770"/>
                  <wp:effectExtent l="0" t="0" r="8890" b="1778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26" cy="57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观察物体可得是从B剪出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第五单元：观察物体（一）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物体从以下哪个剪出？</w:t>
            </w:r>
            <w:r>
              <w:drawing>
                <wp:inline distT="0" distB="0" distL="0" distR="0">
                  <wp:extent cx="916305" cy="648970"/>
                  <wp:effectExtent l="0" t="0" r="17145" b="1778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711" cy="649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343535" cy="601345"/>
                  <wp:effectExtent l="0" t="0" r="18415" b="825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764" cy="60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305435" cy="582295"/>
                  <wp:effectExtent l="0" t="0" r="18415" b="825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75" cy="582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343535" cy="582295"/>
                  <wp:effectExtent l="0" t="0" r="18415" b="825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764" cy="582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334010" cy="572770"/>
                  <wp:effectExtent l="0" t="0" r="8890" b="1778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26" cy="57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观察物体可得是从C剪出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第五单元：观察物体（一）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物体从以下哪个剪出？</w:t>
            </w:r>
            <w:r>
              <w:drawing>
                <wp:inline distT="0" distB="0" distL="0" distR="0">
                  <wp:extent cx="763905" cy="629920"/>
                  <wp:effectExtent l="0" t="0" r="17145" b="1778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930" cy="630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343535" cy="601345"/>
                  <wp:effectExtent l="0" t="0" r="18415" b="825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764" cy="60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305435" cy="582295"/>
                  <wp:effectExtent l="0" t="0" r="18415" b="825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75" cy="582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343535" cy="582295"/>
                  <wp:effectExtent l="0" t="0" r="18415" b="825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764" cy="582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334010" cy="572770"/>
                  <wp:effectExtent l="0" t="0" r="8890" b="1778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26" cy="57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观察物体可得是从D剪出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第五单元：观察物体（一）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物体从以下哪个剪出？</w:t>
            </w:r>
            <w:r>
              <w:drawing>
                <wp:inline distT="0" distB="0" distL="0" distR="0">
                  <wp:extent cx="677545" cy="553720"/>
                  <wp:effectExtent l="0" t="0" r="8255" b="1778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990" cy="553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343535" cy="601345"/>
                  <wp:effectExtent l="0" t="0" r="18415" b="825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764" cy="60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305435" cy="582295"/>
                  <wp:effectExtent l="0" t="0" r="18415" b="825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75" cy="582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343535" cy="582295"/>
                  <wp:effectExtent l="0" t="0" r="18415" b="825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764" cy="582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334010" cy="572770"/>
                  <wp:effectExtent l="0" t="0" r="8890" b="1778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26" cy="57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观察物体可得是从A剪出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第五单元：观察物体（一）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小红看到是哪副图呢？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1823720" cy="1556385"/>
                  <wp:effectExtent l="0" t="0" r="5080" b="571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3885" cy="1556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840105" cy="467360"/>
                  <wp:effectExtent l="0" t="0" r="17145" b="889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321" cy="467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734695" cy="582295"/>
                  <wp:effectExtent l="0" t="0" r="8255" b="8255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279" cy="582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668020" cy="553720"/>
                  <wp:effectExtent l="0" t="0" r="17780" b="1778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439" cy="553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观察物体可得选B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第五单元：观察物体（一）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小东看到的是哪副图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1823720" cy="1556385"/>
                  <wp:effectExtent l="0" t="0" r="5080" b="5715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3885" cy="1556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840105" cy="467360"/>
                  <wp:effectExtent l="0" t="0" r="17145" b="889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321" cy="467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734695" cy="582295"/>
                  <wp:effectExtent l="0" t="0" r="8255" b="8255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279" cy="582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668020" cy="553720"/>
                  <wp:effectExtent l="0" t="0" r="17780" b="1778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439" cy="553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观察物体可得选C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第五单元：观察物体（一）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小明看到的是哪副图？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1823720" cy="1556385"/>
                  <wp:effectExtent l="0" t="0" r="5080" b="571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3885" cy="1556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840105" cy="467360"/>
                  <wp:effectExtent l="0" t="0" r="17145" b="889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321" cy="467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734695" cy="582295"/>
                  <wp:effectExtent l="0" t="0" r="8255" b="8255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4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279" cy="582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668020" cy="553720"/>
                  <wp:effectExtent l="0" t="0" r="17780" b="1778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439" cy="553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观察物体可得选A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第五单元：观察物体（一）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从镜子中看到的左边图形的样子是下面图形中的哪一个？（   ）  </w:t>
            </w:r>
            <w:r>
              <w:br w:type="textWrapping"/>
            </w:r>
            <w:r>
              <w:drawing>
                <wp:inline distT="0" distB="0" distL="0" distR="0">
                  <wp:extent cx="2428240" cy="2378075"/>
                  <wp:effectExtent l="0" t="0" r="10160" b="3175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240" cy="237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在镜面对称中,镜子中的物体，大小、上下与前后的位置与实物是一致的，而左右的方向相反。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从镜子中看到的左边图形的样子是 </w:t>
            </w:r>
            <w:r>
              <w:drawing>
                <wp:inline distT="0" distB="0" distL="0" distR="0">
                  <wp:extent cx="935355" cy="944880"/>
                  <wp:effectExtent l="0" t="0" r="17145" b="762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812" cy="945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,选C.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第五单元：观察物体（一）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从上海坐火车到北京要17（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我们学过的时间单位有时、分、秒，计量较长的时间用“时”，计量很短的时间用比分更小的单位“秒”.用恰当单位表示时间时，应根据生活实际，看单位前面的数字的大小来选合适的时间单位.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t>第</w:t>
            </w:r>
            <w:r>
              <w:rPr>
                <w:rFonts w:hint="eastAsia" w:eastAsia="宋体"/>
                <w:lang w:eastAsia="zh-CN"/>
              </w:rPr>
              <w:t>七</w:t>
            </w:r>
            <w:r>
              <w:t>单元</w:t>
            </w:r>
            <w:r>
              <w:rPr>
                <w:rFonts w:hint="eastAsia" w:eastAsia="宋体"/>
                <w:lang w:eastAsia="zh-CN"/>
              </w:rPr>
              <w:t>：认识时间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小明跑100米用了（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20秒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20分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20时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我们学过的时间单位有时、分、秒，计量较长的时间用“时”，计量很短的时间用比分更小的单位“秒”.用恰当单位表示时间时，应根据生活实际，看单位前面的数字的大小来选合适的时间单位.  小明跑100米用了20秒合适，选A．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t>第</w:t>
            </w:r>
            <w:r>
              <w:rPr>
                <w:rFonts w:hint="eastAsia" w:eastAsia="宋体"/>
                <w:lang w:eastAsia="zh-CN"/>
              </w:rPr>
              <w:t>七</w:t>
            </w:r>
            <w:r>
              <w:t>单元</w:t>
            </w:r>
            <w:r>
              <w:rPr>
                <w:rFonts w:hint="eastAsia" w:eastAsia="宋体"/>
                <w:lang w:eastAsia="zh-CN"/>
              </w:rPr>
              <w:t>：认识时间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小明每天上午7︰30到校，11︰30放学回家，他上午在校的时间是（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4分钟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4小时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5小时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5分钟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7︰30到11︰30是4小时，选B合适．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t>第</w:t>
            </w:r>
            <w:r>
              <w:rPr>
                <w:rFonts w:hint="eastAsia" w:eastAsia="宋体"/>
                <w:lang w:eastAsia="zh-CN"/>
              </w:rPr>
              <w:t>七</w:t>
            </w:r>
            <w:r>
              <w:t>单元</w:t>
            </w:r>
            <w:r>
              <w:rPr>
                <w:rFonts w:hint="eastAsia" w:eastAsia="宋体"/>
                <w:lang w:eastAsia="zh-CN"/>
              </w:rPr>
              <w:t>：认识时间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上一节课的时间是40（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千克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我们学过的时间单位有时、分、秒，计量较长的时间用“时”，计量很短的时间用比分更小的单位“秒”.用恰当单位表示时间时，应根据生活实际，看单位前面的数字的大小来选合适的时间单位.  上一节课的时间是40分合适，选A．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t>第</w:t>
            </w:r>
            <w:r>
              <w:rPr>
                <w:rFonts w:hint="eastAsia" w:eastAsia="宋体"/>
                <w:lang w:eastAsia="zh-CN"/>
              </w:rPr>
              <w:t>七</w:t>
            </w:r>
            <w:r>
              <w:t>单元</w:t>
            </w:r>
            <w:r>
              <w:rPr>
                <w:rFonts w:hint="eastAsia" w:eastAsia="宋体"/>
                <w:lang w:eastAsia="zh-CN"/>
              </w:rPr>
              <w:t>：认识时间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小明从家里走到学校要用10（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千克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我们学过的时间单位有时、分、秒，计量较长的时间用“时”，计量很短的时间用比分更小的单位“秒”.用恰当单位表示时间时，应根据生活实际，看单位前面的数字的大小来选合适的时间单位.  小明从家里走到学校要用10分合适，选A．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t>第</w:t>
            </w:r>
            <w:r>
              <w:rPr>
                <w:rFonts w:hint="eastAsia" w:eastAsia="宋体"/>
                <w:lang w:eastAsia="zh-CN"/>
              </w:rPr>
              <w:t>七</w:t>
            </w:r>
            <w:r>
              <w:t>单元</w:t>
            </w:r>
            <w:r>
              <w:rPr>
                <w:rFonts w:hint="eastAsia" w:eastAsia="宋体"/>
                <w:lang w:eastAsia="zh-CN"/>
              </w:rPr>
              <w:t>：认识时间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744220" cy="696595"/>
                  <wp:effectExtent l="0" t="0" r="17780" b="825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830" cy="69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有（ ）个角组成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一个角有一个顶点和两条边。图中符合角的条件的只有一个。所以选C。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二年级数学上册_第三单元：角的初步认识/角的构成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下边是角的是：（ ）  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734695" cy="897255"/>
                  <wp:effectExtent l="0" t="0" r="8255" b="17145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279" cy="897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114300" distR="114300">
                  <wp:extent cx="963930" cy="582295"/>
                  <wp:effectExtent l="0" t="0" r="7620" b="8255"/>
                  <wp:docPr id="6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930" cy="582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1012190" cy="715645"/>
                  <wp:effectExtent l="0" t="0" r="16510" b="8255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/>
                          <pic:cNvPicPr>
                            <a:picLocks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203" cy="716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角是由一个顶点两条边组成的，所以单选题A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角的构成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体育课上跑400米，小勇用了2分35秒，小云用了2分42秒．小勇比小云少用（   ）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42-35=7(秒),小勇比小云少用7秒,选C．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t>第</w:t>
            </w:r>
            <w:r>
              <w:rPr>
                <w:rFonts w:hint="eastAsia" w:eastAsia="宋体"/>
                <w:lang w:eastAsia="zh-CN"/>
              </w:rPr>
              <w:t>七</w:t>
            </w:r>
            <w:r>
              <w:t>单元</w:t>
            </w:r>
            <w:r>
              <w:rPr>
                <w:rFonts w:hint="eastAsia" w:eastAsia="宋体"/>
                <w:lang w:eastAsia="zh-CN"/>
              </w:rPr>
              <w:t>：认识时间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指针式钟表上4时整，时针和分针组成的角是（    ）角。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钝角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锐角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直角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不是角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由角的认识可得为钝角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直角、锐角和钝角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兰兰从家到学校步行需要20分钟，今天中午她11∶50到家，你知道学校的放学时间吗？（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1088390" cy="734695"/>
                  <wp:effectExtent l="0" t="0" r="16510" b="8255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606" cy="7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1097915" cy="734695"/>
                  <wp:effectExtent l="0" t="0" r="6985" b="8255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/>
                          <pic:cNvPicPr>
                            <a:picLocks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156" cy="7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114300" distR="114300">
                  <wp:extent cx="1069340" cy="734695"/>
                  <wp:effectExtent l="0" t="0" r="16510" b="8255"/>
                  <wp:docPr id="6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340" cy="734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50－20＝30（分），学校的放学时间是11∶30，选B.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t>第</w:t>
            </w:r>
            <w:r>
              <w:rPr>
                <w:rFonts w:hint="eastAsia" w:eastAsia="宋体"/>
                <w:lang w:eastAsia="zh-CN"/>
              </w:rPr>
              <w:t>七</w:t>
            </w:r>
            <w:r>
              <w:t>单元</w:t>
            </w:r>
            <w:r>
              <w:rPr>
                <w:rFonts w:hint="eastAsia" w:eastAsia="宋体"/>
                <w:lang w:eastAsia="zh-CN"/>
              </w:rPr>
              <w:t>：认识时间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直角比（     ）小。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直角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钝角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根据直角是小于钝角的角求解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直角、锐角和钝角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火车从上海到南京要行3（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小时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千克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我们学过的时间单位有时、分、秒，计量较长的时间用“时”，计量很短的时间用比分更小的单位“秒”.用恰当单位表示时间时，应根据生活实际，看单位前面的数字的大小来选合适的时间单位.  火车从上海到南京要行3小时合适，选C.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直角、锐角和钝角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小学生每天应睡眠9（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小时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分钟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千克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我们学过的时间单位有时、分、秒，计量较长的时间用“时”，计量很短的时间用比分更小的单位“秒”.用恰当单位表示时间时，应根据生活实际，看单位前面的数字的大小来选合适的时间单位.  小学生每天应睡眠9小时合适，选A．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t>第</w:t>
            </w:r>
            <w:r>
              <w:rPr>
                <w:rFonts w:hint="eastAsia" w:eastAsia="宋体"/>
                <w:lang w:eastAsia="zh-CN"/>
              </w:rPr>
              <w:t>七</w:t>
            </w:r>
            <w:r>
              <w:t>单元</w:t>
            </w:r>
            <w:r>
              <w:rPr>
                <w:rFonts w:hint="eastAsia" w:eastAsia="宋体"/>
                <w:lang w:eastAsia="zh-CN"/>
              </w:rPr>
              <w:t>：认识时间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1078865" cy="591820"/>
                  <wp:effectExtent l="0" t="0" r="6985" b="1778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056" cy="592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一共有几个直角，几个锐角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2个直角1个锐角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1个直角1个锐角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3个直角1个锐角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这个四边形有两个直角，直角就是等于九十度的角。还有一个锐角跟一个钝角组成。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直角、锐角和钝角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王方跑60米需要14（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小时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千克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按生活实际可得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t>第</w:t>
            </w:r>
            <w:r>
              <w:rPr>
                <w:rFonts w:hint="eastAsia" w:eastAsia="宋体"/>
                <w:lang w:eastAsia="zh-CN"/>
              </w:rPr>
              <w:t>七</w:t>
            </w:r>
            <w:r>
              <w:t>单元</w:t>
            </w:r>
            <w:r>
              <w:rPr>
                <w:rFonts w:hint="eastAsia" w:eastAsia="宋体"/>
                <w:lang w:eastAsia="zh-CN"/>
              </w:rPr>
              <w:t>：认识时间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红领巾有几个角？（ 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红领巾有3个角，故选： 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角的构成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小学生每天在校时间不超过6（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小时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千克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我们学过的时间单位有时、分、秒，计量较长的时间用“时”，计量很短的时间用比分更小的单位“秒”.用恰当单位表示时间时，应根据生活实际，看单位前面的数字的大小来选合适的时间单位.  小学生每天在校时间不超过6小时合适，选C.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t>第</w:t>
            </w:r>
            <w:r>
              <w:rPr>
                <w:rFonts w:hint="eastAsia" w:eastAsia="宋体"/>
                <w:lang w:eastAsia="zh-CN"/>
              </w:rPr>
              <w:t>七</w:t>
            </w:r>
            <w:r>
              <w:t>单元</w:t>
            </w:r>
            <w:r>
              <w:rPr>
                <w:rFonts w:hint="eastAsia" w:eastAsia="宋体"/>
                <w:lang w:eastAsia="zh-CN"/>
              </w:rPr>
              <w:t>：认识时间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一个三角形只能有1直角或者（ ）个钝角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一个三角形只能有一个直角或者一个钝角，2个锐角。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直角、锐角和钝角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看一集电视剧要40（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千克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我们学过的时间单位有时、分、秒，计量较长的时间用“时”，计量很短的时间用比分更小的单位“秒”.用恰当单位表示时间时，应根据生活实际，看单位前面的数字的大小来选合适的时间单位.  看一集电视剧要40分合适，选A．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t>第</w:t>
            </w:r>
            <w:r>
              <w:rPr>
                <w:rFonts w:hint="eastAsia" w:eastAsia="宋体"/>
                <w:lang w:eastAsia="zh-CN"/>
              </w:rPr>
              <w:t>七</w:t>
            </w:r>
            <w:r>
              <w:t>单元</w:t>
            </w:r>
            <w:r>
              <w:rPr>
                <w:rFonts w:hint="eastAsia" w:eastAsia="宋体"/>
                <w:lang w:eastAsia="zh-CN"/>
              </w:rPr>
              <w:t>：认识时间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下列说法中，正确的是（ 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角的两边越长，这个角就越大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角的大小与角的方向有关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放大镜不能把角的度数放大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以上说法都不对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利用角的意义：有公共端点的两条射线形成的图形叫角，角的大小与角的两边叉开的大小有关，与角的两边的长短无关，由此进一步分析选择即可。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角的构成</w:t>
            </w:r>
          </w:p>
        </w:tc>
      </w:tr>
    </w:tbl>
    <w:p/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锐角都比直角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(  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相等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锐角都是比直角小，而钝角都是比直角大。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直角、锐角和钝角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正方形的四个角都是(  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锐角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直角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钝角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正方形跟长方形的四个角都是直角。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直角、锐角和钝角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30°与30°C的意义（　　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不相同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不知道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°这个是角度的符号，°C这个是温度的符号。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角的构成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629920" cy="668020"/>
                  <wp:effectExtent l="0" t="0" r="17780" b="1778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66"/>
                          <pic:cNvPicPr>
                            <a:picLocks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238" cy="668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小强从上面看到的图形是（ 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525145" cy="391160"/>
                  <wp:effectExtent l="0" t="0" r="8255" b="889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67"/>
                          <pic:cNvPicPr>
                            <a:picLocks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209" cy="39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334010" cy="295910"/>
                  <wp:effectExtent l="0" t="0" r="8890" b="889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68"/>
                          <pic:cNvPicPr>
                            <a:picLocks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26" cy="296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324485" cy="314960"/>
                  <wp:effectExtent l="0" t="0" r="18415" b="889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69"/>
                          <pic:cNvPicPr>
                            <a:picLocks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76" cy="31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114300" distR="114300">
                  <wp:extent cx="696595" cy="419735"/>
                  <wp:effectExtent l="0" t="0" r="8255" b="18415"/>
                  <wp:docPr id="7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595" cy="419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观察图形可以知道从小强从上面看到的形状是D选项最合理。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第五单元：观察物体（一）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一个三角形只能有(   )直角跟2个锐角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一个三角形只能有一个直角或者钝角，2个锐角。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直角、锐角和钝角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比直角小的是（　　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直角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锐角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钝角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根据角的分类和角的大小可以进行判定锐角比直角小，钝角比直角大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直角、锐角和钝角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160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因为所有的直角一样大，所以所有的锐角一样大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,这句话是正确的吗？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错误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直角都是90°的角，但是锐角跟钝角大小是不确定的，所以是错的，单选题B。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直角、锐角和钝角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161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锐角都比钝角小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,是正确的吗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错误的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以上都不一样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锐角都是比直角小，而钝角都是比直角大，所以锐角都比钝角小。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直角、锐角和钝角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162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锐角比直角（　　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一样大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了解直角和锐角的大小定义，可以判定锐角比直角小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直角、锐角和钝角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163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钟面上9点整的时候，时针跟分针成(   )角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锐角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直角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钝角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九时整，时针跟分针成直角。所以单选题B。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直角、锐角和钝角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下面四句话，错误的一句是（　　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0 既不是正数，也不是负数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 既不是素数也不是合数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假分数的倒数不一定是真分数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角的两边越长，角就越大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A：根据数的定义，A正确。B：根据质数和合数的定义，B正确。C：根据真假分数的定义，C正确，D：根据角的定义，D选项错误。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角的构成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165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三角板上的三个角中，最多有几个直角？（ 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根据对直角的认识，找出三角板上直角的个数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第三单元：角的初步认识/直角的认识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166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一个三角板上有（   ）个直角。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由三角板的认识可得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第三单元：角的初步认识/直角的认识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167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钝角和锐角比较（　　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锐角小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锐角大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无法比较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根据角的分类可以知道钝角比锐角大，所以锐角小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直角、锐角和钝角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168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角的大小与边的关系是（   ）。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边越短角越小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边越长角越小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角的大小与边的长短没有关系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根据角的概念可以知道，角的大小和边的长短没有关系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角的构成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169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下面图形中，是线段的是（    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1260475" cy="295910"/>
                  <wp:effectExtent l="0" t="0" r="15875" b="8890"/>
                  <wp:docPr id="93" name="图片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图片 93"/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488" cy="296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534670" cy="696595"/>
                  <wp:effectExtent l="0" t="0" r="17780" b="8255"/>
                  <wp:docPr id="91" name="图片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图片 91"/>
                          <pic:cNvPicPr>
                            <a:picLocks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746" cy="69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1069340" cy="515620"/>
                  <wp:effectExtent l="0" t="0" r="16510" b="17780"/>
                  <wp:docPr id="95" name="图片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95"/>
                          <pic:cNvPicPr>
                            <a:picLocks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505" cy="515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由线段的认识可得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线段的认识与画线段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170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角的大小和两条边的长短（   ）。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有关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无关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由角的认识可得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角的构成</w:t>
            </w:r>
          </w:p>
        </w:tc>
      </w:tr>
    </w:tbl>
    <w:p/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171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看图数数</w:t>
            </w:r>
            <w:r>
              <w:drawing>
                <wp:inline distT="0" distB="0" distL="0" distR="0">
                  <wp:extent cx="1308100" cy="1164590"/>
                  <wp:effectExtent l="0" t="0" r="6350" b="1651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/>
                          <pic:cNvPicPr>
                            <a:picLocks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227" cy="116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一共有五个角，但是直角只有2个所以单选题A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第三单元：角的初步认识/直角的认识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172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一个角有几个顶点，有几条边：（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1、2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1、1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3、2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一个角都是由一个顶点跟两条边组成。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角的构成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173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看图，最大的角是。（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1346200" cy="544195"/>
                  <wp:effectExtent l="0" t="0" r="6350" b="8255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/>
                          <pic:cNvPicPr>
                            <a:picLocks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429" cy="54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792480" cy="544195"/>
                  <wp:effectExtent l="0" t="0" r="7620" b="8255"/>
                  <wp:docPr id="101" name="图片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图片 101"/>
                          <pic:cNvPicPr>
                            <a:picLocks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582" cy="54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1088390" cy="515620"/>
                  <wp:effectExtent l="0" t="0" r="16510" b="1778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606" cy="515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不能比较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根据角的概念，不难获得答案为C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直角、锐角和钝角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174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三角形是（  ）。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773430" cy="343535"/>
                  <wp:effectExtent l="0" t="0" r="0" b="0"/>
                  <wp:docPr id="74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74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481" cy="343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763905" cy="553720"/>
                  <wp:effectExtent l="0" t="0" r="17145" b="1778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930" cy="553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840105" cy="353060"/>
                  <wp:effectExtent l="0" t="0" r="17145" b="8890"/>
                  <wp:docPr id="108" name="图片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图片 108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321" cy="353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582295" cy="429260"/>
                  <wp:effectExtent l="0" t="0" r="8255" b="8890"/>
                  <wp:docPr id="109" name="图片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图片 109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498" cy="429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由角的认识可得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角的构成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175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看图，最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小</w:t>
            </w:r>
            <w:r>
              <w:rPr>
                <w:b w:val="0"/>
                <w:i w:val="0"/>
                <w:color w:val="000000"/>
                <w:sz w:val="21"/>
              </w:rPr>
              <w:t>的角是（  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1346200" cy="544195"/>
                  <wp:effectExtent l="0" t="0" r="6350" b="8255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/>
                          <pic:cNvPicPr>
                            <a:picLocks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429" cy="54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706120" cy="544195"/>
                  <wp:effectExtent l="0" t="0" r="17780" b="8255"/>
                  <wp:docPr id="112" name="图片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图片 112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641" cy="54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1088390" cy="515620"/>
                  <wp:effectExtent l="0" t="0" r="16510" b="17780"/>
                  <wp:docPr id="114" name="图片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图片 114"/>
                          <pic:cNvPicPr>
                            <a:picLocks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606" cy="515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无法比较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由角的认识可得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第三单元：角的初步认识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直角、锐角和钝角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176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b w:val="0"/>
                <w:i w:val="0"/>
                <w:color w:val="000000"/>
                <w:sz w:val="21"/>
              </w:rPr>
            </w:pPr>
            <w:r>
              <w:rPr>
                <w:b w:val="0"/>
                <w:i w:val="0"/>
                <w:color w:val="000000"/>
                <w:sz w:val="21"/>
              </w:rPr>
              <w:t>.小明在飞机上看到一座亭子，应该是下面哪种形状？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</w:pPr>
            <w:r>
              <w:drawing>
                <wp:inline distT="0" distB="0" distL="0" distR="0">
                  <wp:extent cx="410210" cy="563245"/>
                  <wp:effectExtent l="0" t="0" r="8890" b="8255"/>
                  <wp:docPr id="119" name="图片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图片 119"/>
                          <pic:cNvPicPr>
                            <a:picLocks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616" cy="563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="宋体"/>
                <w:lang w:val="en-US" w:eastAsia="zh-CN"/>
              </w:rPr>
              <w:t xml:space="preserve">  </w:t>
            </w:r>
            <w:r>
              <w:drawing>
                <wp:inline distT="0" distB="0" distL="0" distR="0">
                  <wp:extent cx="1317625" cy="515620"/>
                  <wp:effectExtent l="0" t="0" r="0" b="0"/>
                  <wp:docPr id="120" name="图片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图片 120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7777" cy="515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左边那张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右边那张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都能看到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都不能看到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小明在飞机看到亭子，应该是从上面看，从上面看到的图像应该是第一个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第五单元：观察物体（一）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177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一块橡皮长2_____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21"/>
              </w:rPr>
              <w:t xml:space="preserve">横线上应填的单位名称是（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千米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用恰当单位表示物体的长度时，应根据生活实际，看单位前面的数字的大小来选合适的长度单位.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一块橡皮长2_____，应选厘米作单位合适,选B．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认识厘米并测量长度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178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椅子高为(   )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59米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59分米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59厘米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用恰当单位表示物体的长度时，应根据生活实际，看单位前面的数字的大小来选合适的长度单位.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椅子高为_____,选59厘米合适；所以选C．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认识厘米并测量长度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179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小华身高135_____,横线上应填的单位名称是（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毫米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千克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用恰当单位表示物体的长度时，应根据生活实际，看单位前面的数字的大小来选合适的长度单位.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小华身高135_____，应选厘米作单位合适,选B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认识米并测量长度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180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观察公路旁的两根电线杆相距50（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千克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由生活常识可以知道选A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认识米并测量长度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181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我1分钟大约能走（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40分钟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40厘米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40米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都不可以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由生活常识可得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认识米并测量长度</w:t>
            </w:r>
          </w:p>
        </w:tc>
      </w:tr>
    </w:tbl>
    <w:p/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182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王英同学身高（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12米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120厘米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120米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用恰当单位表示物体的长度时，应根据生活实际，看单位前面的数字的大小来选合适的长度单位.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王英同学身高,应选120厘米合适,选C．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认识米并测量长度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183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教室高（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2厘米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3米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40米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40厘米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由生活常识可得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认识米并测量长度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184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一棵大树高（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8米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8厘米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80厘米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800米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由生活常识得选A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认识米并测量长度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185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选出正确的测量方法。（  ）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1308100" cy="1078865"/>
                  <wp:effectExtent l="0" t="0" r="6350" b="6985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79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227" cy="1079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1518285" cy="1289050"/>
                  <wp:effectExtent l="0" t="0" r="5715" b="6350"/>
                  <wp:docPr id="8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图片 80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310" cy="1289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1623060" cy="1069340"/>
                  <wp:effectExtent l="0" t="0" r="15240" b="16510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图片 81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352" cy="1069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A尺子的开始端，与被测物对齐，不是与0刻度线对齐；C尺子不能斜着放，而是应该与被测物体的边缘保持同一水平。所以答案选B.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认识厘米并测量长度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186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学校旗杆的高度是（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5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厘</w:t>
            </w:r>
            <w:r>
              <w:rPr>
                <w:b w:val="0"/>
                <w:i w:val="0"/>
                <w:color w:val="000000"/>
                <w:sz w:val="21"/>
              </w:rPr>
              <w:t>米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7厘米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由生活常识可得为C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认识米并测量长度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187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500厘米=（ ）米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500厘米=5米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厘米与米的单位换算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188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7米=（ ）厘米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7米=700厘米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厘米与米的单位换算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189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200厘米=（ ）米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200厘米=（ ）米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厘米与米的单位换算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190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1米=（ ）厘米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1米=100厘米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厘米与米的单位换算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191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500厘米+400厘米=（ ）米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500厘米+400厘米=900厘米=9米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厘米与米的单位换算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192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5米=（ ）厘米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5米=500厘米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厘米与米的单位换算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193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3米+6米=（ ）厘米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3米+6米=9米=900厘米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厘米与米的单位换算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194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200厘米+600厘米=（ ）米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200厘米+600厘米=800厘米=8米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厘米与米的单位换算</w:t>
            </w:r>
          </w:p>
        </w:tc>
      </w:tr>
    </w:tbl>
    <w:p/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195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5米+1米=（ ）厘米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5米+1米=6米=600厘米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厘米与米的单位换算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196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二年级口算比赛小明用了1分40秒，小刚用了2分钟，两人相差（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20分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20秒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20小时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2天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因为1分=60秒,1分40秒=60秒+40秒＝100秒；2分＝60秒+60秒＝120秒；所以两人相差：120－100＝20（秒），选B．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t>第</w:t>
            </w:r>
            <w:r>
              <w:rPr>
                <w:rFonts w:hint="eastAsia" w:eastAsia="宋体"/>
                <w:lang w:eastAsia="zh-CN"/>
              </w:rPr>
              <w:t>七</w:t>
            </w:r>
            <w:r>
              <w:t>单元</w:t>
            </w:r>
            <w:r>
              <w:rPr>
                <w:rFonts w:hint="eastAsia" w:eastAsia="宋体"/>
                <w:lang w:eastAsia="zh-CN"/>
              </w:rPr>
              <w:t>：认识时间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197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你的椅子大约高(   )。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45厘米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45米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由生活常识可得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认识厘米并测量长度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198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黑板大约有（    ）长。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4米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50米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100厘米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以上都不可能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由生活常识可得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认识米并测量长度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199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我家 </w:t>
            </w:r>
            <w:r>
              <w:drawing>
                <wp:inline distT="0" distB="0" distL="0" distR="0">
                  <wp:extent cx="677545" cy="706120"/>
                  <wp:effectExtent l="0" t="0" r="8255" b="17780"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图片 77"/>
                          <pic:cNvPicPr>
                            <a:picLocks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990" cy="706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的高度约是（    ）厘米。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有生活常识可得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认识米并测量长度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工人小李和小王各做24个零件，小王用了6小时，小李用了8小时．二人中（　   ）最快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小王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小李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一样快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做同样数量的零件，谁用的时间最短谁就是最快的。也可以通过计算来完成这道题，小王每小时做24÷6＝4个，小李每小时做24÷8＝3个，4＞3，所以小王的速度快。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t>第</w:t>
            </w:r>
            <w:r>
              <w:rPr>
                <w:rFonts w:hint="eastAsia" w:eastAsia="宋体"/>
                <w:lang w:eastAsia="zh-CN"/>
              </w:rPr>
              <w:t>七</w:t>
            </w:r>
            <w:r>
              <w:t>单元</w:t>
            </w:r>
            <w:r>
              <w:rPr>
                <w:rFonts w:hint="eastAsia" w:eastAsia="宋体"/>
                <w:lang w:eastAsia="zh-CN"/>
              </w:rPr>
              <w:t>：认识时间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要知道学校的操场有多长，应该用(     )来量。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三角尺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米尺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卷尺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以上都不可以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只有卷尺的长度才能测操场的作用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认识米并测量长度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1米(    )100厘米。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&lt;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=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1米等于100厘米。故选： 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厘米与米的单位换算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b w:val="0"/>
                <w:i w:val="0"/>
                <w:color w:val="000000"/>
                <w:sz w:val="21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选一选  </w:t>
            </w:r>
          </w:p>
          <w:p>
            <w:pPr>
              <w:spacing w:after="0" w:line="240" w:lineRule="auto"/>
              <w:jc w:val="left"/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</w:pPr>
            <w:r>
              <w:drawing>
                <wp:inline distT="0" distB="0" distL="0" distR="0">
                  <wp:extent cx="1164590" cy="1575435"/>
                  <wp:effectExtent l="0" t="0" r="16510" b="5715"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78"/>
                          <pic:cNvPicPr>
                            <a:picLocks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4996" cy="1575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100厘米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18厘米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35厘米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1米50厘米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由生活常识可得冰箱大概1米50厘米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厘米与米的单位换算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看图推测</w:t>
            </w:r>
            <w:r>
              <w:drawing>
                <wp:inline distT="0" distB="0" distL="0" distR="0">
                  <wp:extent cx="1116965" cy="1355725"/>
                  <wp:effectExtent l="0" t="0" r="6985" b="15875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图片 82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244" cy="1355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100厘米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18厘米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35厘米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1米50厘米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由常识可以知道冰箱大概1米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看图，选一选。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表示3时的是（  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840105" cy="830580"/>
                  <wp:effectExtent l="0" t="0" r="17145" b="7620"/>
                  <wp:docPr id="83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图片 83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321" cy="830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878205" cy="906780"/>
                  <wp:effectExtent l="0" t="0" r="17145" b="7620"/>
                  <wp:docPr id="84" name="图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图片 84"/>
                          <pic:cNvPicPr>
                            <a:picLocks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523" cy="907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992505" cy="849630"/>
                  <wp:effectExtent l="0" t="0" r="17145" b="7620"/>
                  <wp:docPr id="97" name="图片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图片 97"/>
                          <pic:cNvPicPr>
                            <a:picLocks noChangeAspect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115" cy="849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3时要求钟面上时针指3，分针和秒针指12，而短粗的指针是时针，比较细长的为分针，有秒针的往往秒针更细更长，所以答案选A。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t>第</w:t>
            </w:r>
            <w:r>
              <w:rPr>
                <w:rFonts w:hint="eastAsia" w:eastAsia="宋体"/>
                <w:lang w:eastAsia="zh-CN"/>
              </w:rPr>
              <w:t>七</w:t>
            </w:r>
            <w:r>
              <w:t>单元</w:t>
            </w:r>
            <w:r>
              <w:rPr>
                <w:rFonts w:hint="eastAsia" w:eastAsia="宋体"/>
                <w:lang w:eastAsia="zh-CN"/>
              </w:rPr>
              <w:t>：认识时间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时针从一个数字走到下一个数字，经过的时间是（  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一分钟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一小时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五分钟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一个数字到另一个数字就是一个大格，时针走一个大格就是1小时。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t>第</w:t>
            </w:r>
            <w:r>
              <w:rPr>
                <w:rFonts w:hint="eastAsia" w:eastAsia="宋体"/>
                <w:lang w:eastAsia="zh-CN"/>
              </w:rPr>
              <w:t>七</w:t>
            </w:r>
            <w:r>
              <w:t>单元</w:t>
            </w:r>
            <w:r>
              <w:rPr>
                <w:rFonts w:hint="eastAsia" w:eastAsia="宋体"/>
                <w:lang w:eastAsia="zh-CN"/>
              </w:rPr>
              <w:t>：认识时间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分针从一个数字走到下一个数字，经过的时间是（    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1分钟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5分钟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1小时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一个数字到另一个数字就是一个大格，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分</w:t>
            </w:r>
            <w:r>
              <w:rPr>
                <w:b w:val="0"/>
                <w:i w:val="0"/>
                <w:color w:val="000000"/>
                <w:sz w:val="21"/>
              </w:rPr>
              <w:t>针走一个大格就是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5分钟</w:t>
            </w:r>
            <w:r>
              <w:rPr>
                <w:b w:val="0"/>
                <w:i w:val="0"/>
                <w:color w:val="000000"/>
                <w:sz w:val="21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t>第</w:t>
            </w:r>
            <w:r>
              <w:rPr>
                <w:rFonts w:hint="eastAsia" w:eastAsia="宋体"/>
                <w:lang w:eastAsia="zh-CN"/>
              </w:rPr>
              <w:t>七</w:t>
            </w:r>
            <w:r>
              <w:t>单元</w:t>
            </w:r>
            <w:r>
              <w:rPr>
                <w:rFonts w:hint="eastAsia" w:eastAsia="宋体"/>
                <w:lang w:eastAsia="zh-CN"/>
              </w:rPr>
              <w:t>：认识时间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小明从家到学校要走15分钟，他每天要在7∶40到校，他应该在什么时候从家出发，才能准时到校？正确的解答是（   ）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7∶45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7∶25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7∶15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7∶55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40-15=25(分)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答：他应该在7∶25从家出发，才能准时到校.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t>第</w:t>
            </w:r>
            <w:r>
              <w:rPr>
                <w:rFonts w:hint="eastAsia" w:eastAsia="宋体"/>
                <w:lang w:eastAsia="zh-CN"/>
              </w:rPr>
              <w:t>七</w:t>
            </w:r>
            <w:r>
              <w:t>单元</w:t>
            </w:r>
            <w:r>
              <w:rPr>
                <w:rFonts w:hint="eastAsia" w:eastAsia="宋体"/>
                <w:lang w:eastAsia="zh-CN"/>
              </w:rPr>
              <w:t>：认识时间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下列错的是(   )   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1米＞ 20厘米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5米＞13厘米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1米＜19厘米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根据1米＞20厘米，5m＞13cm，1米＞19厘米可知C为正确答案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厘米与米的单位换算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小洪1小时可以修补24本图书，小华比小洪1小时多修补3本。小华1小时可以修补图书的本数是（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21本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27本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35本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54本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24+3=27(本),选B．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进位加法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你能用15厘米的铁丝围成下面的图形吗？（   ）  </w:t>
            </w:r>
            <w:r>
              <w:br w:type="textWrapping"/>
            </w:r>
            <w:r>
              <w:drawing>
                <wp:inline distT="0" distB="0" distL="0" distR="0">
                  <wp:extent cx="1327150" cy="1174115"/>
                  <wp:effectExtent l="0" t="0" r="6350" b="6985"/>
                  <wp:docPr id="98" name="图片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图片 98"/>
                          <pic:cNvPicPr>
                            <a:picLocks noChangeAspect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328" cy="1174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可能可以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因为本题图形三条边长度的和是:6+6+6=18(厘米),用15厘米的铁丝不能围成这个图形,还差3厘米.所以选B.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认识厘米并测量长度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你能用15厘米的铁丝围成下面的图形吗？（   ）  </w:t>
            </w:r>
            <w:r>
              <w:br w:type="textWrapping"/>
            </w:r>
            <w:r>
              <w:drawing>
                <wp:inline distT="0" distB="0" distL="0" distR="0">
                  <wp:extent cx="1078865" cy="925830"/>
                  <wp:effectExtent l="0" t="0" r="6985" b="7620"/>
                  <wp:docPr id="100" name="图片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图片 100"/>
                          <pic:cNvPicPr>
                            <a:picLocks noChangeAspect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056" cy="926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可能可以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因为题中的图形是长方形,4条边长度的和是:4+4+3+3=14(厘米),14厘米&lt;15厘米,所以能用15厘米的铁丝围成这个长方形.选A.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第一单元：长度单位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认识厘米并测量长度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小红1分钟写5个字，6分钟可以写（    ）个字。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1分钟写5个字，6分钟可以写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30</w:t>
            </w:r>
            <w:r>
              <w:rPr>
                <w:b w:val="0"/>
                <w:i w:val="0"/>
                <w:color w:val="000000"/>
                <w:sz w:val="21"/>
              </w:rPr>
              <w:t>个字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t>第</w:t>
            </w:r>
            <w:r>
              <w:rPr>
                <w:rFonts w:hint="eastAsia" w:eastAsia="宋体"/>
                <w:lang w:eastAsia="zh-CN"/>
              </w:rPr>
              <w:t>七</w:t>
            </w:r>
            <w:r>
              <w:t>单元</w:t>
            </w:r>
            <w:r>
              <w:rPr>
                <w:rFonts w:hint="eastAsia" w:eastAsia="宋体"/>
                <w:lang w:eastAsia="zh-CN"/>
              </w:rPr>
              <w:t>：认识时间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王华上午在校3小时20分，下午在校2小时30分．他一天在校多长时间？上午比下午多多少时间？正确的解答是（   ）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一天在校1小时50分,上午比下午多10分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一天在校4小时40分,上午比下午多40分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一天在校5小时50分,上午比下午多50分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/>
              <w:ind w:left="15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一天在校4小时50分,上午比下午多30分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把王华上午在校的3小时20分,与下午在校的2小时30分合起来是5小时50分.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3小时20分=200分,2小时30分=150分,200-150=50(分),上午比下午多50分.所以选C．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t>第</w:t>
            </w:r>
            <w:r>
              <w:rPr>
                <w:rFonts w:hint="eastAsia" w:eastAsia="宋体"/>
                <w:lang w:eastAsia="zh-CN"/>
              </w:rPr>
              <w:t>七</w:t>
            </w:r>
            <w:r>
              <w:t>单元</w:t>
            </w:r>
            <w:r>
              <w:rPr>
                <w:rFonts w:hint="eastAsia" w:eastAsia="宋体"/>
                <w:lang w:eastAsia="zh-CN"/>
              </w:rPr>
              <w:t>：认识时间</w:t>
            </w:r>
          </w:p>
        </w:tc>
      </w:tr>
    </w:tbl>
    <w:p/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上一节课的时间是（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4小时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40分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40秒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由生活常识可知一节课大概40分钟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t>第</w:t>
            </w:r>
            <w:r>
              <w:rPr>
                <w:rFonts w:hint="eastAsia" w:eastAsia="宋体"/>
                <w:lang w:eastAsia="zh-CN"/>
              </w:rPr>
              <w:t>七</w:t>
            </w:r>
            <w:r>
              <w:t>单元</w:t>
            </w:r>
            <w:r>
              <w:rPr>
                <w:rFonts w:hint="eastAsia" w:eastAsia="宋体"/>
                <w:lang w:eastAsia="zh-CN"/>
              </w:rPr>
              <w:t>：认识时间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秒</w:t>
            </w:r>
            <w:r>
              <w:rPr>
                <w:b w:val="0"/>
                <w:i w:val="0"/>
                <w:color w:val="000000"/>
                <w:sz w:val="21"/>
              </w:rPr>
              <w:t>针从一个数字走到下一个数字，经过的时间是（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秒</w:t>
            </w:r>
            <w:r>
              <w:rPr>
                <w:b w:val="0"/>
                <w:i w:val="0"/>
                <w:color w:val="000000"/>
                <w:sz w:val="21"/>
              </w:rPr>
              <w:t>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5分钟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2小时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t>第</w:t>
            </w:r>
            <w:r>
              <w:rPr>
                <w:rFonts w:hint="eastAsia" w:eastAsia="宋体"/>
                <w:lang w:eastAsia="zh-CN"/>
              </w:rPr>
              <w:t>七</w:t>
            </w:r>
            <w:r>
              <w:t>单元</w:t>
            </w:r>
            <w:r>
              <w:rPr>
                <w:rFonts w:hint="eastAsia" w:eastAsia="宋体"/>
                <w:lang w:eastAsia="zh-CN"/>
              </w:rPr>
              <w:t>：认识时间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工人小李和小王各做24个零件，小王用了6小时，小李用了8小时．（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做的一样快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小王做的快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小李做的快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总工作量是一定的，谁用的时间最少谁的速度就最快，所以本题，小王做的快 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t>第</w:t>
            </w:r>
            <w:r>
              <w:rPr>
                <w:rFonts w:hint="eastAsia" w:eastAsia="宋体"/>
                <w:lang w:eastAsia="zh-CN"/>
              </w:rPr>
              <w:t>七</w:t>
            </w:r>
            <w:r>
              <w:t>单元</w:t>
            </w:r>
            <w:r>
              <w:rPr>
                <w:rFonts w:hint="eastAsia" w:eastAsia="宋体"/>
                <w:lang w:eastAsia="zh-CN"/>
              </w:rPr>
              <w:t>：认识时间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小红1分钟写5个字，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5</w:t>
            </w:r>
            <w:r>
              <w:rPr>
                <w:b w:val="0"/>
                <w:i w:val="0"/>
                <w:color w:val="000000"/>
                <w:sz w:val="21"/>
              </w:rPr>
              <w:t xml:space="preserve">分钟可以写（ ）个字．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1分钟写5个字，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5</w:t>
            </w:r>
            <w:r>
              <w:rPr>
                <w:b w:val="0"/>
                <w:i w:val="0"/>
                <w:color w:val="000000"/>
                <w:sz w:val="21"/>
              </w:rPr>
              <w:t>分钟可以写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25个字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t>第</w:t>
            </w:r>
            <w:r>
              <w:rPr>
                <w:rFonts w:hint="eastAsia" w:eastAsia="宋体"/>
                <w:lang w:eastAsia="zh-CN"/>
              </w:rPr>
              <w:t>七</w:t>
            </w:r>
            <w:r>
              <w:t>单元</w:t>
            </w:r>
            <w:r>
              <w:rPr>
                <w:rFonts w:hint="eastAsia" w:eastAsia="宋体"/>
                <w:lang w:eastAsia="zh-CN"/>
              </w:rPr>
              <w:t>：认识时间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工人小李和小王各做24个零件，小王用了6小时，小李用了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7</w:t>
            </w:r>
            <w:r>
              <w:rPr>
                <w:b w:val="0"/>
                <w:i w:val="0"/>
                <w:color w:val="000000"/>
                <w:sz w:val="21"/>
              </w:rPr>
              <w:t>小时．谁做得快？正确的解答是（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做得一样快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小王做得快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小李做得快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小张做得快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小李和小王做了同样多的零件都是24个，谁用的时间少,谁就做得快.小王用了6小时，小李用了8小时．6小时&lt;8小时,所以小王做得快,选B．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t>第</w:t>
            </w:r>
            <w:r>
              <w:rPr>
                <w:rFonts w:hint="eastAsia" w:eastAsia="宋体"/>
                <w:lang w:eastAsia="zh-CN"/>
              </w:rPr>
              <w:t>七</w:t>
            </w:r>
            <w:r>
              <w:t>单元</w:t>
            </w:r>
            <w:r>
              <w:rPr>
                <w:rFonts w:hint="eastAsia" w:eastAsia="宋体"/>
                <w:lang w:eastAsia="zh-CN"/>
              </w:rPr>
              <w:t>：认识时间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第一节课在8时15分上课，8时55分下课．这节课上了 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半小时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40分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50分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1小时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55-15=40(分),选B．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t>第</w:t>
            </w:r>
            <w:r>
              <w:rPr>
                <w:rFonts w:hint="eastAsia" w:eastAsia="宋体"/>
                <w:lang w:eastAsia="zh-CN"/>
              </w:rPr>
              <w:t>七</w:t>
            </w:r>
            <w:r>
              <w:t>单元</w:t>
            </w:r>
            <w:r>
              <w:rPr>
                <w:rFonts w:hint="eastAsia" w:eastAsia="宋体"/>
                <w:lang w:eastAsia="zh-CN"/>
              </w:rPr>
              <w:t>：认识时间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李勇做50道口算题要用5（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小时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由常识可以知道大概5分钟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t>第</w:t>
            </w:r>
            <w:r>
              <w:rPr>
                <w:rFonts w:hint="eastAsia" w:eastAsia="宋体"/>
                <w:lang w:eastAsia="zh-CN"/>
              </w:rPr>
              <w:t>七</w:t>
            </w:r>
            <w:r>
              <w:t>单元</w:t>
            </w:r>
            <w:r>
              <w:rPr>
                <w:rFonts w:hint="eastAsia" w:eastAsia="宋体"/>
                <w:lang w:eastAsia="zh-CN"/>
              </w:rPr>
              <w:t>：认识时间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下列正确的是（ ）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分针走一小格是1分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秒针走一小格是5秒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分针走一大格是一时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分针走一小格就是一分钟，秒针走一小格是一秒钟，分针走一大格就是五分钟可知A为正确答案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t>第</w:t>
            </w:r>
            <w:r>
              <w:rPr>
                <w:rFonts w:hint="eastAsia" w:eastAsia="宋体"/>
                <w:lang w:eastAsia="zh-CN"/>
              </w:rPr>
              <w:t>七</w:t>
            </w:r>
            <w:r>
              <w:t>单元</w:t>
            </w:r>
            <w:r>
              <w:rPr>
                <w:rFonts w:hint="eastAsia" w:eastAsia="宋体"/>
                <w:lang w:eastAsia="zh-CN"/>
              </w:rPr>
              <w:t>：认识时间</w:t>
            </w:r>
          </w:p>
        </w:tc>
      </w:tr>
    </w:tbl>
    <w:p/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第一节课在8时15分上课，8时50分下课．这节课上了（    ）？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35分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45分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ind w:left="15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8时15分，分针指在3上面，8时50分，分针指在10上面，从3到10经历7个大格，一个大格就是五分钟，7个5就是35分钟。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t>第</w:t>
            </w:r>
            <w:r>
              <w:rPr>
                <w:rFonts w:hint="eastAsia" w:eastAsia="宋体"/>
                <w:lang w:eastAsia="zh-CN"/>
              </w:rPr>
              <w:t>七</w:t>
            </w:r>
            <w:r>
              <w:t>单元</w:t>
            </w:r>
            <w:r>
              <w:rPr>
                <w:rFonts w:hint="eastAsia" w:eastAsia="宋体"/>
                <w:lang w:eastAsia="zh-CN"/>
              </w:rPr>
              <w:t>：认识时间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看一场电影要2（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小时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由常识大概2小时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t>第</w:t>
            </w:r>
            <w:r>
              <w:rPr>
                <w:rFonts w:hint="eastAsia" w:eastAsia="宋体"/>
                <w:lang w:eastAsia="zh-CN"/>
              </w:rPr>
              <w:t>七</w:t>
            </w:r>
            <w:r>
              <w:t>单元</w:t>
            </w:r>
            <w:r>
              <w:rPr>
                <w:rFonts w:hint="eastAsia" w:eastAsia="宋体"/>
                <w:lang w:eastAsia="zh-CN"/>
              </w:rPr>
              <w:t>：认识时间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小明跑100米要用16（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小时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我们学过的时间单位有时、分、秒，计量较长的时间用“时”，计量很短的时间用比分更小的单位“秒”.用恰当单位表示时间时，应根据生活实际，看单位前面的数字的大小来选合适的时间单位.小明跑100米要16______，用秒作单位合适，所以选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t>第</w:t>
            </w:r>
            <w:r>
              <w:rPr>
                <w:rFonts w:hint="eastAsia" w:eastAsia="宋体"/>
                <w:lang w:eastAsia="zh-CN"/>
              </w:rPr>
              <w:t>七</w:t>
            </w:r>
            <w:r>
              <w:t>单元</w:t>
            </w:r>
            <w:r>
              <w:rPr>
                <w:rFonts w:hint="eastAsia" w:eastAsia="宋体"/>
                <w:lang w:eastAsia="zh-CN"/>
              </w:rPr>
              <w:t>：认识时间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工人叔叔每天要工作8（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小时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由常识可以知道大概每天8小时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t>第</w:t>
            </w:r>
            <w:r>
              <w:rPr>
                <w:rFonts w:hint="eastAsia" w:eastAsia="宋体"/>
                <w:lang w:eastAsia="zh-CN"/>
              </w:rPr>
              <w:t>七</w:t>
            </w:r>
            <w:r>
              <w:t>单元</w:t>
            </w:r>
            <w:r>
              <w:rPr>
                <w:rFonts w:hint="eastAsia" w:eastAsia="宋体"/>
                <w:lang w:eastAsia="zh-CN"/>
              </w:rPr>
              <w:t>：认识时间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看图，正确的是（ 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 7时 </w:t>
            </w:r>
            <w:r>
              <w:drawing>
                <wp:inline distT="0" distB="0" distL="0" distR="0">
                  <wp:extent cx="1298575" cy="1289050"/>
                  <wp:effectExtent l="0" t="0" r="15875" b="6350"/>
                  <wp:docPr id="110" name="图片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图片 110"/>
                          <pic:cNvPicPr>
                            <a:picLocks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677" cy="1289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12时40分 </w:t>
            </w:r>
            <w:r>
              <w:drawing>
                <wp:inline distT="0" distB="0" distL="0" distR="0">
                  <wp:extent cx="1202690" cy="1069340"/>
                  <wp:effectExtent l="0" t="0" r="16510" b="16510"/>
                  <wp:docPr id="111" name="图片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图片 111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185" cy="1069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ind w:left="15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7时 </w:t>
            </w:r>
            <w:r>
              <w:drawing>
                <wp:inline distT="0" distB="0" distL="0" distR="0">
                  <wp:extent cx="1136015" cy="1040765"/>
                  <wp:effectExtent l="0" t="0" r="6985" b="6985"/>
                  <wp:docPr id="113" name="图片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图片 113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345" cy="1040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由钟表的认识可得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t>第</w:t>
            </w:r>
            <w:r>
              <w:rPr>
                <w:rFonts w:hint="eastAsia" w:eastAsia="宋体"/>
                <w:lang w:eastAsia="zh-CN"/>
              </w:rPr>
              <w:t>七</w:t>
            </w:r>
            <w:r>
              <w:t>单元</w:t>
            </w:r>
            <w:r>
              <w:rPr>
                <w:rFonts w:hint="eastAsia" w:eastAsia="宋体"/>
                <w:lang w:eastAsia="zh-CN"/>
              </w:rPr>
              <w:t>：认识时间</w:t>
            </w:r>
          </w:p>
        </w:tc>
      </w:tr>
    </w:tbl>
    <w:p/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小军每天6∶20起床，小青每天6∶25起床，________起床早．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小军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小青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无法比较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因为6∶20比6∶25早，所以小军起床早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t>第</w:t>
            </w:r>
            <w:r>
              <w:rPr>
                <w:rFonts w:hint="eastAsia" w:eastAsia="宋体"/>
                <w:lang w:eastAsia="zh-CN"/>
              </w:rPr>
              <w:t>七</w:t>
            </w:r>
            <w:r>
              <w:t>单元</w:t>
            </w:r>
            <w:r>
              <w:rPr>
                <w:rFonts w:hint="eastAsia" w:eastAsia="宋体"/>
                <w:lang w:eastAsia="zh-CN"/>
              </w:rPr>
              <w:t>：认识时间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一节课在8时50分上课，9时30分下课．这节课上了（ ）。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半小时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35分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40分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8时50分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到</w:t>
            </w:r>
            <w:r>
              <w:rPr>
                <w:b w:val="0"/>
                <w:i w:val="0"/>
                <w:color w:val="000000"/>
                <w:sz w:val="21"/>
              </w:rPr>
              <w:t>9时30分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为40分钟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t>第</w:t>
            </w:r>
            <w:r>
              <w:rPr>
                <w:rFonts w:hint="eastAsia" w:eastAsia="宋体"/>
                <w:lang w:eastAsia="zh-CN"/>
              </w:rPr>
              <w:t>七</w:t>
            </w:r>
            <w:r>
              <w:t>单元</w:t>
            </w:r>
            <w:r>
              <w:rPr>
                <w:rFonts w:hint="eastAsia" w:eastAsia="宋体"/>
                <w:lang w:eastAsia="zh-CN"/>
              </w:rPr>
              <w:t>：认识时间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小明跑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5</w:t>
            </w:r>
            <w:r>
              <w:rPr>
                <w:b w:val="0"/>
                <w:i w:val="0"/>
                <w:color w:val="000000"/>
                <w:sz w:val="21"/>
              </w:rPr>
              <w:t>0米要用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8</w:t>
            </w:r>
            <w:r>
              <w:rPr>
                <w:b w:val="0"/>
                <w:i w:val="0"/>
                <w:color w:val="000000"/>
                <w:sz w:val="21"/>
              </w:rPr>
              <w:t>（   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由常识50米大概8秒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t>第</w:t>
            </w:r>
            <w:r>
              <w:rPr>
                <w:rFonts w:hint="eastAsia" w:eastAsia="宋体"/>
                <w:lang w:eastAsia="zh-CN"/>
              </w:rPr>
              <w:t>七</w:t>
            </w:r>
            <w:r>
              <w:t>单元</w:t>
            </w:r>
            <w:r>
              <w:rPr>
                <w:rFonts w:hint="eastAsia" w:eastAsia="宋体"/>
                <w:lang w:eastAsia="zh-CN"/>
              </w:rPr>
              <w:t>：认识时间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231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超市早上8：00开门，晚上8：00关门，营业了（   ）时。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上午由8时到中午12时经历了4个小时，中午12时到晚上8时经历了8小时，所以营业时间一共是12小时，所以答案选A。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t>第</w:t>
            </w:r>
            <w:r>
              <w:rPr>
                <w:rFonts w:hint="eastAsia" w:eastAsia="宋体"/>
                <w:lang w:eastAsia="zh-CN"/>
              </w:rPr>
              <w:t>七</w:t>
            </w:r>
            <w:r>
              <w:t>单元</w:t>
            </w:r>
            <w:r>
              <w:rPr>
                <w:rFonts w:hint="eastAsia" w:eastAsia="宋体"/>
                <w:lang w:eastAsia="zh-CN"/>
              </w:rPr>
              <w:t>：认识时间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李勇从家走到学校要15（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小时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由生活常识，要走15分钟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t>第</w:t>
            </w:r>
            <w:r>
              <w:rPr>
                <w:rFonts w:hint="eastAsia" w:eastAsia="宋体"/>
                <w:lang w:eastAsia="zh-CN"/>
              </w:rPr>
              <w:t>七</w:t>
            </w:r>
            <w:r>
              <w:t>单元</w:t>
            </w:r>
            <w:r>
              <w:rPr>
                <w:rFonts w:hint="eastAsia" w:eastAsia="宋体"/>
                <w:lang w:eastAsia="zh-CN"/>
              </w:rPr>
              <w:t>：认识时间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233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小学生每天在校时间是6（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小时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常识得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  <w:r>
              <w:rPr>
                <w:b w:val="0"/>
                <w:i w:val="0"/>
                <w:color w:val="000000"/>
                <w:sz w:val="21"/>
              </w:rPr>
              <w:t>小学生每天在校时间是6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小时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t>第</w:t>
            </w:r>
            <w:r>
              <w:rPr>
                <w:rFonts w:hint="eastAsia" w:eastAsia="宋体"/>
                <w:lang w:eastAsia="zh-CN"/>
              </w:rPr>
              <w:t>七</w:t>
            </w:r>
            <w:r>
              <w:t>单元</w:t>
            </w:r>
            <w:r>
              <w:rPr>
                <w:rFonts w:hint="eastAsia" w:eastAsia="宋体"/>
                <w:lang w:eastAsia="zh-CN"/>
              </w:rPr>
              <w:t>：认识时间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一场大雨从9∶20开始下，到10∶55雨停止．共下了几小时几分？正确的解答是（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1小时45分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1小时35分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1小时15分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1小时5分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从9时到10时是1小时,55-20=35(分),共下了1小时35分,选B．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t>第</w:t>
            </w:r>
            <w:r>
              <w:rPr>
                <w:rFonts w:hint="eastAsia" w:eastAsia="宋体"/>
                <w:lang w:eastAsia="zh-CN"/>
              </w:rPr>
              <w:t>七</w:t>
            </w:r>
            <w:r>
              <w:t>单元</w:t>
            </w:r>
            <w:r>
              <w:rPr>
                <w:rFonts w:hint="eastAsia" w:eastAsia="宋体"/>
                <w:lang w:eastAsia="zh-CN"/>
              </w:rPr>
              <w:t>：认识时间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小明做10道口算题用了（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20小时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20分钟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20秒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以上都不合适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我们学过的时间单位有时、分、秒，计量较长的时间用“时”，计量很短的时间用比分更小的单位“秒”.用恰当单位表示时间时，应根据生活实际，看单位前面的数字的大小来选合适的时间单位.  小明做10道口算题用了______，选20秒合适，所以选C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t>第</w:t>
            </w:r>
            <w:r>
              <w:rPr>
                <w:rFonts w:hint="eastAsia" w:eastAsia="宋体"/>
                <w:lang w:eastAsia="zh-CN"/>
              </w:rPr>
              <w:t>七</w:t>
            </w:r>
            <w:r>
              <w:t>单元</w:t>
            </w:r>
            <w:r>
              <w:rPr>
                <w:rFonts w:hint="eastAsia" w:eastAsia="宋体"/>
                <w:lang w:eastAsia="zh-CN"/>
              </w:rPr>
              <w:t>：认识时间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秒针走一圈经过的时间是 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1分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1小时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秒针走一圈经过的时间是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1分钟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t>第</w:t>
            </w:r>
            <w:r>
              <w:rPr>
                <w:rFonts w:hint="eastAsia" w:eastAsia="宋体"/>
                <w:lang w:eastAsia="zh-CN"/>
              </w:rPr>
              <w:t>七</w:t>
            </w:r>
            <w:r>
              <w:t>单元</w:t>
            </w:r>
            <w:r>
              <w:rPr>
                <w:rFonts w:hint="eastAsia" w:eastAsia="宋体"/>
                <w:lang w:eastAsia="zh-CN"/>
              </w:rPr>
              <w:t>：认识时间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237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张勤洗两块手帕要用10（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小时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由常识</w:t>
            </w:r>
            <w:r>
              <w:rPr>
                <w:b w:val="0"/>
                <w:i w:val="0"/>
                <w:color w:val="000000"/>
                <w:sz w:val="21"/>
              </w:rPr>
              <w:t>张勤洗两块手帕要用10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分钟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t>第</w:t>
            </w:r>
            <w:r>
              <w:rPr>
                <w:rFonts w:hint="eastAsia" w:eastAsia="宋体"/>
                <w:lang w:eastAsia="zh-CN"/>
              </w:rPr>
              <w:t>七</w:t>
            </w:r>
            <w:r>
              <w:t>单元</w:t>
            </w:r>
            <w:r>
              <w:rPr>
                <w:rFonts w:hint="eastAsia" w:eastAsia="宋体"/>
                <w:lang w:eastAsia="zh-CN"/>
              </w:rPr>
              <w:t>：认识时间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238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从南京坐火车到北京要13（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小时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由常识</w:t>
            </w:r>
            <w:r>
              <w:rPr>
                <w:b w:val="0"/>
                <w:i w:val="0"/>
                <w:color w:val="000000"/>
                <w:sz w:val="21"/>
              </w:rPr>
              <w:t>从南京坐火车到北京要13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小时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t>第</w:t>
            </w:r>
            <w:r>
              <w:rPr>
                <w:rFonts w:hint="eastAsia" w:eastAsia="宋体"/>
                <w:lang w:eastAsia="zh-CN"/>
              </w:rPr>
              <w:t>七</w:t>
            </w:r>
            <w:r>
              <w:t>单元</w:t>
            </w:r>
            <w:r>
              <w:rPr>
                <w:rFonts w:hint="eastAsia" w:eastAsia="宋体"/>
                <w:lang w:eastAsia="zh-CN"/>
              </w:rPr>
              <w:t>：认识时间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冬冬有50元钱，买玩具用去26元，还剩（   ）元钱。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50-26=24(元)故答案为：C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退位减法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小明有50元钱，买故事书花了28元，他大约还剩（   ）元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根据题意列式：50-28=22元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退位减法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241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爸爸今年37岁，爷爷比爸爸大25岁，爷爷今年 (      )。  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52岁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61岁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62岁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63岁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根据题意可以列式：37+25=62岁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进位加法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树上有39个苹果，摘下15个，还剩（   ）个。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根据题意列式：39-15=24，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退位减法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243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小明有5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1</w:t>
            </w:r>
            <w:r>
              <w:rPr>
                <w:b w:val="0"/>
                <w:i w:val="0"/>
                <w:color w:val="000000"/>
                <w:sz w:val="21"/>
              </w:rPr>
              <w:t>元钱，买故事书花了2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7</w:t>
            </w:r>
            <w:r>
              <w:rPr>
                <w:b w:val="0"/>
                <w:i w:val="0"/>
                <w:color w:val="000000"/>
                <w:sz w:val="21"/>
              </w:rPr>
              <w:t xml:space="preserve">元，他还剩（   ）元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根据题意列式：5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1</w:t>
            </w:r>
            <w:r>
              <w:rPr>
                <w:b w:val="0"/>
                <w:i w:val="0"/>
                <w:color w:val="000000"/>
                <w:sz w:val="21"/>
              </w:rPr>
              <w:t>-2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7</w:t>
            </w:r>
            <w:r>
              <w:rPr>
                <w:b w:val="0"/>
                <w:i w:val="0"/>
                <w:color w:val="000000"/>
                <w:sz w:val="21"/>
              </w:rPr>
              <w:t>=2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4</w:t>
            </w:r>
            <w:r>
              <w:rPr>
                <w:b w:val="0"/>
                <w:i w:val="0"/>
                <w:color w:val="000000"/>
                <w:sz w:val="21"/>
              </w:rPr>
              <w:t>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退位减法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244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一个数加上29等于45，这个数是（   ）。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根据题意列式可得：45-29=16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退位减法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比73小21的数是（   ）。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根据题意列式:73-21=52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退位减法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246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一个数加上23等于45，这个数是（  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根据题意列式可得45-23=22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退位减法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247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三年级一班有学生46人，三年级二班有学生39人，这两班一共有学生(      )。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根据题意可以列式：46+39=85人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进位加法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合唱队有男生18人，女生26人，又增加了6人，现有（  ）人。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18＋26＝44（人）,44＋6＝50（人）。故选A。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进位加法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249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为灾区儿童捐款，小华捐了19元，小丽捐了28元，她们共捐的钱数(      )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大于40元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小于40元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小于30元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根据题意列式：19+28=47元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进位加法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表演校园舞需要女生34人，男生34人，一共需要(      )。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根据题意列式可得：34+34=68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进位加法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小丽现在有多少张画片？（    ）  原有37张 </w:t>
            </w:r>
            <w:r>
              <w:drawing>
                <wp:inline distT="0" distB="0" distL="0" distR="0">
                  <wp:extent cx="247650" cy="142875"/>
                  <wp:effectExtent l="0" t="0" r="0" b="9525"/>
                  <wp:docPr id="115" name="图片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图片 115"/>
                          <pic:cNvPicPr>
                            <a:picLocks noChangeAspect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72" cy="143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又买了13张 </w:t>
            </w:r>
            <w:r>
              <w:drawing>
                <wp:inline distT="0" distB="0" distL="0" distR="0">
                  <wp:extent cx="247650" cy="142875"/>
                  <wp:effectExtent l="0" t="0" r="0" b="9525"/>
                  <wp:docPr id="116" name="图片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图片 116"/>
                          <pic:cNvPicPr>
                            <a:picLocks noChangeAspect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72" cy="143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送给小芳15张 </w:t>
            </w:r>
            <w:r>
              <w:drawing>
                <wp:inline distT="0" distB="0" distL="0" distR="0">
                  <wp:extent cx="247650" cy="142875"/>
                  <wp:effectExtent l="0" t="0" r="0" b="9525"/>
                  <wp:docPr id="117" name="图片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图片 117"/>
                          <pic:cNvPicPr>
                            <a:picLocks noChangeAspect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72" cy="143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还剩多少张？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小丽现在有35张画片，应选A。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连加、连减和加减混合</w:t>
            </w:r>
          </w:p>
        </w:tc>
      </w:tr>
    </w:tbl>
    <w:p/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表演校园舞需要女生3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人，男生34人，一共需要(      )。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根据题意可以列式：34+34=68人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进位加法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一个数减去45得19，这个数是（  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一个数减去45得19，也就是说这个数可以分成45和19，那把45和19合起来，就可以得到这个数，所以列算式“45＋19=64”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进位加法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小李身高76厘米，他再长（　　）厘米，正好是90厘米。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根据题意列式可得：90-76=14厘米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退位减法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王奶奶家养了14只公鸡，母鸡比公鸡多16只。王奶奶家养了（  ）只鸡。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母鸡的个数：14＋16＝30（只），公鸡和母鸡的个数：14＋30＝44（只）。故选A。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连加、连减和加减混合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树上有34个桃子，摘下15个，还剩（   ）个桃。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根据题意列式：34-15=19个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退位减法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得数是36的算式是(    )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10+30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18+18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53-25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根据题意对各个选项进行计算：13+30=40,18+18=36,53-25=28.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进位加法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树上有34个桃子，摘下15个，还剩（   ）个桃。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根据题意列式可得：34-15=19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退位减法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71-39=(    )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根据题意计算可得：71-39=32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退位减法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260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差是44的算式是（  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29+16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79-35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98-44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根据题意计算可得A、29+16=44，B、79-35=44求差，98-44=54，差不是44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退位减法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261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小东身高76厘米，他再长（　　）厘米，正好是1米。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根据题意可得：1米=100厘米，100-76=24厘米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退位减法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262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一辆公共汽车上有28人，到站后下车8人，上车10人。现在车上的人数和28人相比，(    )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多了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少了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一样多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根据题意列式计算：28-8+10=30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连加、连减和加减混合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263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第一个加数是24，第二个加数是30，第三个加数是6，它们的和是(    )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根据题意列式【解答】24+30+6=60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连加、连减和加减混合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小红跳了多少下？（    ）  </w:t>
            </w:r>
            <w:r>
              <w:drawing>
                <wp:inline distT="0" distB="0" distL="0" distR="0">
                  <wp:extent cx="2348865" cy="1138555"/>
                  <wp:effectExtent l="0" t="0" r="13335" b="4445"/>
                  <wp:docPr id="118" name="图片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图片 118"/>
                          <pic:cNvPicPr>
                            <a:picLocks noChangeAspect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8865" cy="113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图中可以知道小华跳了45下，小红比小华多跳了23下，应该用加法，45+23=68（下），故选A。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进位加法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265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《故事大王》16元，《小人书》比《故事大王》便宜6元。总共要花（  ）钱。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16＋16－6＝26元，故选A。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连加、连减和加减混合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266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笔算加法的特点：相同数位（  ），从个位算起。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对齐</w:t>
            </w:r>
            <w:r>
              <w:rPr>
                <w:b w:val="0"/>
                <w:i w:val="0"/>
                <w:color w:val="000000"/>
                <w:vertAlign w:val="superscript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相异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任意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笔算加法的特点：相同数位对齐，从个位算起。故选A。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进位加法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267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故事书还剩多少本？（    ）</w:t>
            </w:r>
            <w:r>
              <w:br w:type="textWrapping"/>
            </w:r>
            <w:r>
              <w:drawing>
                <wp:inline distT="0" distB="0" distL="0" distR="0">
                  <wp:extent cx="2004695" cy="1260475"/>
                  <wp:effectExtent l="0" t="0" r="14605" b="15875"/>
                  <wp:docPr id="121" name="图片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图片 121"/>
                          <pic:cNvPicPr>
                            <a:picLocks noChangeAspect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317" cy="1260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    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34本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24 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44本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48本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故事书还剩24本，故选B。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退位减法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268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我们村去年植树45棵，今年比去年少植25棵，今年植树（  ）棵。    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45－25＝20元，故选C。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退位减法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269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我昨天钓了25条鱼，今天比昨天多钓了7条。我今天和昨天共钓了（  ）条鱼。  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47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6</w:t>
            </w:r>
            <w:r>
              <w:rPr>
                <w:b w:val="0"/>
                <w:i w:val="0"/>
                <w:color w:val="000000"/>
                <w:sz w:val="21"/>
              </w:rPr>
              <w:t>7 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25＋25＋7＝57（条），故选C。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连加、连减和加减混合</w:t>
            </w:r>
          </w:p>
        </w:tc>
      </w:tr>
    </w:tbl>
    <w:p/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270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40人参加大扫除，其中有15人扫地，14人擦桌子，其余同学擦窗子。擦窗子的有（  ）人。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40－15－14＝11人。故选B。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连加、连减和加减混合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271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车上原来有23人，在中华门站下去15人，上来17人。现有（  ）人。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23－15＋17＝25人，故选A。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连加、连减和加减混合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272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40人参加大扫除，其中有15人扫地，14人擦桌子，其余同学打扫包干区。打扫包干区的有（  ）人。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40－15－14＝11人。故选B。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连加、连减和加减混合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273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笔算减法的特点：相同数位（  ），从个位算起。            </w:t>
            </w:r>
          </w:p>
          <w:p>
            <w:pPr>
              <w:spacing w:after="0"/>
              <w:ind w:left="150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对齐</w:t>
            </w:r>
            <w:r>
              <w:rPr>
                <w:b w:val="0"/>
                <w:i w:val="0"/>
                <w:color w:val="000000"/>
                <w:vertAlign w:val="superscript"/>
              </w:rPr>
              <w:t xml:space="preserve">          </w:t>
            </w:r>
            <w:r>
              <w:rPr>
                <w:b w:val="0"/>
                <w:i w:val="0"/>
                <w:color w:val="000000"/>
                <w:sz w:val="21"/>
              </w:rPr>
              <w:t>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空一位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提前一位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笔算减法的特点：相同数位对齐，从个位算起。故选A。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进位加法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274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48加上29的和，再减去30，结果是多少?列式是（     ）。  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48＋29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48－30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48＋29－30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连加、连减和加减混合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275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“60－35○25”，比较大小，在○里应填的符号是（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&lt;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=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比较两位数的大小,先从十位比起，十位大的那个数大。如果十位上的数相同，再比个位上的数，个位大的那个数大。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60－35＝25， 25＝25， 所以60－35＝25， 选C．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退位减法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276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“17＋38○54”，比较大小，在○里应填的符号是（   ）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&lt;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=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比较两位数的大小,，先从十位比起，十位大的那个数大。如果十位上的数相同，再比个位上的数，个位大的那个数大。55、54的 十位数相同,再比较个位；55的个位是5,54的个位4, 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55＞54， 所以17＋38＞54， 选A．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进位加法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277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“45＋39○82”，比较大小，在○里应填的符号是（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&lt;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=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比较两位数的大小,先从十位比起，十位大的那个数大。如果十位上的数相同，再比个位上的数，个位大的那个数大。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45＋39＝84，84和82的十位相同，再比较个位，84的个位是4，82的个位是2， 84＞82， 所以45＋39＞82， 选A．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进位加法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278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“32－14○18”，比较大小，在○里应填的符号是（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&lt;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=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比较两位数的大小,先从十位比起，十位大的那个数大。如果十位上的数相同，再比个位上的数，个位大的那个数大。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32－14＝18， 18＝18， 所以32－14＝18， 选C．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退位减法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279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9+68=（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9+68=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77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进位加法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280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87－80=（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87－80=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退位减法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281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5+58=（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5+58=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63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进位加法</w:t>
            </w:r>
          </w:p>
        </w:tc>
      </w:tr>
    </w:tbl>
    <w:p/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282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“49＋9○90－10”，比较大小，在○里应填的符号是（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&lt;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=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比较两位数的大小,先从十位比起，十位大的那个数大。如果十位上的数相同，再比个位上的数，个位大的那个数大。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49＋9＝58，90－10＝80，58的十位是5，80的十位是8，5＜8, 58＜80， 所以49＋9＜90－10， 选B．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连加、连减和加减混合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283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算式63－（23－5）的得数是（  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63－（23－5）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=63-18=45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连加、连减和加减混合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284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把一根竹竿插入水中，水面以上部分长62厘米，水面以下部分长38厘米。这根竹竿长（    ）。            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10厘米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10米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竹竿的长度62+38=100（厘米）=1米。故答案为：B．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进位加法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285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一辆大客车限乘68 人，二（1）班有32 人，二（2）班有35 人，两个班（   ）合一辆车。  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可以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不可以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不确定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32+35=67(人)，68＞67，可以合租一辆车.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故答案为：A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进位加法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286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小明有32元，小华有30元，两人一共有多少元？（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32+30=62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进位加法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287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小红的身高是98厘米，小丽比小红矮4厘米，小丽的身高是（  ）  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94米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102厘米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94厘米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98-4=94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不退位减法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288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一个加数是38，另一个加数是58，和是（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38+58=96  </w:t>
            </w:r>
            <w:r>
              <w:br w:type="textWrapping"/>
            </w:r>
            <w:r>
              <w:drawing>
                <wp:inline distT="0" distB="0" distL="0" distR="0">
                  <wp:extent cx="725170" cy="572770"/>
                  <wp:effectExtent l="0" t="0" r="17780" b="17780"/>
                  <wp:docPr id="122" name="图片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图片 122"/>
                          <pic:cNvPicPr>
                            <a:picLocks noChangeAspect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729" cy="57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/>
              </w:rPr>
              <w:t>第二单元：100以内的加法和减法（二）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/>
              </w:rPr>
              <w:t>进位加法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289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15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差是15的算式．（   ）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744220" cy="715645"/>
                  <wp:effectExtent l="0" t="0" r="17780" b="8255"/>
                  <wp:docPr id="123" name="图片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图片 123"/>
                          <pic:cNvPicPr>
                            <a:picLocks noChangeAspect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830" cy="716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744220" cy="715645"/>
                  <wp:effectExtent l="0" t="0" r="17780" b="8255"/>
                  <wp:docPr id="124" name="图片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图片 124"/>
                          <pic:cNvPicPr>
                            <a:picLocks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830" cy="716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706120" cy="715645"/>
                  <wp:effectExtent l="0" t="0" r="17780" b="8255"/>
                  <wp:docPr id="125" name="图片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图片 125"/>
                          <pic:cNvPicPr>
                            <a:picLocks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641" cy="716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744220" cy="715645"/>
                  <wp:effectExtent l="0" t="0" r="17780" b="8255"/>
                  <wp:docPr id="126" name="图片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图片 126"/>
                          <pic:cNvPicPr>
                            <a:picLocks noChangeAspect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830" cy="716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3×5＝15（积是15）  10+5＝15（和是15）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5×1＝5（积是5）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因为20－5＝15（差是15），所以选C.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5的乘法口诀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290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“20+5○4×5”，比较大小，在○里应填的符号是（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&lt;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=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要先计算出左、右两边算式的结果，再比较大小.  因为20+5＝25， 4×5＝20， 25＞20， 所以20+5＞4×5， 选A．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5的乘法口诀</w:t>
            </w:r>
          </w:p>
        </w:tc>
      </w:tr>
    </w:tbl>
    <w:p/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291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“10</w:t>
            </w:r>
            <w:r>
              <w:drawing>
                <wp:inline distT="0" distB="0" distL="0" distR="0">
                  <wp:extent cx="180975" cy="171450"/>
                  <wp:effectExtent l="0" t="0" r="9525" b="0"/>
                  <wp:docPr id="127" name="图片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图片 127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32" cy="171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3×4”，比较大小，在○里应填的符号是（   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&lt;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=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_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因为3×4＝12，10＜12， 所以10＜3×4， 选B．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292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5×1+5=（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在一道算式中,有加法又有乘法,先算乘法,再算加法.  先算乘法:5×1=5,再算加法:5+5=10,5×1+5=10,所以选C．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5的乘法口诀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293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4×5－8=（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在一道算式中,有减法又有乘法,先算乘法,再算减法.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先算乘法:4×5＝20，再算减法:20－8＝12， 所以4×5－8=12， 选B．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294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“75－50○5×5”，比较大小，在○里应填的符号（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&lt;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=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要先计算出左、右两边算式的结果，再比较大小.  因为75－50＝25， 5×5＝25， 25＝25， 所以75－50＝5×5， 选C．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5的乘法口诀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295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3×4－6=（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在一道算式中,有减法又有乘法,先算乘法,再算减法.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先算乘法:3×4＝12，再算减法: 12－6=6， 所以3×4－6=6， 选A．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296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“9○5×2”，比较大小，在○里应填的符号是（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&lt;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=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要先计算出右边算式的结果，再比较大小.  因为5×2＝10， 9＜10， 所以9＜5×2， 选B．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5的乘法口诀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297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“5+5○5×5”，比较大小，在○里应填的符号是（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&lt;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=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要先计算出左、右两边算式的结果，再比较大小.  因为5+5＝10， 5×5＝25， 10＜25， 所以5+5＜5×5， 选B．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5的乘法口诀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298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“4×4=24－（   ）”，在（ ）里应填的数是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  <w:r>
              <w:rPr>
                <w:rFonts w:hint="default" w:ascii="Arial" w:hAnsi="Arial" w:eastAsia="宋体" w:cs="Arial"/>
                <w:lang w:val="en-US" w:eastAsia="zh-CN"/>
              </w:rPr>
              <w:t>×</w:t>
            </w:r>
            <w:r>
              <w:rPr>
                <w:rFonts w:hint="eastAsia" w:eastAsia="宋体"/>
                <w:lang w:val="en-US" w:eastAsia="zh-CN"/>
              </w:rPr>
              <w:t>4=16,24-16=8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299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“5×3○4×4”，比较大小，在○里应填的符号是（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&lt;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=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要先计算出左、右两边算式的结果，再比较大小.  因为5×3＝15， 4×4＝16， 15＜16， 所以5×3＜4×4， 选B．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“4×2=20－（   ）”，在（ ）里应填的数是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  <w:r>
              <w:rPr>
                <w:rFonts w:hint="default" w:ascii="Arial" w:hAnsi="Arial" w:eastAsia="宋体" w:cs="Arial"/>
                <w:lang w:val="en-US" w:eastAsia="zh-CN"/>
              </w:rPr>
              <w:t>×</w:t>
            </w:r>
            <w:r>
              <w:rPr>
                <w:rFonts w:hint="eastAsia" w:eastAsia="宋体"/>
                <w:lang w:val="en-US" w:eastAsia="zh-CN"/>
              </w:rPr>
              <w:t>2=8,20-8=12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“1×3=5－（   ）”，在（ ）里应填的数是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  <w:r>
              <w:rPr>
                <w:rFonts w:hint="default" w:ascii="Arial" w:hAnsi="Arial" w:eastAsia="宋体" w:cs="Arial"/>
                <w:lang w:val="en-US" w:eastAsia="zh-CN"/>
              </w:rPr>
              <w:t>×</w:t>
            </w:r>
            <w:r>
              <w:rPr>
                <w:rFonts w:hint="eastAsia" w:eastAsia="宋体"/>
                <w:lang w:val="en-US" w:eastAsia="zh-CN"/>
              </w:rPr>
              <w:t>3=3,5-3=2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302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15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有2行梨树，其中一行5棵，另一行4棵，求共有梨树多少棵?正确解答是（   ）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5×4=20(棵)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5＋4=9(棵)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4×5=20(棵)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5－4=1(棵)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把其中一行的5棵梨树，和另一行的4棵合起来，就是共有梨树的棵数，正确解答是5＋4=9(棵)， 选B．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303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“2×3=12－（   ）”，在（ ）里应填的数是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  <w:r>
              <w:rPr>
                <w:rFonts w:hint="default" w:ascii="Arial" w:hAnsi="Arial" w:eastAsia="宋体" w:cs="Arial"/>
                <w:lang w:val="en-US" w:eastAsia="zh-CN"/>
              </w:rPr>
              <w:t>×</w:t>
            </w:r>
            <w:r>
              <w:rPr>
                <w:rFonts w:hint="eastAsia" w:eastAsia="宋体"/>
                <w:lang w:val="en-US" w:eastAsia="zh-CN"/>
              </w:rPr>
              <w:t>3=6,12-6=6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304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3×2＋4=（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在一道算式中,有加法又有乘法,先算乘法,再算加法.  先算乘法:3×2＝6,再算加法: 6＋4=10, 所以3×2＋4=10， 选B．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乘加、乘减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305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5×5－15=（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在一道算式中,有减法又有乘法,先算乘法,再算减法.  先算乘法:5×5＝25，再算减法: 25－15=10， 所以5×5－15=10， 选A．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乘加、乘减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306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“5×5○27”，比较大小，在○里应填的符号是（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&lt;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=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要先计算出左边算式的结果，再比较大小.  因为5×5＝25， 25＜27， 所以5×5＜27， 选B．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5的乘法口诀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307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3×3＋36=（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在一道算式中,有加法又有乘法,先算乘法,再算加法.  先算乘法:3×3＝9，再算加法: 9＋36=45， 所以3×3＋36=45， 选D．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乘加、乘减</w:t>
            </w:r>
          </w:p>
        </w:tc>
      </w:tr>
    </w:tbl>
    <w:p/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308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3×5=（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  <w:r>
              <w:rPr>
                <w:rFonts w:hint="default" w:ascii="Arial" w:hAnsi="Arial" w:eastAsia="宋体" w:cs="Arial"/>
                <w:lang w:val="en-US" w:eastAsia="zh-CN"/>
              </w:rPr>
              <w:t>×</w:t>
            </w:r>
            <w:r>
              <w:rPr>
                <w:rFonts w:hint="eastAsia" w:eastAsia="宋体"/>
                <w:lang w:val="en-US" w:eastAsia="zh-CN"/>
              </w:rPr>
              <w:t>5=15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“30－5○5×5”，比较大小，在○里应填的符号是（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&lt;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=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要先计算出左、右两边算式的结果，再比较大小.  因为30－5＝25， 5×5＝25， 所以30－5＝5×5， 选C．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5的乘法口诀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与“3×1”相等的算式是 （   ）  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3×4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1×3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4×2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因为3×1＝1×3，所以与“3×1”相等的算式是1×3， 选B．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“3+2</w:t>
            </w:r>
            <w:r>
              <w:drawing>
                <wp:inline distT="0" distB="0" distL="0" distR="0">
                  <wp:extent cx="180975" cy="171450"/>
                  <wp:effectExtent l="0" t="0" r="9525" b="0"/>
                  <wp:docPr id="128" name="图片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图片 128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32" cy="171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3×2”，比较大小，在○里应填的符号是（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&lt;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=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要先分别计算出左、右两边算式的结果，再比较大小.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因为3+2＝5， 3×2＝6， 5＜6， 所以3+2＜3×2， 选B．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2×3+86=（   ）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在一道算式中,有加法又有乘法,先算乘法,再算加法.  :先算乘法:2×3＝6,再算加法:6+86=92,所以2×3+86=92， 选B．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乘加、乘减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5×4+5=（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在一道算式中,有加法又有乘法,先算乘法,再算加法.  先算乘法:5×4=20,再算加法:20+5=25,5×4+5=25,所以选B．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乘加、乘减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2×3＋28=（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在一道算式中,有加法又有乘法,先算乘法,再算加法.  先算乘法:2×3＝6，再算加法: 6＋28=34， 所以2×3＋28=34， 选D．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乘加、乘减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4×3＋8=（   ）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在一道算式中,有加法又有乘法,先算乘法,再算加法.  先算乘法:4×3＝12，再算加法: 12＋8=20， 所以4×3＋8=20， 选C．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乘加、乘减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“4○3=7”，在○里应填的运算符号是（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Arial" w:hAnsi="Arial" w:eastAsia="宋体" w:cs="Arial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Arial" w:hAnsi="Arial" w:eastAsia="宋体" w:cs="Arial"/>
                <w:lang w:val="en-US" w:eastAsia="zh-CN"/>
              </w:rPr>
              <w:t>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因为4＋3=7， 所以选A．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5×2=（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5×2=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5的乘法口诀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每周上5节数学课，4周上（   ）节数学课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5×4=20(节), 选D．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一只鸭有2条腿，5只鸭有（   ）条腿.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因为2×5＝10（条）， 所以选D．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5的乘法口诀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一个盘里有5个苹果，3个盘里有（   ）个苹果.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因为5×3＝15（个）， 所以选A．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5的乘法口诀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5×4=（   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  <w:r>
              <w:rPr>
                <w:rFonts w:hint="default" w:ascii="Arial" w:hAnsi="Arial" w:eastAsia="宋体" w:cs="Arial"/>
                <w:lang w:val="en-US" w:eastAsia="zh-CN"/>
              </w:rPr>
              <w:t>×</w:t>
            </w:r>
            <w:r>
              <w:rPr>
                <w:rFonts w:hint="eastAsia" w:eastAsia="宋体"/>
                <w:lang w:val="en-US" w:eastAsia="zh-CN"/>
              </w:rPr>
              <w:t>4=20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5的乘法口诀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15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学校有2行杨树，一行5棵，一行6棵，一共有多少棵？正确的列式是（   ） 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5×2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5×6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5＋6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把一行的5棵，和一行的6棵合起来，就是一共有的棵数.正确的列式是5＋6,选C．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6的乘法口诀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15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乘数是6的算式是（   ）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2+6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6×6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10-6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2+6(加数是6)  10-6(减数是6)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3×1(乘数是3、乘数是1)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因为6×6(乘数是6)，所以选B.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6的乘法口诀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4×2=（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  <w:r>
              <w:rPr>
                <w:rFonts w:hint="default" w:ascii="Arial" w:hAnsi="Arial" w:eastAsia="宋体" w:cs="Arial"/>
                <w:lang w:val="en-US" w:eastAsia="zh-CN"/>
              </w:rPr>
              <w:t>×</w:t>
            </w:r>
            <w:r>
              <w:rPr>
                <w:rFonts w:hint="eastAsia" w:eastAsia="宋体"/>
                <w:lang w:val="en-US" w:eastAsia="zh-CN"/>
              </w:rPr>
              <w:t>2=8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5×3+5=（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在一道算式中,有加法又有乘法,先算乘法,再算加法.  先算乘法:5×3=15,再算加法:15+5=20,5×3+5=20,所以选A．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乘加、乘减</w:t>
            </w:r>
          </w:p>
        </w:tc>
      </w:tr>
    </w:tbl>
    <w:p/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“5×3○4×4”，比较大小，在○里应填的符号是（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&lt;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=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要先计算出左、右两边算式的结果，再比较大小.  因为5×3＝15， 4×4＝16， 15＜16， 所以5×3＜4×4， 选B．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5的乘法口诀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“4</w:t>
            </w:r>
            <w:r>
              <w:drawing>
                <wp:inline distT="0" distB="0" distL="0" distR="0">
                  <wp:extent cx="180975" cy="171450"/>
                  <wp:effectExtent l="0" t="0" r="9525" b="0"/>
                  <wp:docPr id="129" name="图片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图片 129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32" cy="171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4=0”，在</w:t>
            </w:r>
            <w:r>
              <w:drawing>
                <wp:inline distT="0" distB="0" distL="0" distR="0">
                  <wp:extent cx="180975" cy="171450"/>
                  <wp:effectExtent l="0" t="0" r="9525" b="0"/>
                  <wp:docPr id="130" name="图片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图片 130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32" cy="171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里应填的运算符号是（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=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Arial" w:hAnsi="Arial" w:eastAsia="宋体" w:cs="Arial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Arial" w:hAnsi="Arial" w:eastAsia="宋体" w:cs="Arial"/>
                <w:lang w:val="en-US" w:eastAsia="zh-CN"/>
              </w:rPr>
              <w:t>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因为4－4=0， 所以在</w:t>
            </w:r>
            <w:r>
              <w:drawing>
                <wp:inline distT="0" distB="0" distL="0" distR="0">
                  <wp:extent cx="180975" cy="171450"/>
                  <wp:effectExtent l="0" t="0" r="9525" b="0"/>
                  <wp:docPr id="131" name="图片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图片 131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32" cy="171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里，应填的运算符号是“－”， 选B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3×6=（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3×6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=18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6的乘法口诀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5×5=（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5×5=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5的乘法口诀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“3×4○5×2”，比较大小，在○里应填的符号是（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&lt;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要先计算出左、右两边算式的结果，再比较大小.  因为3×4＝12， 5×2＝10， 12＞10， 所以3×4＞5×2， 选A．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331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4×4－10=（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在一道算式中,有减法又有乘法,先算乘法,再算减法.  先算乘法:4×4＝16，再算减法: 16－10=6， 所以4×4－10=6， 选C．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乘加、乘减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4×3=（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4×3=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333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“5×5○28”，比较大小，在○里应填的符号是（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&lt;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=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要先计算出左边算式的结果，再比较大小.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因为5×5＝25， 25＜28， 所以5×5＜28， 选B．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5的乘法口诀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15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与“1×2”相等的算式是（   ）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2×3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1×4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2×1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因为1×2＝2×1， 所以与“1×2”相等的算式是2×1， 选C．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5×3=（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5×3=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“3</w:t>
            </w:r>
            <w:r>
              <w:drawing>
                <wp:inline distT="0" distB="0" distL="0" distR="0">
                  <wp:extent cx="180975" cy="171450"/>
                  <wp:effectExtent l="0" t="0" r="9525" b="0"/>
                  <wp:docPr id="132" name="图片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图片 132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32" cy="171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2=6”，在</w:t>
            </w:r>
            <w:r>
              <w:drawing>
                <wp:inline distT="0" distB="0" distL="0" distR="0">
                  <wp:extent cx="180975" cy="171450"/>
                  <wp:effectExtent l="0" t="0" r="9525" b="0"/>
                  <wp:docPr id="133" name="图片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图片 133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32" cy="171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里应填的运算符号是（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Arial" w:hAnsi="Arial" w:eastAsia="宋体" w:cs="Arial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Arial" w:hAnsi="Arial" w:eastAsia="宋体" w:cs="Arial"/>
                <w:lang w:val="en-US" w:eastAsia="zh-CN"/>
              </w:rPr>
              <w:t>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因为3×2=6， 所以在</w:t>
            </w:r>
            <w:r>
              <w:drawing>
                <wp:inline distT="0" distB="0" distL="0" distR="0">
                  <wp:extent cx="180975" cy="171450"/>
                  <wp:effectExtent l="0" t="0" r="9525" b="0"/>
                  <wp:docPr id="134" name="图片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图片 134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32" cy="171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里，应填的运算符号是“×”， 选C．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337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“4</w:t>
            </w:r>
            <w:r>
              <w:drawing>
                <wp:inline distT="0" distB="0" distL="0" distR="0">
                  <wp:extent cx="180975" cy="171450"/>
                  <wp:effectExtent l="0" t="0" r="9525" b="0"/>
                  <wp:docPr id="135" name="图片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图片 135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32" cy="171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3=7”，在</w:t>
            </w:r>
            <w:r>
              <w:drawing>
                <wp:inline distT="0" distB="0" distL="0" distR="0">
                  <wp:extent cx="180975" cy="171450"/>
                  <wp:effectExtent l="0" t="0" r="9525" b="0"/>
                  <wp:docPr id="136" name="图片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图片 136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32" cy="171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里应填的运算符号是（   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Arial" w:hAnsi="Arial" w:eastAsia="宋体" w:cs="Arial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Arial" w:hAnsi="Arial" w:eastAsia="宋体" w:cs="Arial"/>
                <w:lang w:val="en-US" w:eastAsia="zh-CN"/>
              </w:rPr>
              <w:t>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因为4＋3=7， 所以在</w:t>
            </w:r>
            <w:r>
              <w:drawing>
                <wp:inline distT="0" distB="0" distL="0" distR="0">
                  <wp:extent cx="180975" cy="171450"/>
                  <wp:effectExtent l="0" t="0" r="9525" b="0"/>
                  <wp:docPr id="137" name="图片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图片 137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32" cy="171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里，应填的运算符号是“＋”， 选A．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338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default" w:ascii="Arial" w:hAnsi="Arial" w:eastAsia="宋体" w:cs="Arial"/>
                <w:lang w:val="en-US" w:eastAsia="zh-CN"/>
              </w:rPr>
              <w:t>×</w:t>
            </w:r>
            <w:r>
              <w:rPr>
                <w:rFonts w:hint="eastAsia" w:eastAsia="宋体"/>
                <w:lang w:val="en-US" w:eastAsia="zh-CN"/>
              </w:rPr>
              <w:t>4=( 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default" w:ascii="Arial" w:hAnsi="Arial" w:eastAsia="宋体" w:cs="Arial"/>
                <w:lang w:val="en-US" w:eastAsia="zh-CN"/>
              </w:rPr>
              <w:t>×</w:t>
            </w:r>
            <w:r>
              <w:rPr>
                <w:rFonts w:hint="eastAsia" w:eastAsia="宋体"/>
                <w:lang w:val="en-US" w:eastAsia="zh-CN"/>
              </w:rPr>
              <w:t>4=24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6的乘法口诀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  <w:r>
              <w:rPr>
                <w:rFonts w:hint="default" w:ascii="Arial" w:hAnsi="Arial" w:eastAsia="宋体" w:cs="Arial"/>
                <w:lang w:val="en-US" w:eastAsia="zh-CN"/>
              </w:rPr>
              <w:t>×</w:t>
            </w:r>
            <w:r>
              <w:rPr>
                <w:rFonts w:hint="eastAsia" w:eastAsia="宋体"/>
                <w:lang w:val="en-US" w:eastAsia="zh-CN"/>
              </w:rPr>
              <w:t>6=( 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  <w:r>
              <w:rPr>
                <w:rFonts w:hint="default" w:ascii="Arial" w:hAnsi="Arial" w:eastAsia="宋体" w:cs="Arial"/>
                <w:lang w:val="en-US" w:eastAsia="zh-CN"/>
              </w:rPr>
              <w:t>×</w:t>
            </w:r>
            <w:r>
              <w:rPr>
                <w:rFonts w:hint="eastAsia" w:eastAsia="宋体"/>
                <w:lang w:val="en-US" w:eastAsia="zh-CN"/>
              </w:rPr>
              <w:t>6=30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6的乘法口诀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  <w:r>
              <w:rPr>
                <w:rFonts w:hint="default" w:ascii="Arial" w:hAnsi="Arial" w:eastAsia="宋体" w:cs="Arial"/>
                <w:lang w:val="en-US" w:eastAsia="zh-CN"/>
              </w:rPr>
              <w:t>×</w:t>
            </w:r>
            <w:r>
              <w:rPr>
                <w:rFonts w:hint="eastAsia" w:eastAsia="宋体"/>
                <w:lang w:val="en-US" w:eastAsia="zh-CN"/>
              </w:rPr>
              <w:t>6=( 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  <w:r>
              <w:rPr>
                <w:rFonts w:hint="default" w:ascii="Arial" w:hAnsi="Arial" w:eastAsia="宋体" w:cs="Arial"/>
                <w:lang w:val="en-US" w:eastAsia="zh-CN"/>
              </w:rPr>
              <w:t>×</w:t>
            </w:r>
            <w:r>
              <w:rPr>
                <w:rFonts w:hint="eastAsia" w:eastAsia="宋体"/>
                <w:lang w:val="en-US" w:eastAsia="zh-CN"/>
              </w:rPr>
              <w:t>6=18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6的乘法口诀</w:t>
            </w:r>
          </w:p>
        </w:tc>
      </w:tr>
    </w:tbl>
    <w:p/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341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3×(2＋3)=（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一道式题里有小括号|要先算小括号里面的.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第一步：2＋3＝5，第二步：3×5＝15，所以3×(2＋3)＝15，选C．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乘加、乘减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四五二十表示4个5相加的结果是（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四五二十表示4个5相加的结果是20，故选C。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343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6＋6改写成乘法算式是（）。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6×6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default" w:ascii="Arial" w:hAnsi="Arial" w:eastAsia="宋体" w:cs="Arial"/>
                <w:lang w:val="en-US" w:eastAsia="zh-CN"/>
              </w:rPr>
              <w:t>×</w:t>
            </w: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6+2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6＋6可以改写成2个6相乘即6 × 2 。故选B。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6的乘法口诀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344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计算2×4和4×2时，我们可以想乘法口诀(  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二三得六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二四得八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二五一十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2×4＝4×2＝8，乘法口诀：二四得八。故选B。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根据乘法口诀“六六三十六”写出乘法算式是（）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6×5＝30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6×6＝36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10＋26＝36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乘法口诀“六六三十六”表示的是6个6相乘，所以是6×6＝36。故选B。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6的乘法口诀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346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计算3×5和5×3时，我们可以想乘法口诀(  )。  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三三得九</w:t>
            </w:r>
            <w:r>
              <w:rPr>
                <w:b w:val="0"/>
                <w:i w:val="0"/>
                <w:color w:val="000000"/>
                <w:vertAlign w:val="superscript"/>
              </w:rPr>
              <w:t>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三四十二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ind w:left="15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三五十五</w:t>
            </w:r>
            <w:r>
              <w:rPr>
                <w:b w:val="0"/>
                <w:i w:val="0"/>
                <w:color w:val="000000"/>
                <w:vertAlign w:val="superscript"/>
              </w:rPr>
              <w:t xml:space="preserve"> 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3×5＝5×5＝15，乘法口诀：三五十五。故选C。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347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小明沿着马路栽树，每隔9米栽一棵，从头到尾共栽了7棵，这条路一共长（    ）米。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小明沿着马路栽树，每隔9米栽一棵，从头到尾共栽了7棵，这条路一共长54米。故选： 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9的乘法口诀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一个因数是6，另一个因数是3，积是（），再加上3，是（  ）。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18;17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18;21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18;20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18;19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3×6＝18，3×6＋3＝21。故选B。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乘加、乘减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349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5×3(  )3×4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=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&lt;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5×3＝15， 3×4＝12 ，所以5×3＞3×4。故选B。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（）个7相加是21。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7＋7＋7＝21, 3×7＝21。故选A。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7的乘法口诀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351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3个4相加，三四（  ）。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十二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十六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二十四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3×4＝12，乘法口诀：三四十二。选A。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352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计算2×3和3×2时，我们可以想乘法口诀(  )。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二三得六 </w:t>
            </w:r>
            <w:r>
              <w:rPr>
                <w:b w:val="0"/>
                <w:i w:val="0"/>
                <w:color w:val="000000"/>
                <w:vertAlign w:val="superscript"/>
              </w:rPr>
              <w:t>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二四得八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二五一十</w:t>
            </w:r>
            <w:r>
              <w:rPr>
                <w:b w:val="0"/>
                <w:i w:val="0"/>
                <w:color w:val="000000"/>
                <w:vertAlign w:val="superscript"/>
              </w:rPr>
              <w:t xml:space="preserve">        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2×3＝3×2＝6，乘法口诀：二三得六。故选A。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353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3乘5的积再减去9，差是（）。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3×5＝15，15－9＝6，故选C。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乘加、乘减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354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6的口诀有(   )句。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1×6＝6， 2×6＝12， 3×6＝18，4×6＝24，5×6＝30， 6×6＝36，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6×7＝42， 6×8＝48， 6×9＝54。故选C。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6的乘法口诀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根据乘法口诀“五五二十五”写出乘法算式是（）。  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2×5＝10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5×5＝25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5＋5＝10 </w:t>
            </w:r>
            <w:r>
              <w:rPr>
                <w:b w:val="0"/>
                <w:i w:val="0"/>
                <w:color w:val="000000"/>
                <w:vertAlign w:val="superscript"/>
              </w:rPr>
              <w:t>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乘法口诀“五五二十五”表示的是5个5相乘，所以是5×5＝25。故选B。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5的乘法口诀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4乘5的积再加上3得（）。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4×5＝20，20＋3＝23。故选C。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乘加、乘减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357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3×□=9×2，□里应填（  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  <w:r>
              <w:rPr>
                <w:rFonts w:hint="default" w:ascii="Arial" w:hAnsi="Arial" w:eastAsia="宋体" w:cs="Arial"/>
                <w:lang w:val="en-US" w:eastAsia="zh-CN"/>
              </w:rPr>
              <w:t>×</w:t>
            </w:r>
            <w:r>
              <w:rPr>
                <w:rFonts w:hint="eastAsia" w:eastAsia="宋体"/>
                <w:lang w:val="en-US" w:eastAsia="zh-CN"/>
              </w:rPr>
              <w:t>2=18,3</w:t>
            </w:r>
            <w:r>
              <w:rPr>
                <w:rFonts w:hint="default" w:ascii="Arial" w:hAnsi="Arial" w:eastAsia="宋体" w:cs="Arial"/>
                <w:lang w:val="en-US" w:eastAsia="zh-CN"/>
              </w:rPr>
              <w:t>×</w:t>
            </w:r>
            <w:r>
              <w:rPr>
                <w:rFonts w:hint="eastAsia" w:eastAsia="宋体"/>
                <w:lang w:val="en-US" w:eastAsia="zh-CN"/>
              </w:rPr>
              <w:t>6=18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9的乘法口诀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358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学校食堂买来4筐大白菜，每筐6棵，一共买来多少棵？（ 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4+6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4×6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4+4+4+4+4+4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6的乘法口诀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359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4×5(  )3×4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=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&lt;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4×5＝20， 3×4＝12 ，所以4×5＞3×4。故选B。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360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笑笑家要来8位客人，她要准备（     ）根筷子。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一个人两根筷子，8个人16根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361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当积是18的算式是()。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28－10 </w:t>
            </w:r>
            <w:r>
              <w:rPr>
                <w:b w:val="0"/>
                <w:i w:val="0"/>
                <w:color w:val="000000"/>
                <w:vertAlign w:val="superscript"/>
              </w:rPr>
              <w:t>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3×6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20＋8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从题目中可以知道商是18用的是除法，所以排除A、C。故选B。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6的乘法口诀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362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与7×9-9计算结果相等的算式是(    )。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9×7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7×8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ind w:left="15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6×9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  <w:r>
              <w:rPr>
                <w:rFonts w:hint="default" w:ascii="Arial" w:hAnsi="Arial" w:eastAsia="宋体" w:cs="Arial"/>
                <w:lang w:val="en-US" w:eastAsia="zh-CN"/>
              </w:rPr>
              <w:t>×</w:t>
            </w:r>
            <w:r>
              <w:rPr>
                <w:rFonts w:hint="eastAsia" w:eastAsia="宋体"/>
                <w:lang w:val="en-US" w:eastAsia="zh-CN"/>
              </w:rPr>
              <w:t>9-9=54=6</w:t>
            </w:r>
            <w:r>
              <w:rPr>
                <w:rFonts w:hint="default" w:ascii="Arial" w:hAnsi="Arial" w:eastAsia="宋体" w:cs="Arial"/>
                <w:lang w:val="en-US" w:eastAsia="zh-CN"/>
              </w:rPr>
              <w:t>×</w:t>
            </w: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9的乘法口诀</w:t>
            </w:r>
          </w:p>
        </w:tc>
      </w:tr>
    </w:tbl>
    <w:p/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363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一个乘数是5，另一个乘数是6，积是多少？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5×6＝30，乘法口诀：五六三十，选A。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6的乘法口诀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4×2＋46=（   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第一步:4×2＝8,第二步:8＋46=54, 所以4×2＋46=54， 选B．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乘加、乘减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365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“5×4○18”，比较大小，在○里应填的符号是（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&lt;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=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要先计算出左边算式的结果，再比较大小.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因为5×4＝20， 20＞18， 所以5×4＞18， 选A．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366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5＋5＋5＋5可以用（）来计算。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5×4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5×3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5＋5＋5＋5可以表示成5×4，故选A。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5的乘法口诀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367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“15</w:t>
            </w:r>
            <w:r>
              <w:drawing>
                <wp:inline distT="0" distB="0" distL="0" distR="0">
                  <wp:extent cx="180975" cy="171450"/>
                  <wp:effectExtent l="0" t="0" r="9525" b="0"/>
                  <wp:docPr id="138" name="图片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图片 138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32" cy="171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4×4”，比较大小，在○里应填的符号是（   ）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bookmarkStart w:id="0" w:name="_GoBack"/>
            <w:bookmarkEnd w:id="0"/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&lt;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=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要先计算出右边算式的结果，再比较大小.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因为4×4＝16， 15＜16， 所以15＜4×4， 选B．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368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两个乘数都是6，积是多少？正确的列式计算是（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6×2＝12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6×6＝36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2×6＝12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6＋6＝12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6的乘法口诀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369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6×8=（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6×8=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8的乘法口诀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370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8×8=（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8×8=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8的乘法口诀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371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2×4－5=（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在一道算式中,有减法又有乘法,先算乘法,再算减法.  先算乘法:2×4＝8，再算减法: 8－5=3， 所以2×4－5=3， 选B．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乘加、乘减</w:t>
            </w:r>
          </w:p>
        </w:tc>
      </w:tr>
    </w:tbl>
    <w:p/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372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5×3读作（    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5和3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5乘3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3乘5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373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“5×8  </w:t>
            </w:r>
            <w:r>
              <w:drawing>
                <wp:inline distT="0" distB="0" distL="0" distR="0">
                  <wp:extent cx="180975" cy="171450"/>
                  <wp:effectExtent l="0" t="0" r="9525" b="0"/>
                  <wp:docPr id="139" name="图片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图片 139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32" cy="171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9×4”，比较大小，在 </w:t>
            </w:r>
            <w:r>
              <w:drawing>
                <wp:inline distT="0" distB="0" distL="0" distR="0">
                  <wp:extent cx="180975" cy="171450"/>
                  <wp:effectExtent l="0" t="0" r="9525" b="0"/>
                  <wp:docPr id="140" name="图片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图片 140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32" cy="171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里应填的符号是（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&lt;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=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要先分别计算出左、右两边算式的结果，再比较大小.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因为5×8＝40，9×4＝36，40＞36，所以5×8＞9×4，在 </w:t>
            </w:r>
            <w:r>
              <w:drawing>
                <wp:inline distT="0" distB="0" distL="0" distR="0">
                  <wp:extent cx="180975" cy="171450"/>
                  <wp:effectExtent l="0" t="0" r="9525" b="0"/>
                  <wp:docPr id="141" name="图片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图片 141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32" cy="171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里应填的符号是＞|选A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9的乘法口诀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374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“12－4○2×4”，比较大小，在○里应填的符号是（   ）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&lt;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=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要先计算出左、右两边算式的结果，再比较大小.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因为12－4＝8， 2×4＝8， 8＝8， 所以12－4＝2×4， 选C．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乘加、乘减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375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“4×6=(   )×8”，在（ ）里应填的数是（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左面：4×6=24；右面：想口诀：8和几相乘得24,八（三）二十四，所以4×6=( 3 )×8,选C．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6的乘法口诀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376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“3×4=5+（   ）”，在（ ）里应填的数是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3×4= 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12=5+7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乘加、乘减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377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找规律填数,正确的是（   ）  </w:t>
            </w:r>
            <w:r>
              <w:br w:type="textWrapping"/>
            </w:r>
            <w:r>
              <w:drawing>
                <wp:inline distT="0" distB="0" distL="0" distR="0">
                  <wp:extent cx="2578735" cy="469900"/>
                  <wp:effectExtent l="0" t="0" r="12065" b="6350"/>
                  <wp:docPr id="142" name="图片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图片 142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735" cy="46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6、16、3、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5、8、6、9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16、6、4、3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8、5、9、6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通过观察第一个三角形3个数,我们可以看到:最上面的数等于下面两个数的乘积.直接用乘法口诀即可求出.同样3×2=6,4×4=16.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第3个三角形:想口诀:三(三)得九,右下角的三角形里应填3.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第4个三角形:想口诀:三(四)十二,左下角的三角形里应填:4.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378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“3×3=3+（   ）”，在（ ）里应填的数是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3×3=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9=</w:t>
            </w:r>
            <w:r>
              <w:rPr>
                <w:b w:val="0"/>
                <w:i w:val="0"/>
                <w:color w:val="000000"/>
                <w:sz w:val="21"/>
              </w:rPr>
              <w:t>3+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379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“3+3 </w:t>
            </w:r>
            <w:r>
              <w:drawing>
                <wp:inline distT="0" distB="0" distL="0" distR="0">
                  <wp:extent cx="257810" cy="267335"/>
                  <wp:effectExtent l="0" t="0" r="8890" b="18415"/>
                  <wp:docPr id="143" name="图片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图片 143"/>
                          <pic:cNvPicPr>
                            <a:picLocks noChangeAspect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23" cy="267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3×3”，比较大小，在 </w:t>
            </w:r>
            <w:r>
              <w:drawing>
                <wp:inline distT="0" distB="0" distL="0" distR="0">
                  <wp:extent cx="257810" cy="267335"/>
                  <wp:effectExtent l="0" t="0" r="8890" b="18415"/>
                  <wp:docPr id="144" name="图片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图片 144"/>
                          <pic:cNvPicPr>
                            <a:picLocks noChangeAspect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23" cy="267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里应填的符号是（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&lt;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=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要先计算出左、右两边算式的结果，再比较大小.  因为3+3＝6， 3×3＝9， 6＜9， 所以3+3＜3×3， 选B．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380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与“2×4”相等的算式是 （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3×4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1×3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因为2×4＝4×2， 所以与“2×4”相等的算式是4×2， 选C．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381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下列算式，不能写成乘法算式的是：（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1250315" cy="859155"/>
                  <wp:effectExtent l="0" t="0" r="6985" b="17145"/>
                  <wp:docPr id="145" name="图片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图片 145"/>
                          <pic:cNvPicPr>
                            <a:picLocks noChangeAspect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937" cy="859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1270000" cy="859155"/>
                  <wp:effectExtent l="0" t="0" r="6350" b="17145"/>
                  <wp:docPr id="146" name="图片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图片 146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38" cy="859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1221740" cy="859155"/>
                  <wp:effectExtent l="0" t="0" r="16510" b="17145"/>
                  <wp:docPr id="147" name="图片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图片 147"/>
                          <pic:cNvPicPr>
                            <a:picLocks noChangeAspect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286" cy="859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求几个相同加数的和，可以用乘法计算，可以改写成乘法算式.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4+4+4=4×3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6+6+6+6=4×6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3+3+1,因为几个加数不完全相同,所以不能改写成乘法算式.选C.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6的乘法口诀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382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积是16的算式是（   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3×4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8+8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4×4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3×4=12(积是12)  8+8=16(和是16)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5×4=20(积是20)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因为4×4=16(积是16),所以选C.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383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2×9=（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2×9=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9的乘法口诀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384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9×5=（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9×5=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9的乘法口诀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385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8×8=（   ）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8×8=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8的乘法口诀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386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7×8=（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7×8=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8的乘法口诀</w:t>
            </w:r>
          </w:p>
        </w:tc>
      </w:tr>
    </w:tbl>
    <w:p/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387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7×6=（   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7×6=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7的乘法口诀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388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9个5连加是多少？正确的列式计算是（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9－5＝4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5＋9＝14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9＋5＝14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5×9＝45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9的乘法口诀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389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“24＋18  </w:t>
            </w:r>
            <w:r>
              <w:drawing>
                <wp:inline distT="0" distB="0" distL="0" distR="0">
                  <wp:extent cx="180975" cy="171450"/>
                  <wp:effectExtent l="0" t="0" r="9525" b="0"/>
                  <wp:docPr id="148" name="图片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图片 148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32" cy="171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7×6”，比较大小，在 </w:t>
            </w:r>
            <w:r>
              <w:drawing>
                <wp:inline distT="0" distB="0" distL="0" distR="0">
                  <wp:extent cx="180975" cy="171450"/>
                  <wp:effectExtent l="0" t="0" r="9525" b="0"/>
                  <wp:docPr id="149" name="图片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图片 149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32" cy="171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里应填的符号是（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&lt;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=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要先分别计算出左、右两边算式的结果，再比较大小.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因为24＋18＝42；7×6＝42；42＝42；所以24＋18＝7×6，在 </w:t>
            </w:r>
            <w:r>
              <w:drawing>
                <wp:inline distT="0" distB="0" distL="0" distR="0">
                  <wp:extent cx="180975" cy="171450"/>
                  <wp:effectExtent l="0" t="0" r="9525" b="0"/>
                  <wp:docPr id="150" name="图片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图片 150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32" cy="171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里应填的符号是＝，选C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7的乘法口诀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390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5×7=（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5×7=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7的乘法口诀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391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一种儿童跳棋有红、黄、蓝三种颜色，各有6个棋子，一共有（   ）个棋子.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6×3=18(个), 选D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6的乘法口诀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392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计算4×9，选用的乘法口诀是（  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四九三十六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四七三十六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四八三十六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根据算式4×9运用口诀四九三十六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9的乘法口诀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393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9+9+9+9+7+2+1写成综合算式是（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9×4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9×5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9×5+1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解答：解：根据题意列式：9+9+9+9+7+2+1=9+9+9+9+9+1=9 </w:t>
            </w:r>
            <w:r>
              <w:drawing>
                <wp:inline distT="0" distB="0" distL="0" distR="0">
                  <wp:extent cx="114300" cy="123825"/>
                  <wp:effectExtent l="0" t="0" r="0" b="8255"/>
                  <wp:docPr id="151" name="图片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图片 151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92" cy="124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5+1，  分析：根据算式了解把同数连加改成乘法。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故选：C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9的乘法口诀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394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5个6的和用乘法算式表示是(     )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5+6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6×5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5+5+5+5+5+5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解答：解：根据题意可得：5个6的和用乘法表示是6×5，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分析：根据乘法和连加之间的关系可以列式解答。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故选：B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6的乘法口诀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395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五的乘法口诀一共有几句（    ）？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根据5的口诀可以知道一共有5句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5的乘法口诀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396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四五二十五是五的乘法口诀的第几句（  ）？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根据5的口诀可以知道四五二十五是口诀的第4句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5的乘法口诀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397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2乘7得14，再加7得（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解答：解：根据口诀列式：2 </w:t>
            </w:r>
            <w:r>
              <w:drawing>
                <wp:inline distT="0" distB="0" distL="0" distR="0">
                  <wp:extent cx="114300" cy="123825"/>
                  <wp:effectExtent l="0" t="0" r="0" b="8255"/>
                  <wp:docPr id="152" name="图片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图片 152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92" cy="124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7+7=21，  分析：根据题意和口诀三七二十一。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故选：A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7的乘法口诀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398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一个星期有7天，7个星期有几天？下面不对的是(     )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七七四十九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7×7=49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7+7=14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根据题意列式：7×7=49和口诀七七四十九发现C选项不对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7的乘法口诀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399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4的乘法口诀一共几句？（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熟记4的口诀解答可得一共4句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下面几个乘法算式中，积最大的是（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8×8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7×3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6×7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运用口诀对各个选项进行【分析】8×8=64，7×3=21，6×7=42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8的乘法口诀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根据乘法口诀“一五得五”写出乘法算式是（）。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2×5＝10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1×5＝5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5＋5＝10 </w:t>
            </w:r>
            <w:r>
              <w:rPr>
                <w:b w:val="0"/>
                <w:i w:val="0"/>
                <w:color w:val="000000"/>
                <w:vertAlign w:val="superscript"/>
              </w:rPr>
              <w:t>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乘法口诀“一五得五”表示的是1个5相乘，所以是1×5＝5。故选B。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5的乘法口诀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402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8+8+8+8改写成乘法算式是(     )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8×8×8×8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8×4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8+4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根据加法和乘法的关系可得：改写成乘法算式是8 </w:t>
            </w:r>
            <w:r>
              <w:drawing>
                <wp:inline distT="0" distB="0" distL="0" distR="0">
                  <wp:extent cx="114300" cy="123825"/>
                  <wp:effectExtent l="0" t="0" r="0" b="8255"/>
                  <wp:docPr id="154" name="图片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图片 154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92" cy="124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8的乘法口诀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403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根据口诀“二五一十”可以写出的算式是(     )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5-2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2+5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3×5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根据口诀二五一十可以写出算式：5×2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5的乘法口诀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404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一斤桃子4元钱，买9斤桃子多少钱，比较简单的算法是用（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加法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乘法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减法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除法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根据题意列出算式：4 </w:t>
            </w:r>
            <w:r>
              <w:drawing>
                <wp:inline distT="0" distB="0" distL="0" distR="0">
                  <wp:extent cx="114300" cy="123825"/>
                  <wp:effectExtent l="0" t="0" r="0" b="8255"/>
                  <wp:docPr id="155" name="图片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图片 155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92" cy="124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9=36，所以用乘法。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6的乘法口诀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405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明明今年7 岁了，妈妈的年龄比明明的4 倍多一些，妈妈今年（   ） 岁。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根据题意求出7的四倍，7 </w:t>
            </w:r>
            <w:r>
              <w:drawing>
                <wp:inline distT="0" distB="0" distL="0" distR="0">
                  <wp:extent cx="114300" cy="123825"/>
                  <wp:effectExtent l="0" t="0" r="0" b="8255"/>
                  <wp:docPr id="156" name="图片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图片 156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92" cy="124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4=28岁，多一些最佳答案是30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7的乘法口诀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406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有的地方把81句乘法口诀，叫（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小九九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大九九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了解81句口诀是大九九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9的乘法口诀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407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下列将5+5+5+4改写正确的是(     )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5×5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5×3+4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根据题意可得：5+5+5+4=5×3+4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5的乘法口诀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408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六六三十六可以写(     )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两个乘法算式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一道乘法算式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两道加法算式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根据题意结合口诀写出算式：6 </w:t>
            </w:r>
            <w:r>
              <w:drawing>
                <wp:inline distT="0" distB="0" distL="0" distR="0">
                  <wp:extent cx="114300" cy="123825"/>
                  <wp:effectExtent l="0" t="0" r="0" b="8255"/>
                  <wp:docPr id="157" name="图片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图片 157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92" cy="124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6=36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6的乘法口诀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一句乘法口诀至少可以写(    )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两个乘法算式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一道乘法算式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两道加法算式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根据口诀可得一句乘法口诀至少可以写一道乘法算式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乘法的初步认识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三五十五可以写出几个算式（    ）？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根据口诀三五十五可以写出算式：3 </w:t>
            </w:r>
            <w:r>
              <w:drawing>
                <wp:inline distT="0" distB="0" distL="0" distR="0">
                  <wp:extent cx="114300" cy="123825"/>
                  <wp:effectExtent l="0" t="0" r="0" b="8255"/>
                  <wp:docPr id="158" name="图片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图片 158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92" cy="124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5=15,5 </w:t>
            </w:r>
            <w:r>
              <w:drawing>
                <wp:inline distT="0" distB="0" distL="0" distR="0">
                  <wp:extent cx="114300" cy="123825"/>
                  <wp:effectExtent l="0" t="0" r="0" b="8255"/>
                  <wp:docPr id="159" name="图片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图片 159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92" cy="124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3=15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5的乘法口诀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5和哪种数相乘的积，比5大？(     )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比5小的数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比5大的数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比1大的数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根据5的口诀可以知道5乘以比一大的数积比5大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val="en-US"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5的乘法口诀</w:t>
            </w:r>
          </w:p>
        </w:tc>
      </w:tr>
    </w:tbl>
    <w:p/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以下乘法口诀只能写出一个算式的是（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一四得四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二五一十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四四十六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根据题意对各个选项进行分析解答：C选项写出算式只有4 </w:t>
            </w:r>
            <w:r>
              <w:drawing>
                <wp:inline distT="0" distB="0" distL="0" distR="0">
                  <wp:extent cx="114300" cy="123825"/>
                  <wp:effectExtent l="0" t="0" r="0" b="8255"/>
                  <wp:docPr id="160" name="图片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图片 160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92" cy="124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4=16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乘法的初步认识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以下乘法口诀只能写出一个算式的是（  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五五二十五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三四十二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二四得八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根据条件对各个选项进行分析解答：A选项只能写出一个算式5 </w:t>
            </w:r>
            <w:r>
              <w:drawing>
                <wp:inline distT="0" distB="0" distL="0" distR="0">
                  <wp:extent cx="114300" cy="123825"/>
                  <wp:effectExtent l="0" t="0" r="0" b="8255"/>
                  <wp:docPr id="162" name="图片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图片 162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92" cy="124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5，  分析：根据条件对各个选项进行分析解答。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5的乘法口诀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以下乘法口诀只能写出一个算式的是（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一二得二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二三得六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二二得四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据题意对各个选项进行分析解答：二二得四只能写出一个算式：2 </w:t>
            </w:r>
            <w:r>
              <w:drawing>
                <wp:inline distT="0" distB="0" distL="0" distR="0">
                  <wp:extent cx="114300" cy="123825"/>
                  <wp:effectExtent l="0" t="0" r="0" b="8255"/>
                  <wp:docPr id="163" name="图片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图片 163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92" cy="124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2=4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3的乘法口诀一共几句？（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熟记3的口诀解答可得一共3句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表示4个3相加的算式是（　　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3×4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4+3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3+3+3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根据题意列式：3×4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5个6的和用乘法算式表示是(      )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5+6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6×5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5+5+5+5+5+5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根据题意列乘法算式可得：6×5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6的乘法口诀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以下不属于3的乘法口诀的是（  ）？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二三得六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三四十二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一三得三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根据3的口诀分析可得：B选项是4的口诀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322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以下不属于4的乘法口诀的是（  ）？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二四得八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三四十二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四五二十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根据4的口诀分析可得：C选项是五的口诀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花坛里栽了6行月季，每行6棵，其中12棵是黄色的，剩下的是红色的，红色月季有多少棵？列式是(     )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6×6=36（棵）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6×6-12= 24（棵）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ascii="Arial"/>
                <w:b w:val="0"/>
                <w:i w:val="0"/>
                <w:color w:val="000000"/>
                <w:sz w:val="18"/>
              </w:rPr>
              <w:t>36 +12 = 48（棵）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根据题意列式：6×6-12= 24棵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6的乘法口诀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根据“四八三十二”可以写出的算式是(     )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4+8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8×4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8-4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根据口诀四八三十二可以写出算式：8×4和4×8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8的乘法口诀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(     )×6=42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根据口诀六七四十二写出算式：7×6=42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7的乘法口诀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根据口诀“三四十二”可以写出的算式是(    )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3+4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  <w:r>
              <w:rPr>
                <w:rFonts w:hint="default" w:ascii="Arial" w:hAnsi="Arial" w:eastAsia="宋体" w:cs="Arial"/>
                <w:lang w:val="en-US" w:eastAsia="zh-CN"/>
              </w:rPr>
              <w:t>×</w:t>
            </w: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  <w:r>
              <w:rPr>
                <w:rFonts w:hint="default" w:ascii="Arial" w:hAnsi="Arial" w:eastAsia="宋体" w:cs="Arial"/>
                <w:lang w:val="en-US" w:eastAsia="zh-CN"/>
              </w:rPr>
              <w:t>×</w:t>
            </w: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4+2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根据口诀三四十二可以写出算式：3×4和4×3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下面几个乘法算式中，积最大的是(     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4×8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7×9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对各个选项运用口诀进行【解答】4×8=32，7×9=63，6×7=42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9的乘法口诀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能改写成乘法算式的是(     )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9+8+7+6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6+6+6+6+6+6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4-2-2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根据题意同一个数连加可以改成乘法算式，B选项可以写成乘法算式：6 </w:t>
            </w:r>
            <w:r>
              <w:drawing>
                <wp:inline distT="0" distB="0" distL="0" distR="0">
                  <wp:extent cx="114300" cy="123825"/>
                  <wp:effectExtent l="0" t="0" r="0" b="8255"/>
                  <wp:docPr id="164" name="图片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图片 164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92" cy="124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6的乘法口诀</w:t>
            </w:r>
          </w:p>
        </w:tc>
      </w:tr>
    </w:tbl>
    <w:p/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6＋6改写成乘法算式是（）。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6×6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6×2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6＋2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6＋6可以改写成2个6相乘即6 × 2 。故选B。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6的乘法口诀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小生有7本书，小丽、小冬、小红有书的本数和小生同样多，他们一共有（   ）本．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7×4＝28（本），选C．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7的乘法口诀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“3×8”和“4×6”的积相等，它们能否用同一句口诀求积。(     )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3×8运用口诀三八二十四，4×6运用口诀四六二十四，所以是不同的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8的乘法口诀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同学们去划船，每条船上坐5人，正好坐了6条船。补充一个正确的问题的是(    )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划船的有多少名同学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还剩下多少名同学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需要几条船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根据条件提出问题，结合选项【分析】A选项最合适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6的乘法口诀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在6×4=24中，6和4都是(      )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加数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减数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乘数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除数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根据乘法算式的各个部分的定义可以知道：6和4是乘数。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乘法的初步认识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431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计算“一个乘数是9，另一个乘数是2，积是多少？”要用(     )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加法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减法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乘法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除法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根据题意知道乘数求积：用乘法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乘法的初步认识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小明植了3棵树，小芳、小英、小云每人植的树和小明植的树同样多．求他们四人共植树多少棵?正确解答是（   ）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3＋4=7(棵)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3×3=9(棵)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4＋3=7(棵)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3×4=12(棵)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小芳、小英、小云每人植的树和小明植的树同样多，就是每人植的树都是3棵，求他们四人共植树多少棵?就是求4个3棵的和是多少棵.正确解答是3×4=12(棵), 选D．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433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积是10的算式是（   ）。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5×2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3×4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2+8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  <w:r>
              <w:rPr>
                <w:rFonts w:hint="default" w:ascii="Arial" w:hAnsi="Arial" w:eastAsia="宋体" w:cs="Arial"/>
                <w:lang w:val="en-US" w:eastAsia="zh-CN"/>
              </w:rPr>
              <w:t>×</w:t>
            </w:r>
            <w:r>
              <w:rPr>
                <w:rFonts w:hint="eastAsia" w:eastAsia="宋体"/>
                <w:lang w:val="en-US" w:eastAsia="zh-CN"/>
              </w:rPr>
              <w:t>2=10,3</w:t>
            </w:r>
            <w:r>
              <w:rPr>
                <w:rFonts w:hint="default" w:ascii="Arial" w:hAnsi="Arial" w:eastAsia="宋体" w:cs="Arial"/>
                <w:lang w:val="en-US" w:eastAsia="zh-CN"/>
              </w:rPr>
              <w:t>×</w:t>
            </w:r>
            <w:r>
              <w:rPr>
                <w:rFonts w:hint="eastAsia" w:eastAsia="宋体"/>
                <w:lang w:val="en-US" w:eastAsia="zh-CN"/>
              </w:rPr>
              <w:t>4=12,2+8=10但是C是加法算式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3×4(     )4×5。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&lt;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=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根据题意和口诀进行计算：3×4=12，4×5=20，再比较大小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可以用4×2表示的算式是（   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4＋2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4＋4＋4＋4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2＋2＋2＋2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3乘5写作（ 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  <w:r>
              <w:rPr>
                <w:rFonts w:hint="default" w:ascii="Arial" w:hAnsi="Arial" w:eastAsia="宋体" w:cs="Arial"/>
                <w:lang w:val="en-US" w:eastAsia="zh-CN"/>
              </w:rPr>
              <w:t>×</w:t>
            </w: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  <w:r>
              <w:rPr>
                <w:rFonts w:hint="default" w:ascii="Arial" w:hAnsi="Arial" w:eastAsia="宋体" w:cs="Arial"/>
                <w:lang w:val="en-US" w:eastAsia="zh-CN"/>
              </w:rPr>
              <w:t>×</w:t>
            </w: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  <w:r>
              <w:rPr>
                <w:rFonts w:hint="default" w:ascii="Arial" w:hAnsi="Arial" w:eastAsia="宋体" w:cs="Arial"/>
                <w:lang w:val="en-US" w:eastAsia="zh-CN"/>
              </w:rPr>
              <w:t>×</w:t>
            </w: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3乘5写作3×5 。故选B。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5的乘法口诀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437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得数最接近50的算式是（     ）。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15+14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38+7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A为29，B为45，C为36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6的乘法口诀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438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四四十六表示4个4相加的结果是（  ）。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四四十六表示4个4相加的结果是16。故选C。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6＋6＋6＋6＋6可以用（）来计算。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5×6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5×4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6＋6＋6＋6＋6可以表示成5 × 6，故选A。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6的乘法口诀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一个因数是2另一个因数是3积再加上7和是( )     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3×2＝6，6＋7＝13，故选B。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乘加、乘减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441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每只小猫钓6条鱼，5只小猫能钓鱼(     )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36只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30只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65只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根据题意列式可得：6 </w:t>
            </w:r>
            <w:r>
              <w:drawing>
                <wp:inline distT="0" distB="0" distL="0" distR="0">
                  <wp:extent cx="114300" cy="123825"/>
                  <wp:effectExtent l="0" t="0" r="0" b="8255"/>
                  <wp:docPr id="166" name="图片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图片 166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92" cy="124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5=30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6的乘法口诀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下面不正确的算式是(     )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5×4= 4×5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5×4=5+5+5+5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5×4=5+4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根据题意对各个选项进行判定：A:正确，B：正确，C：错误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5的乘法口诀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443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9+9+9+9写成乘法算式是（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4+9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9+4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根据题意和同数连加的关系写成乘法：9×4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9的乘法口诀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444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下列错误的是（　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4×9＝36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3×3＝6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2×9＝18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根据2--5的乘法口诀可知3×3＝9，所以答案B错误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9的乘法口诀</w:t>
            </w:r>
          </w:p>
        </w:tc>
      </w:tr>
    </w:tbl>
    <w:p/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下列选项错的是(   )  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5×1＝5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3×5＝15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5×9＝40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根据九九乘法表可知5×9＝45可知C答案错误，因此选C 。A，B由1×5＝5，3×5＝15可知正确。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5的乘法口诀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446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一个三角板有3个角，那4个三角板有（ ）个角。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依题意列出等式3×4＝（），根据九九乘法表可知答案为B。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447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求一个数的几倍，用（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加法计算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乘法计算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减法计算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求一个数的几倍用乘法计算。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乘法的初步认识</w:t>
            </w:r>
          </w:p>
        </w:tc>
      </w:tr>
    </w:tbl>
    <w:p/>
    <w:p/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2＋2＋2＋2＋2＝2×5＝(   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考察加法和乘法的关系，熟悉乘法表中2乘以5等于10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5的乘法口诀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449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下列错误的是(   )  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2×3＝3×2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1×4＝4×1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4＋4＋4＝4×2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考察加法和乘法的关系。C选项中，3个数字，数字为4，所以应该为4乘以3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3×8=24，选用的乘法口诀是（  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三八二十四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二八十六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四八三十二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根据算式3×8=24写出口诀：三八二十四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8的乘法口诀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451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根据“八九七十二”可以写出的算式是（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8×9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9+8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9-8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口诀八九七十二列式：8×9，根据口诀写出算式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故选：A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9的乘法口诀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452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8×（ ）＜50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根据8的乘法口诀，可知8×6＝48，小于50。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8的乘法口诀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453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每个同学开学都买了5支笔，那5个同学一共买了几支？列式是（  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5×5＝25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5+5＝25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25÷5＝5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乘法的基本概念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乘法的初步认识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454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下列错的是(   )  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5×4＝20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4×4＝16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8×4＝36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tabs>
                <w:tab w:val="left" w:pos="867"/>
              </w:tabs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根据九九乘法表可知4×8＝32可知C答案错误，因此选C 。A，B由4×5＝20，4×4＝16可知正确。</w:t>
            </w:r>
            <w:r>
              <w:rPr>
                <w:rFonts w:hint="eastAsia" w:eastAsia="宋体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8的乘法口诀</w:t>
            </w:r>
          </w:p>
        </w:tc>
      </w:tr>
    </w:tbl>
    <w:p/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甲数是乙数的6倍，已知乙数是6，甲数是（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根据6~9的乘法口诀可知6×6＝36，所以答案B正确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6的乘法口诀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下列正确的是（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4×1＝5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4×6＝25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4×3＝12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根据九九乘法表1×4＝4，4×6＝24，3×4＝12可知C为正确答案。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6的乘法口诀</w:t>
            </w:r>
          </w:p>
        </w:tc>
      </w:tr>
    </w:tbl>
    <w:p/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457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下列正确的是（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5×5＝24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2×8＝16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42－27＝16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根据整数的乘法及应用，5×5＝25、2×8＝16 、42－27＝15，所以B正确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8的乘法口诀</w:t>
            </w:r>
          </w:p>
        </w:tc>
      </w:tr>
    </w:tbl>
    <w:p/>
    <w:p/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458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下列正确的是（ ）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4＋4＝4×2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2＋2＋2＝2×4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6×4＝4×5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根据加法和乘法的关系可知A为正确答案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6的乘法口诀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459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小明有7本漫画书，小华的漫画书的本数是他的4倍，小华有（ ）本漫画书。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根据6~9的乘法口诀可知4×7＝28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7的乘法口诀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460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下列正确的是（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2×8＝18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4×2＝6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2×7＝14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根据九九乘法表2×8＝16，4×2＝8，2×7＝14可知C为正确答案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8的乘法口诀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461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8乘以9等于 (  )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根据6~9的乘法口诀可知8×9＝72，所以答案</w:t>
            </w:r>
            <w:r>
              <w:rPr>
                <w:rFonts w:hint="eastAsia" w:eastAsia="宋体"/>
                <w:b w:val="0"/>
                <w:i w:val="0"/>
                <w:color w:val="000000"/>
                <w:sz w:val="21"/>
                <w:lang w:val="en-US" w:eastAsia="zh-CN"/>
              </w:rPr>
              <w:t>B</w:t>
            </w:r>
            <w:r>
              <w:rPr>
                <w:b w:val="0"/>
                <w:i w:val="0"/>
                <w:color w:val="000000"/>
                <w:sz w:val="21"/>
              </w:rPr>
              <w:t>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9的乘法口诀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462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下列错的是(   )   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2×1＝2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2×4＝10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2×8＝16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根据九九乘法表可知2×4＝8可知B答案错误，因此选B。A，C由2×1＝2，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2×8＝16可知正确。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8的乘法口诀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463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下列式子错误的是（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5×8＝40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8×7＝55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7×9＝63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根据6~9的乘法口诀可知8×7＝55是错误的，应该为8×7＝56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8的乘法口诀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学校合唱队的同学不超过40人，无论排成7行或5行人数都刚好。合唱队共有多少人?下列计算正确的是（     ）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5×7＝35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7＋5＝12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5×8＝40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乘法的基本概念，对题意的理解。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乘法的初步认识</w:t>
            </w:r>
          </w:p>
        </w:tc>
      </w:tr>
    </w:tbl>
    <w:p/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465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7×9＝（　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根据6~9的乘法口诀可知7×9＝63，所以答案C正确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9的乘法口诀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466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下列选项中（ ）正确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乘数5乘数5积31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乘数6乘数7积46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乘数7乘数8积56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乘数8乘数9积73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根据6~9的乘法口诀可知5×6＝30，6×7＝42，8×9＝72，选项ABD错误。7×8＝56正确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9的乘法口诀</w:t>
            </w:r>
          </w:p>
        </w:tc>
      </w:tr>
    </w:tbl>
    <w:p/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467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7×5＝ (  )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根据6~9的乘法口诀可知7×5＝35，所以答案B正确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7的乘法口诀</w:t>
            </w:r>
          </w:p>
        </w:tc>
      </w:tr>
    </w:tbl>
    <w:p/>
    <w:p/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468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小娜一家7人出去旅游，一人拍了7张照片，他们一共拍了（ ）张照片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根据6~9的乘法口诀可知7×7＝49，所以答案C正确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7的乘法口诀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469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一斤苹果6块钱，小倩要买5斤，她带25块钱够吗？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少了5元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多了5元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刚好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根据6~9的乘法口诀可知5×6＝30，小倩只带25元是不够的，少了5元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6的乘法口诀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470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4个8相加是多少？错误的列式是（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8+8+8+8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4+8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其中8+8+8+8和8×4都是4个8相加，B选项不是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8的乘法口诀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471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根据乘法口诀二七十四可以写出几道算式？ （   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二七十四可以写出四道算式，分别是：2×7=14,7×2=14,14÷2=7,14÷7=2。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7的乘法口诀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472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妈妈去买了五个萝卜，一个萝卜8角钱，一共用去（ ）。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根据整数的乘法及应用，5乘以8等于40角，所以选B。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8的乘法口诀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473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下列正确的是（   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4＋4＋4＝4×2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4＋4＋4＝4×2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2＋2＋2＝2×4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数字为2，有2个数字，所以 2＋2＝2×2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474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班里有8个同学，每个同学能得到5份礼品，则老师将要买（　）份礼品。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依题意列出等式5×8＝（），根据九九乘法表可知答案为B。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8的乘法口诀</w:t>
            </w:r>
          </w:p>
        </w:tc>
      </w:tr>
    </w:tbl>
    <w:p/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475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下列正确的是（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6×9＝45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6×7＝41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7×7＝49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根据6~9的乘法口诀可知6×9＝54，6×7＝42，7×7＝49，所以答案C正确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7的乘法口诀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476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6的9倍是多少？列式是（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default" w:ascii="Arial" w:hAnsi="Arial" w:eastAsia="宋体" w:cs="Arial"/>
                <w:lang w:val="en-US" w:eastAsia="zh-CN"/>
              </w:rPr>
              <w:t>×</w:t>
            </w:r>
            <w:r>
              <w:rPr>
                <w:rFonts w:hint="eastAsia" w:ascii="Arial" w:hAnsi="Arial" w:eastAsia="宋体" w:cs="Arial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6+9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6-9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6+6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根据题意倍数关系用乘法列式：6×9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9的乘法口诀</w:t>
            </w:r>
          </w:p>
        </w:tc>
      </w:tr>
    </w:tbl>
    <w:p/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477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下列正确的是(   )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3×8＝18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4×2＝6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7×4＝28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根据2--5的乘法口诀可知3×8＝24，4×2＝8，7×4＝28，所以答案C正确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8的乘法口诀</w:t>
            </w:r>
          </w:p>
        </w:tc>
      </w:tr>
    </w:tbl>
    <w:p/>
    <w:p/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478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8＋8（  ）8×2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&lt;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=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左边和右边，都计算出答案“8＋8=16”“ 8×2=16”，所以填写等于号，16=16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8的乘法口诀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479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下列正确的是（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8×5＝13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5×6＝30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4×3＝10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根据九九乘法表5×8＝40，5×6＝30,3×4＝12可知B为正确答案。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8的乘法口诀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480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下列错的是(   )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2×4＝8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3×7＝21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5×7＝36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根据九九乘法表可知5×7＝35可知C答案错误，因此选C 。A,B由2×4＝8，3×7＝21可知正确。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7的乘法口诀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481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我跟小英、小兰、小红去书店，每人买了6本书，我们一共买了（ ）本书。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依题意列出等式4×6＝（），根据九九乘法表可知答案为B。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6的乘法口诀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482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小新买一把尺子花了3元，又买了8支彩笔，每支2元。他一共花了多少钱？（   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3+8×2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2×（8+3）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根据题意列式：3+8×2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8的乘法口诀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483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9×6表示（    ）。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9个6相乘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9和6相加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6个9相加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9×6表示6个9相加。故选：C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乘法的初步认识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484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二年(2)班参加舞蹈队的同学站了5排，每排站6人，其中男生有9人，求女生有多少人？用算式表示是（   ）。  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5＋6－9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5＋ 6－9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5×6－9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读题目，先理清思路，求出总人数，从总人数中去掉男生的人数，剩下的就是女生的人数了，参加舞蹈队的同学站了5排，每排站6人，总人数是5个6，应该裂成“5×6”，在从其中减去9个人，就是女生的人数，算式连起来就是“5×6－9”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6的乘法口诀</w:t>
            </w:r>
          </w:p>
        </w:tc>
      </w:tr>
    </w:tbl>
    <w:p/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485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7+7+7+7写成乘法算式是(     )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4×7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7×4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7×4或4×7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根据同数连加可以用乘法算式书写：4×7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7的乘法口诀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486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一个因数是8，另一个因数是7，积是多少？列式是（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8×7=56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8+7=15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8-7=1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根据题意【分析】已知条件写出算式8×7=56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8的乘法口诀</w:t>
            </w:r>
          </w:p>
        </w:tc>
      </w:tr>
    </w:tbl>
    <w:p/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487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下图算式错误的是（      ）  </w:t>
            </w:r>
            <w:r>
              <w:drawing>
                <wp:inline distT="0" distB="0" distL="0" distR="0">
                  <wp:extent cx="2396490" cy="1050290"/>
                  <wp:effectExtent l="0" t="0" r="3810" b="16510"/>
                  <wp:docPr id="167" name="图片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图片 167"/>
                          <pic:cNvPicPr>
                            <a:picLocks noChangeAspect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6833" cy="1050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3×8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8+8+8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每一行有8个三角，一共有三行，也就是3个8相加，也可以写成乘法算式3×8，故而A、B都是正确的。故选： 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8的乘法口诀</w:t>
            </w:r>
          </w:p>
        </w:tc>
      </w:tr>
    </w:tbl>
    <w:p/>
    <w:p/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488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在5×4=20中，5和4都是积的(     )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加数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减数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因数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乘数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根据题意可知在在5×4=20算式中5和4都是积的因数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乘法的初步认识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489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从0、1、2、9中任意选两个数相乘，最大的积和最小的积分别是（   ）。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18,0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9,0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0,18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18,2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从0、1、2、9中任意选两个数相乘，积最大是18，积最小是0，故而选择A。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9的乘法口诀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490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计算7×9与计算(     )所用到的口诀相同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6×7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9×7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9×8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根据题意和口诀七九六十三可以知道列式：9×7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9的乘法口诀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491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乘数是8的算式．（   ）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792480" cy="792480"/>
                  <wp:effectExtent l="0" t="0" r="7620" b="7620"/>
                  <wp:docPr id="168" name="图片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图片 168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582" cy="792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715645" cy="792480"/>
                  <wp:effectExtent l="0" t="0" r="8255" b="7620"/>
                  <wp:docPr id="170" name="图片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图片 170"/>
                          <pic:cNvPicPr>
                            <a:picLocks noChangeAspect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191" cy="792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706120" cy="792480"/>
                  <wp:effectExtent l="0" t="0" r="17780" b="7620"/>
                  <wp:docPr id="171" name="图片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图片 171"/>
                          <pic:cNvPicPr>
                            <a:picLocks noChangeAspect="1"/>
                          </pic:cNvPicPr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641" cy="792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0" distR="0">
                  <wp:extent cx="811530" cy="792480"/>
                  <wp:effectExtent l="0" t="0" r="7620" b="7620"/>
                  <wp:docPr id="172" name="图片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图片 172"/>
                          <pic:cNvPicPr>
                            <a:picLocks noChangeAspect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682" cy="792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8+8（加数是8）  6×6（乘数是6）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10－8（减数是8）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因为8×8（乘数是8），所以选D.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8的乘法口诀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492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“4+1</w:t>
            </w:r>
            <w:r>
              <w:drawing>
                <wp:inline distT="0" distB="0" distL="0" distR="0">
                  <wp:extent cx="180975" cy="171450"/>
                  <wp:effectExtent l="0" t="0" r="9525" b="0"/>
                  <wp:docPr id="173" name="图片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图片 173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32" cy="171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4×1”，比较大小，在○里应填的符号是（   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&lt;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=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要先分别计算出左、右两边算式的结果，再比较大小.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因为4+1＝5， 4×1＝4， 5＞4， 所以4+1＞4×1， 选A．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493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求3个5连加是多少？算式是（    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5×3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3＋5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5－3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494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“2个乘数都是5”与“2个加数都是5”相比较，（    ）。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“2个乘数都是5”的得数 </w:t>
            </w:r>
            <w:r>
              <w:drawing>
                <wp:inline distT="0" distB="0" distL="0" distR="0">
                  <wp:extent cx="9525" cy="38100"/>
                  <wp:effectExtent l="0" t="0" r="9525" b="0"/>
                  <wp:docPr id="174" name="图片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图片 174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0" cy="3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“2个加数都是5”的得数大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得数一样大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乘法的初步认识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495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“15○4×4”，比较大小，在○里应填的符号是（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&lt;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要先计算出右边算式的结果，再比较大小.  因为4×4＝16， 15＜16， 所以15＜4×4， 选B．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496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与“3×2”相等的算式是 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1×4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2×1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因为3×2＝2×3，所以与“3×2”相等的算式是2×3， 选A．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497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1×4－3=（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在一道算式中,有减法又有乘法,先算乘法,再算减法.  先算乘法:1×4＝4，再算减法: 4－3=1， 所以1×4－3=1， 选A．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乘加、乘减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498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“2×2</w:t>
            </w:r>
            <w:r>
              <w:drawing>
                <wp:inline distT="0" distB="0" distL="0" distR="0">
                  <wp:extent cx="180975" cy="171450"/>
                  <wp:effectExtent l="0" t="0" r="9525" b="0"/>
                  <wp:docPr id="175" name="图片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图片 175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32" cy="171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2+2”，比较大小，在</w:t>
            </w:r>
            <w:r>
              <w:drawing>
                <wp:inline distT="0" distB="0" distL="0" distR="0">
                  <wp:extent cx="180975" cy="171450"/>
                  <wp:effectExtent l="0" t="0" r="9525" b="0"/>
                  <wp:docPr id="177" name="图片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图片 177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32" cy="171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 xml:space="preserve">里应填的符号是 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&lt;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=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/>
              <w:ind w:lef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要先分别计算出左、右两边算式的结果，再比较大小.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因为2×2＝4， 2+2＝4， 4＝4， 所以2×2＝2+2， 选C．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2、3、4的乘法口诀</w:t>
            </w:r>
          </w:p>
        </w:tc>
      </w:tr>
    </w:tbl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499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两个5相乘，积是多少？正确的列式计算是（   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5＋5＝10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25÷5＝5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5÷5＝1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5×5＝25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第四单元：表内乘法（一）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5的乘法口诀</w:t>
            </w:r>
          </w:p>
        </w:tc>
      </w:tr>
    </w:tbl>
    <w:p/>
    <w:p/>
    <w:tbl>
      <w:tblPr>
        <w:tblStyle w:val="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9×(   )＜35，括号内最大数字应填（   ）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  <w:r>
              <w:rPr>
                <w:rFonts w:hint="default" w:ascii="Arial" w:hAnsi="Arial" w:eastAsia="宋体" w:cs="Arial"/>
                <w:lang w:val="en-US" w:eastAsia="zh-CN"/>
              </w:rPr>
              <w:t>×</w:t>
            </w:r>
            <w:r>
              <w:rPr>
                <w:rFonts w:hint="eastAsia" w:eastAsia="宋体"/>
                <w:lang w:val="en-US" w:eastAsia="zh-CN"/>
              </w:rPr>
              <w:t>3=27&lt;35&lt;4</w:t>
            </w:r>
            <w:r>
              <w:rPr>
                <w:rFonts w:hint="default" w:ascii="Arial" w:hAnsi="Arial" w:eastAsia="宋体" w:cs="Arial"/>
                <w:lang w:val="en-US" w:eastAsia="zh-CN"/>
              </w:rPr>
              <w:t>×</w:t>
            </w:r>
            <w:r>
              <w:rPr>
                <w:rFonts w:hint="eastAsia" w:eastAsia="宋体"/>
                <w:lang w:val="en-US" w:eastAsia="zh-CN"/>
              </w:rPr>
              <w:t>9=36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知识点</w:t>
            </w:r>
          </w:p>
        </w:tc>
        <w:tc>
          <w:tcPr>
            <w:tcW w:w="451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二年级数学上册_</w:t>
            </w:r>
            <w:r>
              <w:rPr>
                <w:rFonts w:hint="eastAsia" w:eastAsia="宋体"/>
                <w:lang w:eastAsia="zh-CN"/>
              </w:rPr>
              <w:t>第六单元：表内乘法（二）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9的乘法口诀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537"/>
    <w:rsid w:val="00177537"/>
    <w:rsid w:val="032508D5"/>
    <w:rsid w:val="118F6840"/>
    <w:rsid w:val="15B65F79"/>
    <w:rsid w:val="15D542C8"/>
    <w:rsid w:val="1F8E5C1A"/>
    <w:rsid w:val="212435BB"/>
    <w:rsid w:val="220E0852"/>
    <w:rsid w:val="318A59BA"/>
    <w:rsid w:val="32206356"/>
    <w:rsid w:val="391735E9"/>
    <w:rsid w:val="40A73A0D"/>
    <w:rsid w:val="40F31AE8"/>
    <w:rsid w:val="41EE1E59"/>
    <w:rsid w:val="45432D61"/>
    <w:rsid w:val="48D64CB3"/>
    <w:rsid w:val="4E702FDB"/>
    <w:rsid w:val="525475EC"/>
    <w:rsid w:val="525C0CB7"/>
    <w:rsid w:val="53EE6EB3"/>
    <w:rsid w:val="5BF95563"/>
    <w:rsid w:val="60253C95"/>
    <w:rsid w:val="60477A84"/>
    <w:rsid w:val="60FC6859"/>
    <w:rsid w:val="6358192B"/>
    <w:rsid w:val="646A045A"/>
    <w:rsid w:val="64951B3A"/>
    <w:rsid w:val="65CB5EC3"/>
    <w:rsid w:val="6D535020"/>
    <w:rsid w:val="74B85CC4"/>
    <w:rsid w:val="7518331B"/>
    <w:rsid w:val="7F4A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eastAsia="zh-CN"/>
    </w:rPr>
  </w:style>
  <w:style w:type="table" w:styleId="5">
    <w:name w:val="Table Grid"/>
    <w:basedOn w:val="4"/>
    <w:qFormat/>
    <w:uiPriority w:val="0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7">
    <w:name w:val="15"/>
    <w:qFormat/>
    <w:uiPriority w:val="0"/>
    <w:rPr>
      <w:rFonts w:hint="default" w:ascii="Times New Roman" w:hAnsi="Times New Roman" w:cs="Times New Roman"/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6.GIF"/><Relationship Id="rId98" Type="http://schemas.openxmlformats.org/officeDocument/2006/relationships/image" Target="media/image95.jpeg"/><Relationship Id="rId97" Type="http://schemas.openxmlformats.org/officeDocument/2006/relationships/image" Target="media/image94.jpeg"/><Relationship Id="rId96" Type="http://schemas.openxmlformats.org/officeDocument/2006/relationships/image" Target="media/image93.jpeg"/><Relationship Id="rId95" Type="http://schemas.openxmlformats.org/officeDocument/2006/relationships/image" Target="media/image92.png"/><Relationship Id="rId94" Type="http://schemas.openxmlformats.org/officeDocument/2006/relationships/image" Target="media/image91.png"/><Relationship Id="rId93" Type="http://schemas.openxmlformats.org/officeDocument/2006/relationships/image" Target="media/image90.png"/><Relationship Id="rId92" Type="http://schemas.openxmlformats.org/officeDocument/2006/relationships/image" Target="media/image89.png"/><Relationship Id="rId91" Type="http://schemas.openxmlformats.org/officeDocument/2006/relationships/image" Target="media/image88.png"/><Relationship Id="rId90" Type="http://schemas.openxmlformats.org/officeDocument/2006/relationships/image" Target="media/image87.png"/><Relationship Id="rId9" Type="http://schemas.openxmlformats.org/officeDocument/2006/relationships/image" Target="media/image6.jpeg"/><Relationship Id="rId89" Type="http://schemas.openxmlformats.org/officeDocument/2006/relationships/image" Target="media/image86.png"/><Relationship Id="rId88" Type="http://schemas.openxmlformats.org/officeDocument/2006/relationships/image" Target="media/image85.png"/><Relationship Id="rId87" Type="http://schemas.openxmlformats.org/officeDocument/2006/relationships/image" Target="media/image84.png"/><Relationship Id="rId86" Type="http://schemas.openxmlformats.org/officeDocument/2006/relationships/image" Target="media/image83.jpeg"/><Relationship Id="rId85" Type="http://schemas.openxmlformats.org/officeDocument/2006/relationships/image" Target="media/image82.png"/><Relationship Id="rId84" Type="http://schemas.openxmlformats.org/officeDocument/2006/relationships/image" Target="media/image81.png"/><Relationship Id="rId83" Type="http://schemas.openxmlformats.org/officeDocument/2006/relationships/image" Target="media/image80.png"/><Relationship Id="rId82" Type="http://schemas.openxmlformats.org/officeDocument/2006/relationships/image" Target="media/image79.png"/><Relationship Id="rId81" Type="http://schemas.openxmlformats.org/officeDocument/2006/relationships/image" Target="media/image78.png"/><Relationship Id="rId80" Type="http://schemas.openxmlformats.org/officeDocument/2006/relationships/image" Target="media/image77.png"/><Relationship Id="rId8" Type="http://schemas.openxmlformats.org/officeDocument/2006/relationships/image" Target="media/image5.jpe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jpe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GIF"/><Relationship Id="rId61" Type="http://schemas.openxmlformats.org/officeDocument/2006/relationships/image" Target="media/image58.GIF"/><Relationship Id="rId60" Type="http://schemas.openxmlformats.org/officeDocument/2006/relationships/image" Target="media/image57.jpeg"/><Relationship Id="rId6" Type="http://schemas.openxmlformats.org/officeDocument/2006/relationships/image" Target="media/image3.png"/><Relationship Id="rId59" Type="http://schemas.openxmlformats.org/officeDocument/2006/relationships/image" Target="media/image56.jpeg"/><Relationship Id="rId58" Type="http://schemas.openxmlformats.org/officeDocument/2006/relationships/image" Target="media/image55.jpeg"/><Relationship Id="rId57" Type="http://schemas.openxmlformats.org/officeDocument/2006/relationships/image" Target="media/image54.jpeg"/><Relationship Id="rId56" Type="http://schemas.openxmlformats.org/officeDocument/2006/relationships/image" Target="media/image53.jpe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jpeg"/><Relationship Id="rId52" Type="http://schemas.openxmlformats.org/officeDocument/2006/relationships/image" Target="media/image49.jpeg"/><Relationship Id="rId51" Type="http://schemas.openxmlformats.org/officeDocument/2006/relationships/image" Target="media/image48.jpeg"/><Relationship Id="rId50" Type="http://schemas.openxmlformats.org/officeDocument/2006/relationships/image" Target="media/image47.jpe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GIF"/><Relationship Id="rId47" Type="http://schemas.openxmlformats.org/officeDocument/2006/relationships/image" Target="media/image44.jpeg"/><Relationship Id="rId46" Type="http://schemas.openxmlformats.org/officeDocument/2006/relationships/image" Target="media/image43.jpeg"/><Relationship Id="rId45" Type="http://schemas.openxmlformats.org/officeDocument/2006/relationships/image" Target="media/image42.GIF"/><Relationship Id="rId44" Type="http://schemas.openxmlformats.org/officeDocument/2006/relationships/image" Target="media/image41.png"/><Relationship Id="rId43" Type="http://schemas.openxmlformats.org/officeDocument/2006/relationships/image" Target="media/image40.jpeg"/><Relationship Id="rId42" Type="http://schemas.openxmlformats.org/officeDocument/2006/relationships/image" Target="media/image39.jpeg"/><Relationship Id="rId41" Type="http://schemas.openxmlformats.org/officeDocument/2006/relationships/image" Target="media/image38.jpeg"/><Relationship Id="rId40" Type="http://schemas.openxmlformats.org/officeDocument/2006/relationships/image" Target="media/image37.GIF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GIF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6" Type="http://schemas.openxmlformats.org/officeDocument/2006/relationships/fontTable" Target="fontTable.xml"/><Relationship Id="rId125" Type="http://schemas.openxmlformats.org/officeDocument/2006/relationships/customXml" Target="../customXml/item1.xml"/><Relationship Id="rId124" Type="http://schemas.openxmlformats.org/officeDocument/2006/relationships/image" Target="media/image121.png"/><Relationship Id="rId123" Type="http://schemas.openxmlformats.org/officeDocument/2006/relationships/image" Target="media/image120.png"/><Relationship Id="rId122" Type="http://schemas.openxmlformats.org/officeDocument/2006/relationships/image" Target="media/image119.png"/><Relationship Id="rId121" Type="http://schemas.openxmlformats.org/officeDocument/2006/relationships/image" Target="media/image118.png"/><Relationship Id="rId120" Type="http://schemas.openxmlformats.org/officeDocument/2006/relationships/image" Target="media/image117.png"/><Relationship Id="rId12" Type="http://schemas.openxmlformats.org/officeDocument/2006/relationships/image" Target="media/image9.png"/><Relationship Id="rId119" Type="http://schemas.openxmlformats.org/officeDocument/2006/relationships/image" Target="media/image116.jpeg"/><Relationship Id="rId118" Type="http://schemas.openxmlformats.org/officeDocument/2006/relationships/image" Target="media/image115.png"/><Relationship Id="rId117" Type="http://schemas.openxmlformats.org/officeDocument/2006/relationships/image" Target="media/image114.png"/><Relationship Id="rId116" Type="http://schemas.openxmlformats.org/officeDocument/2006/relationships/image" Target="media/image113.png"/><Relationship Id="rId115" Type="http://schemas.openxmlformats.org/officeDocument/2006/relationships/image" Target="media/image112.png"/><Relationship Id="rId114" Type="http://schemas.openxmlformats.org/officeDocument/2006/relationships/image" Target="media/image111.GIF"/><Relationship Id="rId113" Type="http://schemas.openxmlformats.org/officeDocument/2006/relationships/image" Target="media/image110.GIF"/><Relationship Id="rId112" Type="http://schemas.openxmlformats.org/officeDocument/2006/relationships/image" Target="media/image109.jpeg"/><Relationship Id="rId111" Type="http://schemas.openxmlformats.org/officeDocument/2006/relationships/image" Target="media/image108.png"/><Relationship Id="rId110" Type="http://schemas.openxmlformats.org/officeDocument/2006/relationships/image" Target="media/image107.png"/><Relationship Id="rId11" Type="http://schemas.openxmlformats.org/officeDocument/2006/relationships/image" Target="media/image8.png"/><Relationship Id="rId109" Type="http://schemas.openxmlformats.org/officeDocument/2006/relationships/image" Target="media/image106.png"/><Relationship Id="rId108" Type="http://schemas.openxmlformats.org/officeDocument/2006/relationships/image" Target="media/image105.png"/><Relationship Id="rId107" Type="http://schemas.openxmlformats.org/officeDocument/2006/relationships/image" Target="media/image104.GIF"/><Relationship Id="rId106" Type="http://schemas.openxmlformats.org/officeDocument/2006/relationships/image" Target="media/image103.jpeg"/><Relationship Id="rId105" Type="http://schemas.openxmlformats.org/officeDocument/2006/relationships/image" Target="media/image102.png"/><Relationship Id="rId104" Type="http://schemas.openxmlformats.org/officeDocument/2006/relationships/image" Target="media/image101.png"/><Relationship Id="rId103" Type="http://schemas.openxmlformats.org/officeDocument/2006/relationships/image" Target="media/image100.jpeg"/><Relationship Id="rId102" Type="http://schemas.openxmlformats.org/officeDocument/2006/relationships/image" Target="media/image99.png"/><Relationship Id="rId101" Type="http://schemas.openxmlformats.org/officeDocument/2006/relationships/image" Target="media/image98.jpeg"/><Relationship Id="rId100" Type="http://schemas.openxmlformats.org/officeDocument/2006/relationships/image" Target="media/image97.GIF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2018-07-09T01:10:00Z</dcterms:created>
  <dc:creator>祝思慧</dc:creator>
  <cp:lastModifiedBy>祝思慧</cp:lastModifiedBy>
  <dcterms:modified xsi:type="dcterms:W3CDTF">2018-07-24T06:28:18Z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