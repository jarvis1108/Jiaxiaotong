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EXA_201806281439_001_01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数学</w:t>
            </w:r>
            <w: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6.28作业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6.28的</w:t>
            </w:r>
            <w:r>
              <w:rPr>
                <w:rFonts w:hint="eastAsia" w:eastAsia="宋体"/>
                <w:lang w:val="en-US" w:eastAsia="zh-CN"/>
              </w:rPr>
              <w:t>数学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2018-06-28 14:30:00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钟面上表示的时刻是（  ）  </w:t>
            </w:r>
            <w:r>
              <w:drawing>
                <wp:inline distT="0" distB="0" distL="0" distR="0">
                  <wp:extent cx="1393825" cy="135572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168" cy="13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9时半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因为时针指着数字6,分针正对着数字12,钟面上表示的时刻是6时.所以选A.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9－0=（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9－0=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不数，你能看出大约有多少吗？( )  </w:t>
            </w:r>
            <w:r>
              <w:drawing>
                <wp:inline distT="0" distB="0" distL="0" distR="0">
                  <wp:extent cx="2864485" cy="1861820"/>
                  <wp:effectExtent l="0" t="0" r="1206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739" cy="186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由数的认识可得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认识11~20以内的数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小欣和小红一起玩象棋，小欣下了10分钟，小红也下了10分钟，他们一共下了（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20分钟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两人一起下棋，所用的时间是相同的，而且是同时的，所以他们一共用的时间还是每个人所用的10分钟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列式计算，正确的是（  ）   </w:t>
            </w:r>
            <w:r>
              <w:drawing>
                <wp:inline distT="0" distB="0" distL="0" distR="0">
                  <wp:extent cx="1059815" cy="1116965"/>
                  <wp:effectExtent l="0" t="0" r="698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955" cy="111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16－6=10(辆)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10＋6=16(辆)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16－10=6(辆)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10－6=4(辆)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正确答案是（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5离7近一些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5离1近一些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因为5和7中间只隔1个数6,而5和1中间隔着2、3、4三个数,所以5离7近一些 . 应选A.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认识6和7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521585" cy="1986915"/>
                  <wp:effectExtent l="0" t="0" r="12065" b="133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85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上下楼梯时,要求三个小朋友都靠右边走，谁走错了？（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小丽走错了，她是靠她的左边走的．选B.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下面3个盒子里原来有几个果子不知道，如果往盒里各放1个、2个、3个果子，3个盒里的果子数就一样多了。原来第(   )个盒里的果子最少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58495" cy="744220"/>
                  <wp:effectExtent l="0" t="0" r="8255" b="177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89" cy="7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54380" cy="792480"/>
                  <wp:effectExtent l="0" t="0" r="762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39445" cy="744220"/>
                  <wp:effectExtent l="0" t="0" r="8255" b="177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88" cy="7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1--5的大小比较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正确答案是（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3离10远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7离10远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因为3和10中间隔着4、5、6、7、8、9六个数，而7和10中间只隔8、9两个数,所以3离10远 . 应选A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认识11~20以内的数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王老师先买了7个 </w:t>
            </w:r>
            <w:r>
              <w:drawing>
                <wp:inline distT="0" distB="0" distL="0" distR="0">
                  <wp:extent cx="334010" cy="334010"/>
                  <wp:effectExtent l="0" t="0" r="889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6" cy="33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，又买了5个，一共买了________个球．（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773680" cy="532130"/>
                  <wp:effectExtent l="0" t="0" r="7620" b="127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“12 </w:t>
            </w:r>
            <w:r>
              <w:drawing>
                <wp:inline distT="0" distB="0" distL="0" distR="0">
                  <wp:extent cx="180975" cy="18097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8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3＋8”，比较大小，在 </w:t>
            </w:r>
            <w:r>
              <w:drawing>
                <wp:inline distT="0" distB="0" distL="0" distR="0">
                  <wp:extent cx="180975" cy="1809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8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里应填的符号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&gt;</w:t>
            </w:r>
            <w:r>
              <w:rPr>
                <w:b w:val="0"/>
                <w:i w:val="0"/>
                <w:color w:val="000000"/>
                <w:sz w:val="21"/>
              </w:rPr>
              <w:t>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因为3+8=11, 12&gt;11, 所以12＞3＋8, 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9＋0=（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9＋0=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弟弟剪了5个 </w:t>
            </w:r>
            <w:r>
              <w:drawing>
                <wp:inline distT="0" distB="0" distL="0" distR="0">
                  <wp:extent cx="276860" cy="276860"/>
                  <wp:effectExtent l="0" t="0" r="8890" b="889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4" cy="27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，姐姐剪了9个，他们一共剪了________个．（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5＋9=14(个),选A.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小朋友排队，从前数，小小是第4个人，从后数，她是第3个人，这一队共有 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前数，小小是第4个人，就是小小的前面有3个人；从后数，小小是第3个人，就是小小的后面有2个人；加上小小自己，一共是3+2+1=6个人．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小亮要做14面 </w:t>
            </w:r>
            <w:r>
              <w:drawing>
                <wp:inline distT="0" distB="0" distL="0" distR="0">
                  <wp:extent cx="486410" cy="467360"/>
                  <wp:effectExtent l="0" t="0" r="8890" b="889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07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，做好了4面，还要做_________面．（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14－4=10(面),选B.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正确的列式计算是（  ）</w:t>
            </w:r>
            <w:r>
              <w:br w:type="textWrapping"/>
            </w:r>
            <w:r>
              <w:drawing>
                <wp:inline distT="0" distB="0" distL="0" distR="0">
                  <wp:extent cx="2263140" cy="887730"/>
                  <wp:effectExtent l="0" t="0" r="3810" b="762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88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9－5=4(个)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9＋5=14(个)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9－4=5(个)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9＋5=12(个)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把9个红五角星、3个绿三角形合起来，就是一共有的个数。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列式是：9+5=14（个），其他3个列式都是错误的，所以选B.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学校有9个 </w:t>
            </w:r>
            <w:r>
              <w:drawing>
                <wp:inline distT="0" distB="0" distL="0" distR="0">
                  <wp:extent cx="448310" cy="486410"/>
                  <wp:effectExtent l="0" t="0" r="8890" b="889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05" cy="4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，又买来5个，一共有________个．（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562860" cy="542925"/>
                  <wp:effectExtent l="0" t="0" r="8890" b="952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河里有10只 </w:t>
            </w:r>
            <w:r>
              <w:drawing>
                <wp:inline distT="0" distB="0" distL="0" distR="0">
                  <wp:extent cx="372110" cy="506095"/>
                  <wp:effectExtent l="0" t="0" r="8890" b="825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15" cy="50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，游上岸了7只，河里还有________只．（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392045" cy="645795"/>
                  <wp:effectExtent l="0" t="0" r="8255" b="190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45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树上先飞走4只鸟，又飞走8只，一共飞走了________只.（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4＋8=12(只),选C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小丽要做9道数学题，已经做了5道，还要做________道.（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9－5=4(道),选A.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9加几的计算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7个同学在操场上拍球，又来了同样多的同学，现在一共有________个同学在拍球.（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把在操场上拍球的7个同学，和又来了同样多的同学，就是又来了7个同学合起来,就是现在操场上拍球的一共有同学的个数.用加法解答:7＋7=14(个),选D.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同样多的一组是（   ）。            </w:t>
            </w:r>
          </w:p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A. </w:t>
            </w:r>
            <w:r>
              <w:drawing>
                <wp:inline distT="0" distB="0" distL="0" distR="0">
                  <wp:extent cx="2360930" cy="927100"/>
                  <wp:effectExtent l="0" t="0" r="1270" b="635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93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B. </w:t>
            </w:r>
            <w:r>
              <w:drawing>
                <wp:inline distT="0" distB="0" distL="0" distR="0">
                  <wp:extent cx="2513330" cy="873125"/>
                  <wp:effectExtent l="0" t="0" r="1270" b="317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330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都一样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都不一样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由数的认识可得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认识6和7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小华第一次剪了7颗 </w:t>
            </w:r>
            <w:r>
              <w:drawing>
                <wp:inline distT="0" distB="0" distL="0" distR="0">
                  <wp:extent cx="180975" cy="180975"/>
                  <wp:effectExtent l="0" t="0" r="9525" b="952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8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，第二次剪了6颗,两次一共剪了________颗 </w:t>
            </w:r>
            <w:r>
              <w:drawing>
                <wp:inline distT="0" distB="0" distL="0" distR="0">
                  <wp:extent cx="180975" cy="180975"/>
                  <wp:effectExtent l="0" t="0" r="9525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8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．（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673350" cy="704850"/>
                  <wp:effectExtent l="0" t="0" r="1270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看图列式计算，正确的是（  ）  </w:t>
            </w:r>
            <w:r>
              <w:br w:type="textWrapping"/>
            </w:r>
            <w:r>
              <w:drawing>
                <wp:inline distT="0" distB="0" distL="0" distR="0">
                  <wp:extent cx="2874010" cy="830580"/>
                  <wp:effectExtent l="0" t="0" r="2540" b="762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289" cy="83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6－6=0(棵)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6＋6=12(棵)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12－6=6(棵)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12－8=6(棵)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把左面有的6棵小树,和右面也有的6棵小树合起来,就是一共有小树的棵数.列式是6+6=12(棵),选B.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草地上有9只 </w:t>
            </w:r>
            <w:r>
              <w:drawing>
                <wp:inline distT="0" distB="0" distL="0" distR="0">
                  <wp:extent cx="486410" cy="448310"/>
                  <wp:effectExtent l="0" t="0" r="8890" b="889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07" cy="44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在吃草，走了5只，现在草地上还有________只羊． 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574925" cy="541020"/>
                  <wp:effectExtent l="0" t="0" r="15875" b="1143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2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小明家养了6只 </w:t>
            </w:r>
            <w:r>
              <w:drawing>
                <wp:inline distT="0" distB="0" distL="0" distR="0">
                  <wp:extent cx="582295" cy="658495"/>
                  <wp:effectExtent l="0" t="0" r="8255" b="825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98" cy="65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，5只 </w:t>
            </w:r>
            <w:r>
              <w:drawing>
                <wp:inline distT="0" distB="0" distL="0" distR="0">
                  <wp:extent cx="544195" cy="563245"/>
                  <wp:effectExtent l="0" t="0" r="8255" b="825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97" cy="56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，一共养了________只鸡．（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406650" cy="696595"/>
                  <wp:effectExtent l="0" t="0" r="12700" b="8255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商店里有10只 </w:t>
            </w:r>
            <w:r>
              <w:drawing>
                <wp:inline distT="0" distB="0" distL="0" distR="0">
                  <wp:extent cx="448310" cy="467360"/>
                  <wp:effectExtent l="0" t="0" r="8890" b="889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05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，卖出6只，商店里还剩________只杯子．（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468880" cy="691515"/>
                  <wp:effectExtent l="0" t="0" r="7620" b="13335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列式计算,正确的是（  ）  </w:t>
            </w:r>
            <w:r>
              <w:drawing>
                <wp:inline distT="0" distB="0" distL="0" distR="0">
                  <wp:extent cx="1270000" cy="1384300"/>
                  <wp:effectExtent l="0" t="0" r="6350" b="635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38" cy="13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12＋2=14(辆)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12－2=10(辆)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14－12=2(辆)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14－2=12(辆)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飞机场上有7架 </w:t>
            </w:r>
            <w:r>
              <w:drawing>
                <wp:inline distT="0" distB="0" distL="0" distR="0">
                  <wp:extent cx="448310" cy="448310"/>
                  <wp:effectExtent l="0" t="0" r="8890" b="889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05" cy="44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，又飞来4架，现在飞机场上有飞机________架． 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421255" cy="596265"/>
                  <wp:effectExtent l="0" t="0" r="17145" b="13335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255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列式计算,正确的是（  ）  </w:t>
            </w:r>
            <w:r>
              <w:drawing>
                <wp:inline distT="0" distB="0" distL="0" distR="0">
                  <wp:extent cx="1155065" cy="1212215"/>
                  <wp:effectExtent l="0" t="0" r="6985" b="698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446" cy="121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8＋3=11(个)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8-3=5(个)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11－8=3(个)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3＋8=11(个)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小方先剪好了的8个五角星里面,去掉送给同学的3个,就是小方现在有的五角星个数,用减法计算,选B.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列式计算,正确的是（  ）  </w:t>
            </w:r>
            <w:r>
              <w:drawing>
                <wp:inline distT="0" distB="0" distL="0" distR="0">
                  <wp:extent cx="1193165" cy="1250315"/>
                  <wp:effectExtent l="0" t="0" r="6985" b="6985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48" cy="1250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7＋5=12(条)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12－7=5(条)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7－5=2(条)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5＋7=12(条)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从鱼缸里原来一共有的7条鱼里,去掉送给同学的5条,就是鱼缸里现在有的条数,用减法计算.选C.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图书箱里有10本 </w:t>
            </w:r>
            <w:r>
              <w:drawing>
                <wp:inline distT="0" distB="0" distL="0" distR="0">
                  <wp:extent cx="582295" cy="563245"/>
                  <wp:effectExtent l="0" t="0" r="8255" b="8255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98" cy="56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，借去7本，还剩________本．（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514600" cy="623570"/>
                  <wp:effectExtent l="0" t="0" r="0" b="508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小军做了8朵 </w:t>
            </w:r>
            <w:r>
              <w:drawing>
                <wp:inline distT="0" distB="0" distL="0" distR="0">
                  <wp:extent cx="334010" cy="429260"/>
                  <wp:effectExtent l="0" t="0" r="8890" b="889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6" cy="42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，小方做了7朵，一共做了________朵． 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676525" cy="540385"/>
                  <wp:effectExtent l="0" t="0" r="9525" b="1206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妈妈先买了7个 </w:t>
            </w:r>
            <w:r>
              <w:drawing>
                <wp:inline distT="0" distB="0" distL="0" distR="0">
                  <wp:extent cx="506095" cy="467360"/>
                  <wp:effectExtent l="0" t="0" r="8255" b="889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08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，又买了5个，一共买了________个．（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649220" cy="635635"/>
                  <wp:effectExtent l="0" t="0" r="17780" b="12065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飞机场上停着9架 </w:t>
            </w:r>
            <w:r>
              <w:drawing>
                <wp:inline distT="0" distB="0" distL="0" distR="0">
                  <wp:extent cx="467360" cy="448310"/>
                  <wp:effectExtent l="0" t="0" r="8890" b="889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6" cy="44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，飞走了7架，还剩________架．（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686685" cy="454660"/>
                  <wp:effectExtent l="0" t="0" r="18415" b="254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85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哥哥第一次植树7棵，第二次比第一次多得多。第二次多少棵？  </w:t>
            </w:r>
            <w:r>
              <w:br w:type="textWrapping"/>
            </w:r>
            <w:r>
              <w:drawing>
                <wp:inline distT="0" distB="0" distL="0" distR="0">
                  <wp:extent cx="4526280" cy="1279525"/>
                  <wp:effectExtent l="0" t="0" r="7620" b="15875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93" cy="127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请你帮小弟弟选择正确答案是（  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哥哥第一次植树7棵，第二次比第一次多得多。求第二次多少棵？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由“第二次比第一次多得多”可知，哥哥第二次植树的棵数一定比“7棵”多，而且是多得多.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“5棵”比“7棵”少，不符合题意；“7棵”又与“7棵”同样多，也不符合题意；只有“12棵”比“7棵”多得多，符合题意，选B.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认识11~20以内的数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小云有7枝 </w:t>
            </w:r>
            <w:r>
              <w:drawing>
                <wp:inline distT="0" distB="0" distL="0" distR="0">
                  <wp:extent cx="295910" cy="410210"/>
                  <wp:effectExtent l="0" t="0" r="8890" b="889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24" cy="41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，小英有4枝，她俩一共有________枝． 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792095" cy="866140"/>
                  <wp:effectExtent l="0" t="0" r="8255" b="1016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  7  6加几的运算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38.</w:t>
            </w:r>
            <w:r>
              <w:drawing>
                <wp:inline distT="0" distB="0" distL="0" distR="0">
                  <wp:extent cx="2826385" cy="1174115"/>
                  <wp:effectExtent l="0" t="0" r="12065" b="6985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37" cy="117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一件上衣比一件背心贵得多，一副手套比一件背心便宜些．    </w:t>
            </w:r>
          </w:p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一件上衣可能多少钱？  (　　)        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由“一件上衣比一件背心贵得多，一副手套比一件背心便宜些”可知：一件上衣的价钱最贵，一副手套的价钱最便宜，一件背心的价钱比一件上衣便宜得多，比一副手套的价钱贵一些．得出一件上衣的价钱可能是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20</w:t>
            </w:r>
            <w:r>
              <w:rPr>
                <w:b w:val="0"/>
                <w:i w:val="0"/>
                <w:color w:val="000000"/>
                <w:sz w:val="21"/>
              </w:rPr>
              <w:t>元，选C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认识11~20以内的数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826385" cy="1174115"/>
                  <wp:effectExtent l="0" t="0" r="1206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37" cy="117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一件上衣比一件背心贵得多，一副手套比一件背心便宜些．一副手套可能多少钱？  (　　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一件背心的价钱比一件上衣便宜得多，比一副手套的价钱贵一些．一副手套的价钱可能是8元，选A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认识11~20以内的数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下列选项中数量多的是（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★★★★★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○○○○○○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一样多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由数的认识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认识6和7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说一说，小熊迟到了吗？（  ）  </w:t>
            </w:r>
            <w:r>
              <w:drawing>
                <wp:inline distT="0" distB="0" distL="0" distR="0">
                  <wp:extent cx="2496820" cy="1709420"/>
                  <wp:effectExtent l="0" t="0" r="17780" b="508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迟到了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没迟到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从钟上看到小熊来的时间是8时半都过了，而开会的时间是8时，所以小熊迟到了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9＋7=（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9＋7=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第八单元：20以内的进位加减法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9加几的计算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下面是小明和小丽关于钟面时间的对话，他们谁说得对？ （  ）  </w:t>
            </w:r>
            <w:r>
              <w:drawing>
                <wp:inline distT="0" distB="0" distL="0" distR="0">
                  <wp:extent cx="954405" cy="944880"/>
                  <wp:effectExtent l="0" t="0" r="17145" b="762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913" cy="94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小明说：钟面时间是1时半．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小丽说：钟面时间是8时半．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说的都对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说的都错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因为时针指(短针)在数字1和2中间,分针正对着数字6,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钟面的时间是1时半.所以小明说得对.选A.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音乐钟每隔一段相同的时间就响一次铃．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第一次响铃9∶00　　第二次9∶30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第三次10∶00　　　 第四次？（   ）</w:t>
            </w:r>
            <w:r>
              <w:br w:type="textWrapping"/>
            </w:r>
            <w:r>
              <w:drawing>
                <wp:inline distT="0" distB="0" distL="0" distR="0">
                  <wp:extent cx="1604010" cy="1298575"/>
                  <wp:effectExtent l="0" t="0" r="15240" b="15875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251" cy="129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15645" cy="773430"/>
                  <wp:effectExtent l="0" t="0" r="8255" b="762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191" cy="7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44220" cy="773430"/>
                  <wp:effectExtent l="0" t="0" r="17780" b="762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30" cy="7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25170" cy="773430"/>
                  <wp:effectExtent l="0" t="0" r="17780" b="762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9" cy="7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音乐钟从第一次响铃9∶00到第二次9∶30相隔的时间是半小时,从第二次9∶30到第三次10∶00相隔的时间也是半小时,从第三次10∶00到第四次相隔的时间也应是半小时,第四次响铃应在10∶30.所以选C.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可能是几时？（  ）  </w:t>
            </w:r>
            <w:r>
              <w:drawing>
                <wp:inline distT="0" distB="0" distL="0" distR="0">
                  <wp:extent cx="2150110" cy="1747520"/>
                  <wp:effectExtent l="0" t="0" r="2540" b="508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1:30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都不可能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图中看出是下午放学后,小丽在家做作业,妈妈在辅导小明学习.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到中午了</w:t>
            </w:r>
            <w:bookmarkStart w:id="0" w:name="_GoBack"/>
            <w:bookmarkEnd w:id="0"/>
            <w:r>
              <w:drawing>
                <wp:inline distT="0" distB="0" distL="0" distR="0">
                  <wp:extent cx="2122170" cy="794385"/>
                  <wp:effectExtent l="0" t="0" r="11430" b="5715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430145" cy="1024255"/>
                  <wp:effectExtent l="0" t="0" r="8255" b="4445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14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06120" cy="773430"/>
                  <wp:effectExtent l="0" t="0" r="17780" b="762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41" cy="7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25170" cy="811530"/>
                  <wp:effectExtent l="0" t="0" r="17780" b="762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9" cy="81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25170" cy="763905"/>
                  <wp:effectExtent l="0" t="0" r="17780" b="17145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9" cy="7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066290" cy="1442085"/>
                  <wp:effectExtent l="0" t="0" r="10160" b="5715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90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淘气猫正在给谁打电话？（  ）  </w:t>
            </w:r>
            <w:r>
              <w:br w:type="textWrapping"/>
            </w:r>
            <w:r>
              <w:drawing>
                <wp:inline distT="0" distB="0" distL="0" distR="0">
                  <wp:extent cx="1833245" cy="1346200"/>
                  <wp:effectExtent l="0" t="0" r="14605" b="635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436" cy="134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785620" cy="1336675"/>
                  <wp:effectExtent l="0" t="0" r="5080" b="15875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84" cy="133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814195" cy="1365250"/>
                  <wp:effectExtent l="0" t="0" r="14605" b="635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35" cy="136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804670" cy="1355725"/>
                  <wp:effectExtent l="0" t="0" r="5080" b="15875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84" cy="13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都可能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淘气猫正在给小猪打电话．因为它俩打电话的时间是相同的，都是快10时了．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12－4＋3=（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355725" cy="830580"/>
                  <wp:effectExtent l="0" t="0" r="15875" b="762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979" cy="83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>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下面是小明和小丽关于钟面时间的对话，他们谁说得对？ （  ）  </w:t>
            </w:r>
            <w:r>
              <w:drawing>
                <wp:inline distT="0" distB="0" distL="0" distR="0">
                  <wp:extent cx="887730" cy="897255"/>
                  <wp:effectExtent l="0" t="0" r="7620" b="17145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073" cy="89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小明说：钟面时间是6时30分．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小丽说：钟面时间是8时30分．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都说错了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因为时针(短针)在数字8和9中间,分针正对着数字6,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钟面的时间是8时30分.所以小丽说得对.选B.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lang w:val="en-US" w:eastAsia="zh-CN"/>
              </w:rPr>
              <w:t>第七单元：</w:t>
            </w:r>
            <w:r>
              <w:rPr>
                <w:rFonts w:hint="eastAsia"/>
                <w:lang w:eastAsia="zh-CN"/>
              </w:rPr>
              <w:t>认识钟表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下列选项中数量少的是（    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456180" cy="535305"/>
                  <wp:effectExtent l="0" t="0" r="1270" b="17145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2742565" cy="418465"/>
                  <wp:effectExtent l="0" t="0" r="635" b="635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一样多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认识8和9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下面是一群小动物在一起休息。从左数起小马是第（    ）位。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2321560" cy="42862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56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从左侧起数，小马排在第4位。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16后面的第四个数是（  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16后面的第四个数是20。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认识11~20以内的数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 ＋4＋3＝（）。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 ＋4＋3＝9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连加连减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0＋4＋6＝（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0＋4＋6＝10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连加连减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从10里面去掉7得（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根据已知，从10里面去掉7也就是10－7，根据数的分合法，10能分成3和7，所以10－7＝3。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</w:rPr>
              <w:t>第六单元：11-20各数的认识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11~20以内加减法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7＋2＋1＝（    ）.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7＋2＋1＝10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连加连减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10－4－3＝（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10－4－3＝3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连加连减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2＋4＋2＝（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2＋4＋2＝8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连加连减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和9相邻的数是（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8和10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7和9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6和8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8和7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根据数的顺序，0、1、2、3、4、5、6、7、8、9、10……，可知和9相邻的数是8和10。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故答案为：A。本题主要考查整数的认识。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认识8和9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8能分成4和（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8能分成4和4。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6－2－3＝（    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6－2－3＝1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连加连减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9能分成3和（ 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9能分成3和6。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从下面开始数，戴帽子的是第（    ）只。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1221740" cy="1460500"/>
                  <wp:effectExtent l="0" t="0" r="1651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86" cy="146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  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根据序数的意义，表示事物的次序，从第一只猴子开始数，戴帽子的猴子排第4。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故选：D。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认识上下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      </w:t>
            </w:r>
            <w:r>
              <w:drawing>
                <wp:inline distT="0" distB="0" distL="0" distR="0">
                  <wp:extent cx="715645" cy="515620"/>
                  <wp:effectExtent l="0" t="0" r="8255" b="1778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191" cy="51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582295" cy="391160"/>
                  <wp:effectExtent l="0" t="0" r="8255" b="889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98" cy="3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2＋5＝7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5－2＝3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7－2＝5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7－5＝2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根据图意，原来有7根小棒，拿走2根，还剩7－2＝5根。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9能分成1和（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9能分成1和8。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     ）。</w:t>
            </w:r>
            <w:r>
              <w:br w:type="textWrapping"/>
            </w:r>
            <w:r>
              <w:drawing>
                <wp:inline distT="0" distB="0" distL="0" distR="0">
                  <wp:extent cx="1776095" cy="506095"/>
                  <wp:effectExtent l="0" t="0" r="14605" b="825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133" cy="50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6－3＝3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3＋3＝6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原来有6个三角形，拿走3个，还剩6－3＝3个。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9能分成5和（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9能分成5和4。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8能分成2和（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8能分成2和6。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8和9以内加减法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      ）。</w:t>
            </w:r>
            <w:r>
              <w:br w:type="textWrapping"/>
            </w:r>
            <w:r>
              <w:drawing>
                <wp:inline distT="0" distB="0" distL="0" distR="0">
                  <wp:extent cx="1336675" cy="582295"/>
                  <wp:effectExtent l="0" t="0" r="15875" b="825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878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​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2＋5＝7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5－2＝3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7－2＝5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7－5＝2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根据图意，原来有7根小棒，拿走5根，还剩7－5＝2根。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故选：D。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下面的算式正确的是（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   </w:t>
            </w:r>
            <w:r>
              <w:drawing>
                <wp:inline distT="0" distB="0" distL="0" distR="0">
                  <wp:extent cx="1441450" cy="639445"/>
                  <wp:effectExtent l="0" t="0" r="635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920" cy="63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2＋5＝7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5－2＝3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7－2＝5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7－5＝2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左边有2根木棒，右边有5根小棒，一共有2＋5＝7根小棒。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下面的算式正确的是（    ）。</w:t>
            </w:r>
            <w:r>
              <w:br w:type="textWrapping"/>
            </w:r>
            <w:r>
              <w:drawing>
                <wp:inline distT="0" distB="0" distL="0" distR="0">
                  <wp:extent cx="1651635" cy="448310"/>
                  <wp:effectExtent l="0" t="0" r="571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03" cy="44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4＋2＝6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4－2＝2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6－4＝2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6－2＝4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原来有6朵小花，拿走了2朵，还剩下6－2＝4朵花。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    ）。</w:t>
            </w:r>
            <w:r>
              <w:br w:type="textWrapping"/>
            </w:r>
            <w:r>
              <w:drawing>
                <wp:inline distT="0" distB="0" distL="0" distR="0">
                  <wp:extent cx="1737360" cy="476885"/>
                  <wp:effectExtent l="0" t="0" r="15240" b="1841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44" cy="47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4＋2＝6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4－2＝2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6－4＝2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6－2＝4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根据图意，原来有6朵花，拿走了4枝，还剩下2枝。列算式：6－4＝2。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从后边数， </w:t>
            </w:r>
            <w:r>
              <w:drawing>
                <wp:inline distT="0" distB="0" distL="0" distR="0">
                  <wp:extent cx="305435" cy="391160"/>
                  <wp:effectExtent l="0" t="0" r="18415" b="889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3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排第（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 </w:t>
            </w:r>
            <w:r>
              <w:drawing>
                <wp:inline distT="0" distB="0" distL="0" distR="0">
                  <wp:extent cx="1918970" cy="840105"/>
                  <wp:effectExtent l="0" t="0" r="5080" b="1714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376" cy="84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从后边数， </w:t>
            </w:r>
            <w:r>
              <w:drawing>
                <wp:inline distT="0" distB="0" distL="0" distR="0">
                  <wp:extent cx="305435" cy="391160"/>
                  <wp:effectExtent l="0" t="0" r="18415" b="889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3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排第4。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图中有（    ）只蝴蝶。      </w:t>
            </w:r>
            <w:r>
              <w:drawing>
                <wp:inline distT="0" distB="0" distL="0" distR="0">
                  <wp:extent cx="1766570" cy="963930"/>
                  <wp:effectExtent l="0" t="0" r="508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595" cy="96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5＋2＝7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7－5＝2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7－2＝5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根据图意，左边有5只蝴蝶在飞，右边有2只蝴蝶在飞，图中一共有5＋2＝7只蝴蝶。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第五单元：6~10的认识和加减法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6和7以内加减法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0＋0＝（  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根据0的意义，0表示什么也没有，所以0加上0表示什么也没有，还是0。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0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从左数， </w:t>
            </w:r>
            <w:r>
              <w:drawing>
                <wp:inline distT="0" distB="0" distL="0" distR="0">
                  <wp:extent cx="305435" cy="295910"/>
                  <wp:effectExtent l="0" t="0" r="18415" b="889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29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排第（   ）。</w:t>
            </w:r>
            <w:r>
              <w:br w:type="textWrapping"/>
            </w:r>
            <w:r>
              <w:drawing>
                <wp:inline distT="0" distB="0" distL="0" distR="0">
                  <wp:extent cx="1871345" cy="687070"/>
                  <wp:effectExtent l="0" t="0" r="14605" b="177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24" cy="68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0"/>
              </w:rPr>
              <w:t>从左数， </w:t>
            </w:r>
            <w:r>
              <w:drawing>
                <wp:inline distT="0" distB="0" distL="0" distR="0">
                  <wp:extent cx="305435" cy="295910"/>
                  <wp:effectExtent l="0" t="0" r="18415" b="889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29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0"/>
              </w:rPr>
              <w:t> 排第3</w:t>
            </w:r>
            <w:r>
              <w:rPr>
                <w:b w:val="0"/>
                <w:i w:val="0"/>
                <w:color w:val="000000"/>
                <w:sz w:val="21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1－1＝（   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1-1=0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0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图中表示（  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1231265" cy="1050290"/>
                  <wp:effectExtent l="0" t="0" r="6985" b="165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37" cy="105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根据图意，笼子里原来有一只小鸟，后来飞走了，笼子里什么也没有了。根据0的意义，0既可以表示“什么也没有”，又可以表示“起点”。所以用数字0表示。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故选：D。本题主要考查整数的认识。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0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下面的算式（    ）个正确。</w:t>
            </w:r>
            <w:r>
              <w:br w:type="textWrapping"/>
            </w:r>
            <w:r>
              <w:drawing>
                <wp:inline distT="0" distB="0" distL="0" distR="0">
                  <wp:extent cx="2367915" cy="544195"/>
                  <wp:effectExtent l="0" t="0" r="13335" b="8255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182" cy="54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2＋3＝5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5－2＝3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3＋2＝5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5－3＝2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根据图意，原来有5朵小黄花，拿走2朵，还剩下3朵。列算式5－2＝3。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图中表示（    ）。</w:t>
            </w:r>
            <w:r>
              <w:br w:type="textWrapping"/>
            </w:r>
            <w:r>
              <w:drawing>
                <wp:inline distT="0" distB="0" distL="0" distR="0">
                  <wp:extent cx="1155065" cy="467360"/>
                  <wp:effectExtent l="0" t="0" r="6985" b="889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446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根据0的意义，0既可以表示“什么也没有”，又可以表示“起点”。图中盘子里什么也没有，所以用数字0表示。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0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根据图片，下列选项正确的是（ ）</w:t>
            </w:r>
            <w:r>
              <w:drawing>
                <wp:inline distT="0" distB="0" distL="0" distR="0">
                  <wp:extent cx="2328545" cy="1032510"/>
                  <wp:effectExtent l="0" t="0" r="14605" b="152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545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​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5－2＝3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5－3＝2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3－2＝1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根据图意，有5个菠萝，吃了3个，还剩下2个。所以列算式为：5－3＝2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 </w:t>
            </w:r>
            <w:r>
              <w:drawing>
                <wp:inline distT="0" distB="0" distL="0" distR="0">
                  <wp:extent cx="2339975" cy="1083945"/>
                  <wp:effectExtent l="0" t="0" r="3175" b="1905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7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1＋3＝4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3＋1＝4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3－1＝2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4－3＝1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4只小熊减去3只小熊，还剩一只小熊。4 －3＝1。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    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1623060" cy="763905"/>
                  <wp:effectExtent l="0" t="0" r="15240" b="1714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52" cy="7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2＋2＝4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4－2＝2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2－2＝0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根据图意，图中有4个豌豆，剥了2个，还剩下2个。4－2＝2。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  </w:t>
            </w:r>
            <w:r>
              <w:drawing>
                <wp:inline distT="0" distB="0" distL="0" distR="0">
                  <wp:extent cx="2455545" cy="664845"/>
                  <wp:effectExtent l="0" t="0" r="1905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54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1＋3＝4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3＋1＝4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4－1＝3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3－1＝2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4只小熊减去1只小熊，剩下3只小熊。4－1＝3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根据图片，下面的算式正确的是（    ）。</w:t>
            </w:r>
            <w:r>
              <w:br w:type="textWrapping"/>
            </w:r>
            <w:r>
              <w:drawing>
                <wp:inline distT="0" distB="0" distL="0" distR="0">
                  <wp:extent cx="2361565" cy="554990"/>
                  <wp:effectExtent l="0" t="0" r="635" b="1651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65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5－3＝2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5－2＝3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3－2＝1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3＋2＝5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根据图意，原来有5朵小黄花，拿走3朵，还剩下2朵。列算式为：5－3＝2。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下图表示（  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1374775" cy="1040765"/>
                  <wp:effectExtent l="0" t="0" r="15875" b="698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080" cy="104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4＋1＝5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4－1＝3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5－1＝4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根据图意，有5个梨，吃掉1个，还剩下4个。列算式为：5－1＝4。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一共有多少个？下列选项正确的是</w:t>
            </w:r>
            <w:r>
              <w:drawing>
                <wp:inline distT="0" distB="0" distL="0" distR="0">
                  <wp:extent cx="1412875" cy="648970"/>
                  <wp:effectExtent l="0" t="0" r="15875" b="1778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69" cy="64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根据数的组成，3和1组成4，所以3个梨加1个梨等于4个梨。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故选：D。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看图数一数，□里填（ 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  <w:r>
              <w:drawing>
                <wp:inline distT="0" distB="0" distL="0" distR="0">
                  <wp:extent cx="925830" cy="582295"/>
                  <wp:effectExtent l="0" t="0" r="7620" b="8255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262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drawing>
                <wp:inline distT="0" distB="0" distL="0" distR="0">
                  <wp:extent cx="457835" cy="247650"/>
                  <wp:effectExtent l="0" t="0" r="1841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6" cy="24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和 </w:t>
            </w:r>
            <w:r>
              <w:drawing>
                <wp:inline distT="0" distB="0" distL="0" distR="0">
                  <wp:extent cx="457835" cy="247650"/>
                  <wp:effectExtent l="0" t="0" r="18415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6" cy="24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组成 </w:t>
            </w:r>
            <w:r>
              <w:drawing>
                <wp:inline distT="0" distB="0" distL="0" distR="0">
                  <wp:extent cx="457835" cy="247650"/>
                  <wp:effectExtent l="0" t="0" r="18415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6" cy="24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457835" cy="247650"/>
                  <wp:effectExtent l="0" t="0" r="18415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56" cy="24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分析：根据数的组成，4是由2和2组成的。所以2朵花和2朵花组成数4。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看图数一数，□里应填（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629920" cy="572770"/>
                  <wp:effectExtent l="0" t="0" r="17780" b="177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8" cy="57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3能分成1和2。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第三单元：1~5的认识和加减法1--5的认识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站队训练．（  ）  </w:t>
            </w:r>
            <w:r>
              <w:drawing>
                <wp:inline distT="0" distB="0" distL="0" distR="0">
                  <wp:extent cx="2625090" cy="1577975"/>
                  <wp:effectExtent l="0" t="0" r="3810" b="3175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背向小强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面向小强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因为小兵第一次左转，是背向着小强；小兵第二次左转，是左面向着小强；小兵第三次左转，是正面向着小强.连续三次左转后,小兵是面向小强.所以选B.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认识前后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下面是一群小动物在休息。小鹿的右边有（   ）个。</w:t>
            </w:r>
            <w:r>
              <w:br w:type="textWrapping"/>
            </w:r>
            <w:r>
              <w:drawing>
                <wp:inline distT="0" distB="0" distL="0" distR="0">
                  <wp:extent cx="2740025" cy="506095"/>
                  <wp:effectExtent l="0" t="0" r="3175" b="8255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597" cy="50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从小鹿的的右边第一个开始数起，一共有5个小动物。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选择题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A.  </w:t>
            </w:r>
            <w:r>
              <w:drawing>
                <wp:inline distT="0" distB="0" distL="0" distR="0">
                  <wp:extent cx="467360" cy="563245"/>
                  <wp:effectExtent l="0" t="0" r="8890" b="8255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6" cy="56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B.  </w:t>
            </w:r>
            <w:r>
              <w:drawing>
                <wp:inline distT="0" distB="0" distL="0" distR="0">
                  <wp:extent cx="610870" cy="553720"/>
                  <wp:effectExtent l="0" t="0" r="17780" b="1778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49" cy="55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（1）上面的是            (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本题是上、下排列的两个水果，判断它们的位置关系，是绝对的.通过观察可知：梨在苹果的上面，苹果在梨的下面.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认识上下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小象跑在最（   ）面。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2578100" cy="563245"/>
                  <wp:effectExtent l="0" t="0" r="12700" b="825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65" cy="56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根据位置关系的相对性，小象在小狗、小兔、小牛三个小动物的后面，所以小象跑在最后面。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认识前后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 </w:t>
            </w:r>
            <w:r>
              <w:drawing>
                <wp:inline distT="0" distB="0" distL="0" distR="0">
                  <wp:extent cx="372110" cy="343535"/>
                  <wp:effectExtent l="0" t="0" r="8890" b="18415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15" cy="34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的上方画 </w:t>
            </w:r>
            <w:r>
              <w:drawing>
                <wp:inline distT="0" distB="0" distL="0" distR="0">
                  <wp:extent cx="267335" cy="180975"/>
                  <wp:effectExtent l="0" t="0" r="18415" b="9525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73" cy="18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，在 </w:t>
            </w:r>
            <w:r>
              <w:drawing>
                <wp:inline distT="0" distB="0" distL="0" distR="0">
                  <wp:extent cx="372110" cy="343535"/>
                  <wp:effectExtent l="0" t="0" r="8890" b="1841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15" cy="34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的下面画 </w:t>
            </w:r>
            <w:r>
              <w:drawing>
                <wp:inline distT="0" distB="0" distL="0" distR="0">
                  <wp:extent cx="324485" cy="247650"/>
                  <wp:effectExtent l="0" t="0" r="18415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76" cy="24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，在 </w:t>
            </w:r>
            <w:r>
              <w:drawing>
                <wp:inline distT="0" distB="0" distL="0" distR="0">
                  <wp:extent cx="372110" cy="343535"/>
                  <wp:effectExtent l="0" t="0" r="8890" b="1841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15" cy="34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的左边画  </w:t>
            </w:r>
            <w:r>
              <w:drawing>
                <wp:inline distT="0" distB="0" distL="0" distR="0">
                  <wp:extent cx="228600" cy="23812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84" cy="23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  ，在 </w:t>
            </w:r>
            <w:r>
              <w:drawing>
                <wp:inline distT="0" distB="0" distL="0" distR="0">
                  <wp:extent cx="372110" cy="343535"/>
                  <wp:effectExtent l="0" t="0" r="8890" b="1841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15" cy="34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的右边画  </w:t>
            </w:r>
            <w:r>
              <w:drawing>
                <wp:inline distT="0" distB="0" distL="0" distR="0">
                  <wp:extent cx="228600" cy="219075"/>
                  <wp:effectExtent l="0" t="0" r="0" b="9525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84" cy="21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。下面正确的是（       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183640" cy="1183640"/>
                  <wp:effectExtent l="0" t="0" r="16510" b="16510"/>
                  <wp:docPr id="42" name="图片 42" descr="$rsj(aw79mzzn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$rsj(aw79mzznps.png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097" cy="118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136015" cy="1202690"/>
                  <wp:effectExtent l="0" t="0" r="6985" b="16510"/>
                  <wp:docPr id="43" name="图片 43" descr="$qseze@sou3cylc@nel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$qseze@sou3cylc@nelu.png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345" cy="120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202690" cy="1155065"/>
                  <wp:effectExtent l="0" t="0" r="16510" b="698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185" cy="115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A项左右画错了，B项正确，C项上下画错了。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红花的左面有（      ）朵花。  </w:t>
            </w:r>
            <w:r>
              <w:drawing>
                <wp:inline distT="0" distB="0" distL="0" distR="0">
                  <wp:extent cx="2484755" cy="242570"/>
                  <wp:effectExtent l="0" t="0" r="10795" b="508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5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红花的左面有5朵花。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b w:val="0"/>
                <w:i w:val="0"/>
                <w:color w:val="000000"/>
                <w:sz w:val="21"/>
              </w:rPr>
              <w:t>红花的左面有5朵花。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小狗跑在最（   ）面。</w:t>
            </w:r>
            <w:r>
              <w:br w:type="textWrapping"/>
            </w:r>
            <w:r>
              <w:drawing>
                <wp:inline distT="0" distB="0" distL="0" distR="0">
                  <wp:extent cx="2578100" cy="563245"/>
                  <wp:effectExtent l="0" t="0" r="12700" b="825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65" cy="56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根据位置关系的相对性，小狗跑在小兔、小牛、小象三个小动物的前面，所以小狗跑在最前面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认识前后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下面说法正确的是（        ）。  </w:t>
            </w:r>
            <w:r>
              <w:drawing>
                <wp:inline distT="0" distB="0" distL="0" distR="0">
                  <wp:extent cx="1412875" cy="1289050"/>
                  <wp:effectExtent l="0" t="0" r="15875" b="635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69" cy="128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苹果宝宝既在西瓜的上面，又在梨宝宝的左面。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梨宝宝既在西瓜的上面，又在苹果宝宝的右面。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柚子宝宝既在梨宝宝的下面，又在西瓜的左面。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以上都不重要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A项叙述正确；B项叙述应该是：梨宝宝既在柚子的上面，又在苹果宝宝的右面；C项叙述应该是：柚子宝宝既在梨宝宝的下面，又在西瓜的右面。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即可解答。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小花是左边数起的第（    ）个。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  <w:r>
              <w:drawing>
                <wp:inline distT="0" distB="0" distL="0" distR="0">
                  <wp:extent cx="2682240" cy="1146175"/>
                  <wp:effectExtent l="0" t="0" r="3810" b="15875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根据左右关系的相对性，从左边数起，小花排第三个。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上楼的小朋友是靠（     ）边走。</w:t>
            </w:r>
            <w:r>
              <w:br w:type="textWrapping"/>
            </w:r>
            <w:r>
              <w:drawing>
                <wp:inline distT="0" distB="0" distL="0" distR="0">
                  <wp:extent cx="1785620" cy="935355"/>
                  <wp:effectExtent l="0" t="0" r="5080" b="1714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84" cy="93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根据左右关系的相对性，上楼的小朋友面向前方相对于下楼的小朋友位于右侧。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认识左右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drawing>
                <wp:inline distT="0" distB="0" distL="0" distR="0">
                  <wp:extent cx="961390" cy="1597660"/>
                  <wp:effectExtent l="0" t="0" r="10160" b="254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9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小红家住在小玲家的楼下，小玲家住在小丽家的楼下．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A．小红      B．小玲      C．小丽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（1）  ________在最上面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通过“小红家住在小玲家的楼下，小玲家住在小丽家的楼下．”这一句，可以用图表示三家的位置关系.如下:  </w:t>
            </w:r>
            <w:r>
              <w:drawing>
                <wp:inline distT="0" distB="0" distL="0" distR="0">
                  <wp:extent cx="1708785" cy="1651635"/>
                  <wp:effectExtent l="0" t="0" r="5715" b="571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93" cy="165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从中可以看出,小丽家在最上面,小红家在最下面,小玲家在中间,住在5楼.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所以最上面的选C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认识上下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drawing>
                <wp:inline distT="0" distB="0" distL="0" distR="0">
                  <wp:extent cx="1632585" cy="2711450"/>
                  <wp:effectExtent l="0" t="0" r="5715" b="1270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903" cy="271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小红家住在小玲家的楼下，小玲家住在小丽家的楼下．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A．小红      B．小玲      C．小丽    </w:t>
            </w:r>
          </w:p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     ________在最下面．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通过“小红家住在小玲家的楼下，小玲家住在小丽家的楼下．”这一句，可以用图表示三家的位置关系.如下:  </w:t>
            </w:r>
            <w:r>
              <w:drawing>
                <wp:inline distT="0" distB="0" distL="0" distR="0">
                  <wp:extent cx="1708785" cy="1651635"/>
                  <wp:effectExtent l="0" t="0" r="5715" b="571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93" cy="165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从中可以看出,小丽家在最上面,小红家在最下面,小玲家在中间,住在5楼.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所以最上面的选C;最下面的选A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认识上下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drawing>
                <wp:inline distT="0" distB="0" distL="0" distR="0">
                  <wp:extent cx="944245" cy="1569085"/>
                  <wp:effectExtent l="0" t="0" r="8255" b="12065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小红家住在小玲家的楼下，小玲家住在小丽家的楼下．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A．小红      B．小玲      C．小丽    </w:t>
            </w:r>
          </w:p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    </w:t>
            </w:r>
          </w:p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  ________住在5楼．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通过“小红家住在小玲家的楼下，小玲家住在小丽家的楼下．”这一句，可以用图表示三家的位置关系.如下:  </w:t>
            </w:r>
            <w:r>
              <w:drawing>
                <wp:inline distT="0" distB="0" distL="0" distR="0">
                  <wp:extent cx="1649730" cy="1595120"/>
                  <wp:effectExtent l="0" t="0" r="7620" b="508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30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从中可以看出,小丽家在最上面,小红家在最下面,小玲家在中间,住在5楼.住在5楼的选B.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第二单元：位置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认识上下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看图选数。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 </w:t>
            </w:r>
            <w:r>
              <w:drawing>
                <wp:inline distT="0" distB="0" distL="0" distR="0">
                  <wp:extent cx="305435" cy="343535"/>
                  <wp:effectExtent l="0" t="0" r="18415" b="1841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34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   3    4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根据数的顺序，3的前面是2。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第三单元：1~5的认识和加减法1--5的认识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 </w:t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分给 </w:t>
            </w:r>
            <w:r>
              <w:drawing>
                <wp:inline distT="0" distB="0" distL="0" distR="0">
                  <wp:extent cx="353060" cy="534670"/>
                  <wp:effectExtent l="0" t="0" r="8890" b="177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和 </w:t>
            </w:r>
            <w:r>
              <w:drawing>
                <wp:inline distT="0" distB="0" distL="0" distR="0">
                  <wp:extent cx="391160" cy="534670"/>
                  <wp:effectExtent l="0" t="0" r="8890" b="1778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16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，如果分给 </w:t>
            </w:r>
            <w:r>
              <w:drawing>
                <wp:inline distT="0" distB="0" distL="0" distR="0">
                  <wp:extent cx="353060" cy="534670"/>
                  <wp:effectExtent l="0" t="0" r="8890" b="1778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4个， </w:t>
            </w:r>
            <w:r>
              <w:drawing>
                <wp:inline distT="0" distB="0" distL="0" distR="0">
                  <wp:extent cx="391160" cy="534670"/>
                  <wp:effectExtent l="0" t="0" r="8890" b="1778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16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应该分（   ）个。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5个苹果分给2个小朋友，如果一个小朋友分4个，另一个小朋友应该分1个。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□里应填（     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1327150" cy="744220"/>
                  <wp:effectExtent l="0" t="0" r="6350" b="1778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328" cy="7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1＋2＝□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根据数的组成，1和2组成3，所以1＋2＝3。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 </w:t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2585" cy="372110"/>
                  <wp:effectExtent l="0" t="0" r="18415" b="889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3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分给 </w:t>
            </w:r>
            <w:r>
              <w:drawing>
                <wp:inline distT="0" distB="0" distL="0" distR="0">
                  <wp:extent cx="353060" cy="534670"/>
                  <wp:effectExtent l="0" t="0" r="8890" b="1778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和 </w:t>
            </w:r>
            <w:r>
              <w:drawing>
                <wp:inline distT="0" distB="0" distL="0" distR="0">
                  <wp:extent cx="391160" cy="534670"/>
                  <wp:effectExtent l="0" t="0" r="8890" b="1778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16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，如果分给 </w:t>
            </w:r>
            <w:r>
              <w:drawing>
                <wp:inline distT="0" distB="0" distL="0" distR="0">
                  <wp:extent cx="353060" cy="534670"/>
                  <wp:effectExtent l="0" t="0" r="8890" b="1778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2个， </w:t>
            </w:r>
            <w:r>
              <w:drawing>
                <wp:inline distT="0" distB="0" distL="0" distR="0">
                  <wp:extent cx="391160" cy="534670"/>
                  <wp:effectExtent l="0" t="0" r="8890" b="1778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16" cy="53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应该分（   ）个。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5个苹果分给2个小朋友，一个小朋友分2个，另一个小朋友应该分3个。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一共有（  ）只小猫。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w:r>
              <w:drawing>
                <wp:inline distT="0" distB="0" distL="0" distR="0">
                  <wp:extent cx="1565910" cy="763905"/>
                  <wp:effectExtent l="0" t="0" r="15240" b="1714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62" cy="7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根据数的组成，一个小猫和4只小猫组成5只小猫。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故选：D。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一年级数学上册_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第三单元：1~5的认识和加减法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加法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9202A"/>
    <w:rsid w:val="00227E7C"/>
    <w:rsid w:val="00DD4D23"/>
    <w:rsid w:val="026F14DC"/>
    <w:rsid w:val="041500AA"/>
    <w:rsid w:val="107550D9"/>
    <w:rsid w:val="3D29202A"/>
    <w:rsid w:val="3EA91005"/>
    <w:rsid w:val="43E86401"/>
    <w:rsid w:val="476E546F"/>
    <w:rsid w:val="612E344D"/>
    <w:rsid w:val="61E4778F"/>
    <w:rsid w:val="69BB0359"/>
    <w:rsid w:val="6D535020"/>
    <w:rsid w:val="6F154947"/>
    <w:rsid w:val="7101669E"/>
    <w:rsid w:val="76A2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table" w:styleId="5">
    <w:name w:val="Table Grid"/>
    <w:basedOn w:val="4"/>
    <w:qFormat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jpeg"/><Relationship Id="rId97" Type="http://schemas.openxmlformats.org/officeDocument/2006/relationships/image" Target="media/image94.jpeg"/><Relationship Id="rId96" Type="http://schemas.openxmlformats.org/officeDocument/2006/relationships/image" Target="media/image93.jpeg"/><Relationship Id="rId95" Type="http://schemas.openxmlformats.org/officeDocument/2006/relationships/image" Target="media/image92.jpe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jpeg"/><Relationship Id="rId91" Type="http://schemas.openxmlformats.org/officeDocument/2006/relationships/image" Target="media/image88.jpe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jpeg"/><Relationship Id="rId88" Type="http://schemas.openxmlformats.org/officeDocument/2006/relationships/image" Target="media/image85.png"/><Relationship Id="rId87" Type="http://schemas.openxmlformats.org/officeDocument/2006/relationships/image" Target="media/image84.jpeg"/><Relationship Id="rId86" Type="http://schemas.openxmlformats.org/officeDocument/2006/relationships/image" Target="media/image83.jpeg"/><Relationship Id="rId85" Type="http://schemas.openxmlformats.org/officeDocument/2006/relationships/image" Target="media/image82.jpeg"/><Relationship Id="rId84" Type="http://schemas.openxmlformats.org/officeDocument/2006/relationships/image" Target="media/image81.jpeg"/><Relationship Id="rId83" Type="http://schemas.openxmlformats.org/officeDocument/2006/relationships/image" Target="media/image80.jpeg"/><Relationship Id="rId82" Type="http://schemas.openxmlformats.org/officeDocument/2006/relationships/image" Target="media/image79.jpeg"/><Relationship Id="rId81" Type="http://schemas.openxmlformats.org/officeDocument/2006/relationships/image" Target="media/image78.jpe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jpe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jpeg"/><Relationship Id="rId74" Type="http://schemas.openxmlformats.org/officeDocument/2006/relationships/image" Target="media/image71.pn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GIF"/><Relationship Id="rId69" Type="http://schemas.openxmlformats.org/officeDocument/2006/relationships/image" Target="media/image66.GIF"/><Relationship Id="rId68" Type="http://schemas.openxmlformats.org/officeDocument/2006/relationships/image" Target="media/image65.GIF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GIF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GIF"/><Relationship Id="rId59" Type="http://schemas.openxmlformats.org/officeDocument/2006/relationships/image" Target="media/image56.GIF"/><Relationship Id="rId58" Type="http://schemas.openxmlformats.org/officeDocument/2006/relationships/image" Target="media/image55.GIF"/><Relationship Id="rId57" Type="http://schemas.openxmlformats.org/officeDocument/2006/relationships/image" Target="media/image54.GIF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GIF"/><Relationship Id="rId52" Type="http://schemas.openxmlformats.org/officeDocument/2006/relationships/image" Target="media/image49.GIF"/><Relationship Id="rId51" Type="http://schemas.openxmlformats.org/officeDocument/2006/relationships/image" Target="media/image48.GIF"/><Relationship Id="rId50" Type="http://schemas.openxmlformats.org/officeDocument/2006/relationships/image" Target="media/image47.GIF"/><Relationship Id="rId5" Type="http://schemas.openxmlformats.org/officeDocument/2006/relationships/image" Target="media/image2.GIF"/><Relationship Id="rId49" Type="http://schemas.openxmlformats.org/officeDocument/2006/relationships/image" Target="media/image46.GIF"/><Relationship Id="rId48" Type="http://schemas.openxmlformats.org/officeDocument/2006/relationships/image" Target="media/image45.GIF"/><Relationship Id="rId47" Type="http://schemas.openxmlformats.org/officeDocument/2006/relationships/image" Target="media/image44.GIF"/><Relationship Id="rId46" Type="http://schemas.openxmlformats.org/officeDocument/2006/relationships/image" Target="media/image43.GIF"/><Relationship Id="rId45" Type="http://schemas.openxmlformats.org/officeDocument/2006/relationships/image" Target="media/image42.GIF"/><Relationship Id="rId44" Type="http://schemas.openxmlformats.org/officeDocument/2006/relationships/image" Target="media/image41.GIF"/><Relationship Id="rId43" Type="http://schemas.openxmlformats.org/officeDocument/2006/relationships/image" Target="media/image40.GIF"/><Relationship Id="rId42" Type="http://schemas.openxmlformats.org/officeDocument/2006/relationships/image" Target="media/image39.GIF"/><Relationship Id="rId41" Type="http://schemas.openxmlformats.org/officeDocument/2006/relationships/image" Target="media/image38.GIF"/><Relationship Id="rId40" Type="http://schemas.openxmlformats.org/officeDocument/2006/relationships/image" Target="media/image37.GIF"/><Relationship Id="rId4" Type="http://schemas.openxmlformats.org/officeDocument/2006/relationships/image" Target="media/image1.GIF"/><Relationship Id="rId39" Type="http://schemas.openxmlformats.org/officeDocument/2006/relationships/image" Target="media/image36.GIF"/><Relationship Id="rId38" Type="http://schemas.openxmlformats.org/officeDocument/2006/relationships/image" Target="media/image35.GIF"/><Relationship Id="rId37" Type="http://schemas.openxmlformats.org/officeDocument/2006/relationships/image" Target="media/image34.GIF"/><Relationship Id="rId36" Type="http://schemas.openxmlformats.org/officeDocument/2006/relationships/image" Target="media/image33.GIF"/><Relationship Id="rId35" Type="http://schemas.openxmlformats.org/officeDocument/2006/relationships/image" Target="media/image32.GIF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9" Type="http://schemas.openxmlformats.org/officeDocument/2006/relationships/fontTable" Target="fontTable.xml"/><Relationship Id="rId128" Type="http://schemas.openxmlformats.org/officeDocument/2006/relationships/customXml" Target="../customXml/item1.xml"/><Relationship Id="rId127" Type="http://schemas.openxmlformats.org/officeDocument/2006/relationships/image" Target="media/image124.jpeg"/><Relationship Id="rId126" Type="http://schemas.openxmlformats.org/officeDocument/2006/relationships/image" Target="media/image123.jpeg"/><Relationship Id="rId125" Type="http://schemas.openxmlformats.org/officeDocument/2006/relationships/image" Target="media/image122.jpeg"/><Relationship Id="rId124" Type="http://schemas.openxmlformats.org/officeDocument/2006/relationships/image" Target="media/image121.jpeg"/><Relationship Id="rId123" Type="http://schemas.openxmlformats.org/officeDocument/2006/relationships/image" Target="media/image120.jpeg"/><Relationship Id="rId122" Type="http://schemas.openxmlformats.org/officeDocument/2006/relationships/image" Target="media/image119.jpeg"/><Relationship Id="rId121" Type="http://schemas.openxmlformats.org/officeDocument/2006/relationships/image" Target="media/image118.jpeg"/><Relationship Id="rId120" Type="http://schemas.openxmlformats.org/officeDocument/2006/relationships/image" Target="media/image117.jpeg"/><Relationship Id="rId12" Type="http://schemas.openxmlformats.org/officeDocument/2006/relationships/image" Target="media/image9.GIF"/><Relationship Id="rId119" Type="http://schemas.openxmlformats.org/officeDocument/2006/relationships/image" Target="media/image116.jpeg"/><Relationship Id="rId118" Type="http://schemas.openxmlformats.org/officeDocument/2006/relationships/image" Target="media/image115.GIF"/><Relationship Id="rId117" Type="http://schemas.openxmlformats.org/officeDocument/2006/relationships/image" Target="media/image114.GIF"/><Relationship Id="rId116" Type="http://schemas.openxmlformats.org/officeDocument/2006/relationships/image" Target="media/image113.jpeg"/><Relationship Id="rId115" Type="http://schemas.openxmlformats.org/officeDocument/2006/relationships/image" Target="media/image112.jpe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GIF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jpe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jpeg"/><Relationship Id="rId103" Type="http://schemas.openxmlformats.org/officeDocument/2006/relationships/image" Target="media/image100.jpeg"/><Relationship Id="rId102" Type="http://schemas.openxmlformats.org/officeDocument/2006/relationships/image" Target="media/image99.jpeg"/><Relationship Id="rId101" Type="http://schemas.openxmlformats.org/officeDocument/2006/relationships/image" Target="media/image98.jpeg"/><Relationship Id="rId100" Type="http://schemas.openxmlformats.org/officeDocument/2006/relationships/image" Target="media/image97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2018-07-19T02:24:00Z</dcterms:created>
  <dc:creator>祝思慧</dc:creator>
  <cp:lastModifiedBy>祝思慧</cp:lastModifiedBy>
  <dcterms:modified xsi:type="dcterms:W3CDTF">2018-07-24T09:26:43Z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