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试卷编码</w:t>
            </w:r>
          </w:p>
        </w:tc>
        <w:tc>
          <w:tcPr>
            <w:tcW w:w="7825" w:type="dxa"/>
          </w:tcPr>
          <w:p>
            <w:pPr>
              <w:spacing w:after="0" w:line="240" w:lineRule="auto"/>
            </w:pPr>
            <w:r>
              <w:t>EXA_201806281439_001_01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试卷名</w:t>
            </w:r>
          </w:p>
        </w:tc>
        <w:tc>
          <w:tcPr>
            <w:tcW w:w="7825" w:type="dxa"/>
          </w:tcPr>
          <w:p>
            <w:pPr>
              <w:spacing w:after="0" w:line="240" w:lineRule="auto"/>
              <w:rPr>
                <w:lang w:val="en-US" w:eastAsia="zh-CN"/>
              </w:rPr>
            </w:pPr>
            <w:r>
              <w:rPr>
                <w:rFonts w:hint="eastAsia"/>
                <w:lang w:val="en-US" w:eastAsia="zh-CN"/>
              </w:rPr>
              <w:t>中国近代史纲要选择题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试卷标题</w:t>
            </w:r>
          </w:p>
        </w:tc>
        <w:tc>
          <w:tcPr>
            <w:tcW w:w="7825" w:type="dxa"/>
          </w:tcPr>
          <w:p>
            <w:pPr>
              <w:spacing w:after="0" w:line="240" w:lineRule="auto"/>
              <w:rPr>
                <w:lang w:val="en-US"/>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描述说明</w:t>
            </w:r>
          </w:p>
        </w:tc>
        <w:tc>
          <w:tcPr>
            <w:tcW w:w="7825" w:type="dxa"/>
          </w:tcPr>
          <w:p>
            <w:pPr>
              <w:spacing w:after="0" w:line="240" w:lineRule="auto"/>
            </w:pPr>
            <w:r>
              <w:rPr>
                <w:rFonts w:hint="eastAsia"/>
                <w:lang w:val="en-US" w:eastAsia="zh-CN"/>
              </w:rPr>
              <w:t>考研政治</w:t>
            </w:r>
            <w:r>
              <w:t>小测验作业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rPr>
                <w:rFonts w:hint="eastAsia"/>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录入人</w:t>
            </w:r>
          </w:p>
        </w:tc>
        <w:tc>
          <w:tcPr>
            <w:tcW w:w="7825" w:type="dxa"/>
          </w:tcPr>
          <w:p>
            <w:pPr>
              <w:spacing w:after="0" w:line="240" w:lineRule="auto"/>
            </w:pPr>
            <w:r>
              <w:t>0</w:t>
            </w:r>
            <w:r>
              <w:rPr>
                <w:rFonts w:hint="eastAsia"/>
                <w:lang w:eastAsia="zh-CN"/>
              </w:rPr>
              <w:t>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录入时间</w:t>
            </w:r>
          </w:p>
        </w:tc>
        <w:tc>
          <w:tcPr>
            <w:tcW w:w="7825" w:type="dxa"/>
          </w:tcPr>
          <w:p>
            <w:pPr>
              <w:spacing w:after="0" w:line="240" w:lineRule="auto"/>
            </w:pPr>
            <w:r>
              <w:t>2018-0</w:t>
            </w:r>
            <w:r>
              <w:rPr>
                <w:rFonts w:hint="eastAsia"/>
                <w:lang w:eastAsia="zh-CN"/>
              </w:rPr>
              <w:t>7</w:t>
            </w:r>
            <w:r>
              <w:t>-</w:t>
            </w:r>
            <w:r>
              <w:rPr>
                <w:rFonts w:hint="eastAsia"/>
                <w:lang w:val="en-US" w:eastAsia="zh-CN"/>
              </w:rPr>
              <w:t xml:space="preserve">10 </w:t>
            </w:r>
            <w:r>
              <w:t xml:space="preserve"> 1</w:t>
            </w:r>
            <w:r>
              <w:rPr>
                <w:rFonts w:hint="eastAsia"/>
                <w:lang w:val="en-US" w:eastAsia="zh-CN"/>
              </w:rPr>
              <w:t>0</w:t>
            </w:r>
            <w:r>
              <w:t>:</w:t>
            </w:r>
            <w:r>
              <w:rPr>
                <w:rFonts w:hint="eastAsia"/>
                <w:lang w:val="en-US" w:eastAsia="zh-CN"/>
              </w:rPr>
              <w:t>0</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备注</w:t>
            </w:r>
          </w:p>
        </w:tc>
        <w:tc>
          <w:tcPr>
            <w:tcW w:w="7825" w:type="dxa"/>
          </w:tcPr>
          <w:p>
            <w:pPr>
              <w:spacing w:after="0" w:line="240" w:lineRule="auto"/>
            </w:pPr>
            <w:r>
              <w:t>备注内容</w:t>
            </w:r>
          </w:p>
        </w:tc>
      </w:tr>
    </w:tbl>
    <w:p>
      <w:pPr>
        <w:rPr>
          <w:rFonts w:hint="eastAsia" w:eastAsiaTheme="minorEastAsia"/>
          <w:b/>
          <w:bCs w:val="0"/>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val="en-US" w:eastAsia="zh-CN"/>
              </w:rPr>
            </w:pPr>
            <w:r>
              <w:rPr>
                <w:rFonts w:ascii="宋体" w:hAnsi="宋体" w:eastAsia="宋体" w:cs="宋体"/>
                <w:kern w:val="0"/>
                <w:sz w:val="24"/>
                <w:szCs w:val="24"/>
                <w:lang w:val="en-US" w:eastAsia="zh-CN" w:bidi="ar"/>
              </w:rPr>
              <w:t>中国封建社会的基本生产结构是</w:t>
            </w:r>
            <w:r>
              <w:rPr>
                <w:rFonts w:hint="eastAsia" w:ascii="宋体" w:hAnsi="宋体" w:eastAsia="宋体" w:cs="宋体"/>
                <w:kern w:val="0"/>
                <w:sz w:val="24"/>
                <w:szCs w:val="24"/>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个体家庭为单位并与家庭手工业结合的小农经济</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以家族为单位的集体经济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以机器为生产工具的工场经济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以个体家庭为单位并与家庭手工业结合的商业资本主义经济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在中国封建社会的经济中，封建地主土地所有制经济占主导地位。以个体家庭为单位并与家庭手工业牢固结合的小农经济是中国封建社会的基本生产结构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u w:val="none"/>
                <w:lang w:val="en-US" w:eastAsia="zh-CN"/>
              </w:rPr>
              <w:t>反对外国侵略的斗争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近代中国半殖民地半封建社会的起点是</w:t>
            </w:r>
            <w:r>
              <w:rPr>
                <w:rFonts w:hint="eastAsia" w:ascii="宋体" w:hAnsi="宋体" w:eastAsia="宋体" w:cs="宋体"/>
                <w:kern w:val="0"/>
                <w:sz w:val="24"/>
                <w:szCs w:val="24"/>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b w:val="0"/>
                <w:i w:val="0"/>
                <w:color w:val="000000"/>
                <w:sz w:val="21"/>
              </w:rPr>
              <w:t> </w:t>
            </w:r>
            <w:r>
              <w:rPr>
                <w:rFonts w:ascii="宋体" w:hAnsi="宋体" w:eastAsia="宋体" w:cs="宋体"/>
                <w:kern w:val="0"/>
                <w:sz w:val="24"/>
                <w:szCs w:val="24"/>
                <w:lang w:val="en-US" w:eastAsia="zh-CN" w:bidi="ar"/>
              </w:rPr>
              <w:t>第一次鸦片战争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第二次鸦片战争</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中日甲午战争</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八国联军侵华战争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第一次鸦片战争后，资本-帝国主义列强逼迫中国签订了一系列不平等条约，使独立的封建的中国变为半殖民地半封建的社会。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u w:val="none"/>
                <w:lang w:val="en-US" w:eastAsia="zh-CN"/>
              </w:rPr>
              <w:t>反对外国侵略的斗争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1840年，英国发动了侵略中国的鸦片战争，中国历史的发展从此发生重大转折。鸦片战争之所以被称为中国近代史的起点，是因为</w:t>
            </w:r>
            <w:r>
              <w:rPr>
                <w:rFonts w:hint="eastAsia" w:ascii="宋体" w:hAnsi="宋体" w:eastAsia="宋体" w:cs="宋体"/>
                <w:kern w:val="0"/>
                <w:sz w:val="24"/>
                <w:szCs w:val="24"/>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清王朝内部满汉民族矛盾急剧恶化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民族意识已经普遍觉醒</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农民起义规模空前</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中国的封建社会逐步变成了半殖民地半封建社会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随着外国资本主义的入侵，中国的社会性质开始发生质的变化。中国逐步成为半殖民地半封建国家。随着社会主要矛盾的变化，中国逐渐开始了反帝反封建的资产阶级民主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u w:val="none"/>
                <w:lang w:val="en-US" w:eastAsia="zh-CN"/>
              </w:rPr>
              <w:t>反对外国侵略的斗争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keepNext w:val="0"/>
              <w:keepLines w:val="0"/>
              <w:widowControl/>
              <w:suppressLineNumbers w:val="0"/>
              <w:spacing w:after="240" w:afterAutospacing="0"/>
              <w:jc w:val="left"/>
              <w:rPr>
                <w:rFonts w:hint="eastAsia"/>
                <w:color w:val="FF0000"/>
                <w:lang w:val="en-US" w:eastAsia="zh-CN"/>
              </w:rPr>
            </w:pPr>
            <w:r>
              <w:rPr>
                <w:rFonts w:hint="eastAsia" w:ascii="宋体" w:hAnsi="宋体" w:eastAsia="宋体" w:cs="宋体"/>
                <w:kern w:val="0"/>
                <w:sz w:val="24"/>
                <w:szCs w:val="24"/>
                <w:lang w:val="en-US" w:eastAsia="zh-CN" w:bidi="ar"/>
              </w:rPr>
              <w:t>清朝政府同外国侵略者签订的第一个不平等条约是（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45" w:hRule="atLeast"/>
          <w:jc w:val="center"/>
        </w:trPr>
        <w:tc>
          <w:tcPr>
            <w:tcW w:w="1200" w:type="dxa"/>
            <w:shd w:val="clear" w:color="auto" w:fill="EEEEEE"/>
          </w:tcPr>
          <w:p>
            <w:pPr>
              <w:spacing w:after="0" w:line="240" w:lineRule="auto"/>
            </w:pPr>
            <w:r>
              <w:rPr>
                <w:b/>
              </w:rPr>
              <w:t>选项A</w:t>
            </w:r>
          </w:p>
        </w:tc>
        <w:tc>
          <w:tcPr>
            <w:tcW w:w="7825" w:type="dxa"/>
          </w:tcPr>
          <w:p>
            <w:pPr>
              <w:keepNext w:val="0"/>
              <w:keepLines w:val="0"/>
              <w:widowControl/>
              <w:suppressLineNumbers w:val="0"/>
              <w:spacing w:after="240" w:afterAutospacing="0"/>
              <w:jc w:val="left"/>
            </w:pPr>
            <w:r>
              <w:rPr>
                <w:b w:val="0"/>
                <w:i w:val="0"/>
                <w:color w:val="000000"/>
                <w:sz w:val="21"/>
              </w:rPr>
              <w:t> </w:t>
            </w:r>
            <w:r>
              <w:rPr>
                <w:rFonts w:hint="eastAsia" w:ascii="宋体" w:hAnsi="宋体" w:eastAsia="宋体" w:cs="宋体"/>
                <w:kern w:val="0"/>
                <w:sz w:val="24"/>
                <w:szCs w:val="24"/>
                <w:lang w:val="en-US" w:eastAsia="zh-CN" w:bidi="ar"/>
              </w:rPr>
              <w:t>《南京条约》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b w:val="0"/>
                <w:i w:val="0"/>
                <w:color w:val="000000"/>
                <w:sz w:val="21"/>
              </w:rPr>
              <w:t> </w:t>
            </w:r>
            <w:r>
              <w:rPr>
                <w:rFonts w:hint="eastAsia" w:ascii="宋体" w:hAnsi="宋体" w:eastAsia="宋体" w:cs="宋体"/>
                <w:kern w:val="0"/>
                <w:sz w:val="24"/>
                <w:szCs w:val="24"/>
                <w:lang w:val="en-US" w:eastAsia="zh-CN" w:bidi="ar"/>
              </w:rPr>
              <w:t>《北京条约》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keepNext w:val="0"/>
              <w:keepLines w:val="0"/>
              <w:widowControl/>
              <w:suppressLineNumbers w:val="0"/>
              <w:spacing w:after="240" w:afterAutospacing="0"/>
              <w:jc w:val="left"/>
              <w:rPr>
                <w:rFonts w:hint="eastAsia" w:eastAsiaTheme="minorEastAsia"/>
                <w:lang w:val="en-US" w:eastAsia="zh-CN"/>
              </w:rPr>
            </w:pPr>
            <w:r>
              <w:rPr>
                <w:b w:val="0"/>
                <w:i w:val="0"/>
                <w:color w:val="000000"/>
                <w:sz w:val="21"/>
              </w:rPr>
              <w:t> </w:t>
            </w:r>
            <w:r>
              <w:rPr>
                <w:rFonts w:hint="eastAsia" w:ascii="宋体" w:hAnsi="宋体" w:eastAsia="宋体" w:cs="宋体"/>
                <w:kern w:val="0"/>
                <w:sz w:val="24"/>
                <w:szCs w:val="24"/>
                <w:lang w:val="en-US" w:eastAsia="zh-CN" w:bidi="ar"/>
              </w:rPr>
              <w:t>《天津条约》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keepNext w:val="0"/>
              <w:keepLines w:val="0"/>
              <w:widowControl/>
              <w:suppressLineNumbers w:val="0"/>
              <w:spacing w:after="240" w:afterAutospacing="0"/>
              <w:jc w:val="left"/>
              <w:rPr>
                <w:rFonts w:hint="eastAsia" w:eastAsiaTheme="minorEastAsia"/>
                <w:lang w:val="en-US" w:eastAsia="zh-CN"/>
              </w:rPr>
            </w:pPr>
            <w:r>
              <w:rPr>
                <w:rFonts w:hint="eastAsia" w:ascii="宋体" w:hAnsi="宋体" w:eastAsia="宋体" w:cs="宋体"/>
                <w:kern w:val="0"/>
                <w:sz w:val="24"/>
                <w:szCs w:val="24"/>
                <w:lang w:val="en-US" w:eastAsia="zh-CN" w:bidi="ar"/>
              </w:rPr>
              <w:t>《马关条约》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简析1842年的中英《南京条约》是清朝政府同外国侵略者签订的第一个不平等条约。《天津条约》签订于1858年，《北京条约》签订于1860年，《马关条约》签订于1895年。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u w:val="none"/>
                <w:lang w:val="en-US" w:eastAsia="zh-CN"/>
              </w:rPr>
              <w:t>反对外国侵略的斗争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keepNext w:val="0"/>
              <w:keepLines w:val="0"/>
              <w:widowControl/>
              <w:suppressLineNumbers w:val="0"/>
              <w:spacing w:after="240" w:afterAutospacing="0"/>
              <w:jc w:val="left"/>
              <w:rPr>
                <w:rFonts w:hint="eastAsia"/>
                <w:color w:val="FF0000"/>
                <w:lang w:eastAsia="zh-CN"/>
              </w:rPr>
            </w:pPr>
            <w:r>
              <w:rPr>
                <w:rFonts w:hint="eastAsia" w:ascii="宋体" w:hAnsi="宋体" w:eastAsia="宋体" w:cs="宋体"/>
                <w:kern w:val="0"/>
                <w:sz w:val="24"/>
                <w:szCs w:val="24"/>
                <w:lang w:val="en-US" w:eastAsia="zh-CN" w:bidi="ar"/>
              </w:rPr>
              <w:t>中国民族资产阶级登上政治舞台的第一次表演，是在19世纪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keepNext w:val="0"/>
              <w:keepLines w:val="0"/>
              <w:widowControl/>
              <w:suppressLineNumbers w:val="0"/>
              <w:spacing w:after="240" w:afterAutospacing="0"/>
              <w:jc w:val="left"/>
            </w:pPr>
            <w:r>
              <w:rPr>
                <w:b w:val="0"/>
                <w:i w:val="0"/>
                <w:color w:val="000000"/>
                <w:sz w:val="21"/>
              </w:rPr>
              <w:t> </w:t>
            </w:r>
            <w:r>
              <w:rPr>
                <w:rFonts w:hint="eastAsia" w:ascii="宋体" w:hAnsi="宋体" w:eastAsia="宋体" w:cs="宋体"/>
                <w:kern w:val="0"/>
                <w:sz w:val="24"/>
                <w:szCs w:val="24"/>
                <w:lang w:val="en-US" w:eastAsia="zh-CN" w:bidi="ar"/>
              </w:rPr>
              <w:t>60年代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keepNext w:val="0"/>
              <w:keepLines w:val="0"/>
              <w:widowControl/>
              <w:suppressLineNumbers w:val="0"/>
              <w:spacing w:after="240" w:afterAutospacing="0"/>
              <w:jc w:val="left"/>
              <w:rPr>
                <w:lang w:eastAsia="zh-CN"/>
              </w:rPr>
            </w:pPr>
            <w:r>
              <w:rPr>
                <w:rFonts w:hint="eastAsia" w:ascii="宋体" w:hAnsi="宋体" w:eastAsia="宋体" w:cs="宋体"/>
                <w:kern w:val="0"/>
                <w:sz w:val="24"/>
                <w:szCs w:val="24"/>
                <w:lang w:val="en-US" w:eastAsia="zh-CN" w:bidi="ar"/>
              </w:rPr>
              <w:t>70年代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ascii="宋体" w:hAnsi="宋体" w:eastAsia="宋体" w:cs="宋体"/>
                <w:kern w:val="0"/>
                <w:sz w:val="24"/>
                <w:szCs w:val="24"/>
                <w:lang w:val="en-US" w:eastAsia="zh-CN" w:bidi="ar"/>
              </w:rPr>
              <w:t>80年代</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keepNext w:val="0"/>
              <w:keepLines w:val="0"/>
              <w:widowControl/>
              <w:suppressLineNumbers w:val="0"/>
              <w:spacing w:after="240" w:afterAutospacing="0"/>
              <w:jc w:val="left"/>
              <w:rPr>
                <w:rFonts w:hint="eastAsia" w:eastAsiaTheme="minorEastAsia"/>
                <w:lang w:val="en-US" w:eastAsia="zh-CN"/>
              </w:rPr>
            </w:pPr>
            <w:r>
              <w:rPr>
                <w:rFonts w:hint="eastAsia" w:ascii="宋体" w:hAnsi="宋体" w:eastAsia="宋体" w:cs="宋体"/>
                <w:kern w:val="0"/>
                <w:sz w:val="24"/>
                <w:szCs w:val="24"/>
                <w:lang w:val="en-US" w:eastAsia="zh-CN" w:bidi="ar"/>
              </w:rPr>
              <w:t>90年代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1898年的戊戌维新运动是中国民族资产阶级作为新的政治力量登上历史舞台的第</w:t>
            </w:r>
            <w:r>
              <w:rPr>
                <w:rFonts w:hint="eastAsia" w:ascii="宋体" w:hAnsi="宋体" w:eastAsia="宋体" w:cs="宋体"/>
                <w:kern w:val="0"/>
                <w:sz w:val="24"/>
                <w:szCs w:val="24"/>
                <w:lang w:val="en-US" w:eastAsia="zh-CN" w:bidi="ar"/>
              </w:rPr>
              <w:t>一</w:t>
            </w:r>
            <w:r>
              <w:rPr>
                <w:rFonts w:ascii="宋体" w:hAnsi="宋体" w:eastAsia="宋体" w:cs="宋体"/>
                <w:kern w:val="0"/>
                <w:sz w:val="24"/>
                <w:szCs w:val="24"/>
                <w:lang w:val="en-US" w:eastAsia="zh-CN" w:bidi="ar"/>
              </w:rPr>
              <w:t>次表演。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u w:val="none"/>
                <w:lang w:val="en-US" w:eastAsia="zh-CN"/>
              </w:rPr>
              <w:t>反对外国侵略的斗争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keepNext w:val="0"/>
              <w:keepLines w:val="0"/>
              <w:widowControl/>
              <w:suppressLineNumbers w:val="0"/>
              <w:spacing w:after="240" w:afterAutospacing="0"/>
              <w:jc w:val="left"/>
              <w:rPr>
                <w:rFonts w:hint="eastAsia"/>
                <w:color w:val="FF0000"/>
                <w:lang w:eastAsia="zh-CN"/>
              </w:rPr>
            </w:pPr>
            <w:r>
              <w:rPr>
                <w:rFonts w:hint="eastAsia" w:ascii="宋体" w:hAnsi="宋体" w:eastAsia="宋体" w:cs="宋体"/>
                <w:kern w:val="0"/>
                <w:sz w:val="24"/>
                <w:szCs w:val="24"/>
                <w:lang w:val="en-US" w:eastAsia="zh-CN" w:bidi="ar"/>
              </w:rPr>
              <w:t>中国半殖民地半封建社会最主要的矛盾是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keepNext w:val="0"/>
              <w:keepLines w:val="0"/>
              <w:widowControl/>
              <w:suppressLineNumbers w:val="0"/>
              <w:spacing w:after="240" w:afterAutospacing="0"/>
              <w:jc w:val="left"/>
            </w:pPr>
            <w:r>
              <w:rPr>
                <w:rFonts w:hint="eastAsia" w:ascii="宋体" w:hAnsi="宋体" w:eastAsia="宋体" w:cs="宋体"/>
                <w:kern w:val="0"/>
                <w:sz w:val="24"/>
                <w:szCs w:val="24"/>
                <w:lang w:val="en-US" w:eastAsia="zh-CN" w:bidi="ar"/>
              </w:rPr>
              <w:t>地主阶级与农民阶级的矛盾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keepNext w:val="0"/>
              <w:keepLines w:val="0"/>
              <w:widowControl/>
              <w:suppressLineNumbers w:val="0"/>
              <w:spacing w:after="240" w:afterAutospacing="0"/>
              <w:jc w:val="left"/>
              <w:rPr>
                <w:lang w:eastAsia="zh-CN"/>
              </w:rPr>
            </w:pPr>
            <w:r>
              <w:rPr>
                <w:rFonts w:hint="eastAsia" w:ascii="宋体" w:hAnsi="宋体" w:eastAsia="宋体" w:cs="宋体"/>
                <w:kern w:val="0"/>
                <w:sz w:val="24"/>
                <w:szCs w:val="24"/>
                <w:lang w:val="en-US" w:eastAsia="zh-CN" w:bidi="ar"/>
              </w:rPr>
              <w:t>帝国主义与中华民族的矛盾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keepNext w:val="0"/>
              <w:keepLines w:val="0"/>
              <w:widowControl/>
              <w:suppressLineNumbers w:val="0"/>
              <w:spacing w:after="240" w:afterAutospacing="0"/>
              <w:jc w:val="left"/>
              <w:rPr>
                <w:rFonts w:hint="eastAsia" w:eastAsiaTheme="minorEastAsia"/>
                <w:lang w:val="en-US" w:eastAsia="zh-CN"/>
              </w:rPr>
            </w:pPr>
            <w:r>
              <w:rPr>
                <w:rFonts w:hint="eastAsia" w:ascii="宋体" w:hAnsi="宋体" w:eastAsia="宋体" w:cs="宋体"/>
                <w:kern w:val="0"/>
                <w:sz w:val="24"/>
                <w:szCs w:val="24"/>
                <w:lang w:val="en-US" w:eastAsia="zh-CN" w:bidi="ar"/>
              </w:rPr>
              <w:t>资产阶级与工人阶级的矛盾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ascii="宋体" w:hAnsi="宋体" w:eastAsia="宋体" w:cs="宋体"/>
                <w:kern w:val="0"/>
                <w:sz w:val="24"/>
                <w:szCs w:val="24"/>
                <w:lang w:val="en-US" w:eastAsia="zh-CN" w:bidi="ar"/>
              </w:rPr>
              <w:t>封建主义与人民大众的矛盾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中国半殖民地半封建社会的主要矛盾有两对，一是封建主义与人民大众的矛盾，二是帝国主义与中华民族的矛盾，其中最主要的矛盾是帝国主义与中华民族的矛盾</w:t>
            </w:r>
            <w:r>
              <w:rPr>
                <w:rFonts w:ascii="宋体" w:hAnsi="宋体" w:eastAsia="宋体" w:cs="宋体"/>
                <w:kern w:val="0"/>
                <w:sz w:val="24"/>
                <w:szCs w:val="24"/>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u w:val="none"/>
                <w:lang w:val="en-US" w:eastAsia="zh-CN"/>
              </w:rPr>
              <w:t>反对外国侵略的斗争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keepNext w:val="0"/>
              <w:keepLines w:val="0"/>
              <w:widowControl/>
              <w:suppressLineNumbers w:val="0"/>
              <w:spacing w:after="240" w:afterAutospacing="0"/>
              <w:jc w:val="left"/>
              <w:rPr>
                <w:rFonts w:hint="eastAsia"/>
                <w:color w:val="FF0000"/>
                <w:lang w:eastAsia="zh-CN"/>
              </w:rPr>
            </w:pPr>
            <w:r>
              <w:rPr>
                <w:rFonts w:hint="eastAsia" w:ascii="宋体" w:hAnsi="宋体" w:eastAsia="宋体" w:cs="宋体"/>
                <w:kern w:val="0"/>
                <w:sz w:val="24"/>
                <w:szCs w:val="24"/>
                <w:lang w:val="en-US" w:eastAsia="zh-CN" w:bidi="ar"/>
              </w:rPr>
              <w:t>认识中国近代一切社会问题和革命问题的最基本的依据是认识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keepNext w:val="0"/>
              <w:keepLines w:val="0"/>
              <w:widowControl/>
              <w:suppressLineNumbers w:val="0"/>
              <w:spacing w:after="240" w:afterAutospacing="0"/>
              <w:jc w:val="left"/>
            </w:pPr>
            <w:r>
              <w:rPr>
                <w:rFonts w:hint="eastAsia" w:ascii="宋体" w:hAnsi="宋体" w:eastAsia="宋体" w:cs="宋体"/>
                <w:kern w:val="0"/>
                <w:sz w:val="24"/>
                <w:szCs w:val="24"/>
                <w:lang w:val="en-US" w:eastAsia="zh-CN" w:bidi="ar"/>
              </w:rPr>
              <w:t>中国近代社会半殖民地半封建的性质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ascii="宋体" w:hAnsi="宋体" w:eastAsia="宋体" w:cs="宋体"/>
                <w:kern w:val="0"/>
                <w:sz w:val="24"/>
                <w:szCs w:val="24"/>
                <w:lang w:val="en-US" w:eastAsia="zh-CN" w:bidi="ar"/>
              </w:rPr>
              <w:t>中国近代社会近代化的历史过程</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ascii="宋体" w:hAnsi="宋体" w:eastAsia="宋体" w:cs="宋体"/>
                <w:kern w:val="0"/>
                <w:sz w:val="24"/>
                <w:szCs w:val="24"/>
                <w:lang w:val="en-US" w:eastAsia="zh-CN" w:bidi="ar"/>
              </w:rPr>
              <w:t>中国近代民族民主革命的性质</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lang w:val="en-US" w:eastAsia="zh-CN"/>
              </w:rPr>
              <w:t>中国近代社会经济结构的变化过程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eastAsia="zh-CN"/>
              </w:rPr>
              <w:t>中国半殖民地半封建社会的主要矛盾有两对，一是封建主义与人民大众的矛盾，二是帝国主义与中华民族的矛盾，其中最主要的矛盾是帝国主义与中华民族的矛盾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u w:val="none"/>
                <w:lang w:val="en-US" w:eastAsia="zh-CN"/>
              </w:rPr>
              <w:t>反对外国侵略的斗争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keepNext w:val="0"/>
              <w:keepLines w:val="0"/>
              <w:widowControl/>
              <w:suppressLineNumbers w:val="0"/>
              <w:spacing w:after="240" w:afterAutospacing="0"/>
              <w:jc w:val="left"/>
              <w:rPr>
                <w:rFonts w:hint="eastAsia"/>
                <w:color w:val="FF0000"/>
                <w:lang w:eastAsia="zh-CN"/>
              </w:rPr>
            </w:pPr>
            <w:r>
              <w:rPr>
                <w:rFonts w:hint="eastAsia" w:ascii="宋体" w:hAnsi="宋体" w:eastAsia="宋体" w:cs="宋体"/>
                <w:kern w:val="0"/>
                <w:sz w:val="24"/>
                <w:szCs w:val="24"/>
                <w:lang w:val="en-US" w:eastAsia="zh-CN" w:bidi="ar"/>
              </w:rPr>
              <w:t>帝国主义列强不能灭亡和瓜分近代中国的根本原因是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keepNext w:val="0"/>
              <w:keepLines w:val="0"/>
              <w:widowControl/>
              <w:suppressLineNumbers w:val="0"/>
              <w:spacing w:after="240" w:afterAutospacing="0"/>
              <w:jc w:val="left"/>
            </w:pPr>
            <w:r>
              <w:rPr>
                <w:rFonts w:hint="eastAsia" w:ascii="宋体" w:hAnsi="宋体" w:eastAsia="宋体" w:cs="宋体"/>
                <w:kern w:val="0"/>
                <w:sz w:val="24"/>
                <w:szCs w:val="24"/>
                <w:lang w:val="en-US" w:eastAsia="zh-CN" w:bidi="ar"/>
              </w:rPr>
              <w:t>帝国主义列强之间的矛盾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ascii="宋体" w:hAnsi="宋体" w:eastAsia="宋体" w:cs="宋体"/>
                <w:kern w:val="0"/>
                <w:sz w:val="24"/>
                <w:szCs w:val="24"/>
                <w:lang w:val="en-US" w:eastAsia="zh-CN" w:bidi="ar"/>
              </w:rPr>
              <w:t>晚清政府的军事抵抗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ascii="宋体" w:hAnsi="宋体" w:eastAsia="宋体" w:cs="宋体"/>
                <w:kern w:val="0"/>
                <w:sz w:val="24"/>
                <w:szCs w:val="24"/>
                <w:lang w:val="en-US" w:eastAsia="zh-CN" w:bidi="ar"/>
              </w:rPr>
              <w:t>中华民族进行的不屈不挠的反侵略斗争</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ascii="宋体" w:hAnsi="宋体" w:eastAsia="宋体" w:cs="宋体"/>
                <w:kern w:val="0"/>
                <w:sz w:val="24"/>
                <w:szCs w:val="24"/>
                <w:lang w:val="en-US" w:eastAsia="zh-CN" w:bidi="ar"/>
              </w:rPr>
              <w:t>中国资产阶级开始登上历史舞台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帝国主义不能灭亡和瓜分中国的原因主要包括两方面:帝国主义列强之间的矛盾和互相制约是重要原因，中华民族进行的不屈不挠的反侵略斗争是根本原因。C正确。</w:t>
            </w:r>
          </w:p>
          <w:p>
            <w:pPr>
              <w:spacing w:after="0"/>
              <w:ind w:left="0"/>
              <w:jc w:val="left"/>
              <w:rPr>
                <w:lang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u w:val="none"/>
                <w:lang w:val="en-US" w:eastAsia="zh-CN"/>
              </w:rPr>
              <w:t>反对外国侵略的斗争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ascii="宋体" w:hAnsi="宋体" w:eastAsia="宋体" w:cs="宋体"/>
                <w:kern w:val="0"/>
                <w:sz w:val="24"/>
                <w:szCs w:val="24"/>
                <w:lang w:val="en-US" w:eastAsia="zh-CN" w:bidi="ar"/>
              </w:rPr>
              <w:t>在近代中国，实现国家富强和人民富裕的前提条件是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keepNext w:val="0"/>
              <w:keepLines w:val="0"/>
              <w:widowControl/>
              <w:suppressLineNumbers w:val="0"/>
              <w:spacing w:after="240" w:afterAutospacing="0"/>
              <w:jc w:val="left"/>
            </w:pPr>
            <w:r>
              <w:rPr>
                <w:b w:val="0"/>
                <w:i w:val="0"/>
                <w:color w:val="000000"/>
                <w:sz w:val="21"/>
              </w:rPr>
              <w:t> </w:t>
            </w:r>
            <w:r>
              <w:rPr>
                <w:rFonts w:hint="eastAsia" w:ascii="宋体" w:hAnsi="宋体" w:eastAsia="宋体" w:cs="宋体"/>
                <w:kern w:val="0"/>
                <w:sz w:val="24"/>
                <w:szCs w:val="24"/>
                <w:lang w:val="en-US" w:eastAsia="zh-CN" w:bidi="ar"/>
              </w:rPr>
              <w:t>反对帝国主义的侵略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keepNext w:val="0"/>
              <w:keepLines w:val="0"/>
              <w:widowControl/>
              <w:suppressLineNumbers w:val="0"/>
              <w:spacing w:after="240" w:afterAutospacing="0"/>
              <w:jc w:val="left"/>
              <w:rPr>
                <w:lang w:eastAsia="zh-CN"/>
              </w:rPr>
            </w:pPr>
            <w:r>
              <w:rPr>
                <w:rFonts w:hint="eastAsia" w:ascii="宋体" w:hAnsi="宋体" w:eastAsia="宋体" w:cs="宋体"/>
                <w:kern w:val="0"/>
                <w:sz w:val="24"/>
                <w:szCs w:val="24"/>
                <w:lang w:val="en-US" w:eastAsia="zh-CN" w:bidi="ar"/>
              </w:rPr>
              <w:t>推翻封建主义的统治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ascii="宋体" w:hAnsi="宋体" w:eastAsia="宋体" w:cs="宋体"/>
                <w:kern w:val="0"/>
                <w:sz w:val="24"/>
                <w:szCs w:val="24"/>
                <w:lang w:val="en-US" w:eastAsia="zh-CN" w:bidi="ar"/>
              </w:rPr>
              <w:t>争得民族独立和人民解放</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ascii="宋体" w:hAnsi="宋体" w:eastAsia="宋体" w:cs="宋体"/>
                <w:kern w:val="0"/>
                <w:sz w:val="24"/>
                <w:szCs w:val="24"/>
                <w:lang w:val="en-US" w:eastAsia="zh-CN" w:bidi="ar"/>
              </w:rPr>
              <w:t>建立资本主义制度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本题考查近代以来中华民族面临的两大历史任务(争取民族独立，人民解放和实现国家富强、人民富裕)及其关系。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u w:val="none"/>
                <w:lang w:val="en-US" w:eastAsia="zh-CN"/>
              </w:rPr>
              <w:t>反对外国侵略的斗争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keepNext w:val="0"/>
              <w:keepLines w:val="0"/>
              <w:widowControl/>
              <w:suppressLineNumbers w:val="0"/>
              <w:spacing w:after="240" w:afterAutospacing="0"/>
              <w:jc w:val="left"/>
              <w:rPr>
                <w:rFonts w:hint="eastAsia"/>
                <w:color w:val="FF0000"/>
                <w:lang w:eastAsia="zh-CN"/>
              </w:rPr>
            </w:pPr>
            <w:r>
              <w:rPr>
                <w:rFonts w:hint="eastAsia" w:ascii="宋体" w:hAnsi="宋体" w:eastAsia="宋体" w:cs="宋体"/>
                <w:kern w:val="0"/>
                <w:sz w:val="24"/>
                <w:szCs w:val="24"/>
                <w:lang w:val="en-US" w:eastAsia="zh-CN" w:bidi="ar"/>
              </w:rPr>
              <w:t>近代以来中华民族面临争取民族独立、人民解放和实现国家富强、人民富格的两大历史任两个任务既相互区别又紧密联系，以下选项正确反映两者关系的是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keepNext w:val="0"/>
              <w:keepLines w:val="0"/>
              <w:widowControl/>
              <w:suppressLineNumbers w:val="0"/>
              <w:spacing w:after="240" w:afterAutospacing="0"/>
              <w:jc w:val="left"/>
            </w:pPr>
            <w:r>
              <w:rPr>
                <w:b w:val="0"/>
                <w:i w:val="0"/>
                <w:color w:val="000000"/>
                <w:sz w:val="21"/>
              </w:rPr>
              <w:t> </w:t>
            </w:r>
            <w:r>
              <w:rPr>
                <w:rFonts w:hint="eastAsia" w:ascii="宋体" w:hAnsi="宋体" w:eastAsia="宋体" w:cs="宋体"/>
                <w:kern w:val="0"/>
                <w:sz w:val="24"/>
                <w:szCs w:val="24"/>
                <w:lang w:val="en-US" w:eastAsia="zh-CN" w:bidi="ar"/>
              </w:rPr>
              <w:t>两个任务主题相同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keepNext w:val="0"/>
              <w:keepLines w:val="0"/>
              <w:widowControl/>
              <w:suppressLineNumbers w:val="0"/>
              <w:spacing w:after="240" w:afterAutospacing="0"/>
              <w:jc w:val="left"/>
              <w:rPr>
                <w:lang w:eastAsia="zh-CN"/>
              </w:rPr>
            </w:pPr>
            <w:r>
              <w:rPr>
                <w:rFonts w:hint="eastAsia" w:ascii="宋体" w:hAnsi="宋体" w:eastAsia="宋体" w:cs="宋体"/>
                <w:kern w:val="0"/>
                <w:sz w:val="24"/>
                <w:szCs w:val="24"/>
                <w:lang w:val="en-US" w:eastAsia="zh-CN" w:bidi="ar"/>
              </w:rPr>
              <w:t>两个任务内容相同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keepNext w:val="0"/>
              <w:keepLines w:val="0"/>
              <w:widowControl/>
              <w:suppressLineNumbers w:val="0"/>
              <w:spacing w:after="240" w:afterAutospacing="0"/>
              <w:jc w:val="left"/>
              <w:rPr>
                <w:rFonts w:hint="eastAsia" w:eastAsiaTheme="minorEastAsia"/>
                <w:lang w:val="en-US" w:eastAsia="zh-CN"/>
              </w:rPr>
            </w:pPr>
            <w:r>
              <w:rPr>
                <w:rFonts w:hint="eastAsia" w:ascii="宋体" w:hAnsi="宋体" w:eastAsia="宋体" w:cs="宋体"/>
                <w:kern w:val="0"/>
                <w:sz w:val="24"/>
                <w:szCs w:val="24"/>
                <w:lang w:val="en-US" w:eastAsia="zh-CN" w:bidi="ar"/>
              </w:rPr>
              <w:t>两个任务实现方式相同</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keepNext w:val="0"/>
              <w:keepLines w:val="0"/>
              <w:widowControl/>
              <w:suppressLineNumbers w:val="0"/>
              <w:spacing w:after="240" w:afterAutospacing="0"/>
              <w:jc w:val="left"/>
              <w:rPr>
                <w:rFonts w:hint="eastAsia" w:eastAsiaTheme="minorEastAsia"/>
                <w:lang w:val="en-US" w:eastAsia="zh-CN"/>
              </w:rPr>
            </w:pPr>
            <w:r>
              <w:rPr>
                <w:rFonts w:hint="eastAsia" w:ascii="宋体" w:hAnsi="宋体" w:eastAsia="宋体" w:cs="宋体"/>
                <w:kern w:val="0"/>
                <w:sz w:val="24"/>
                <w:szCs w:val="24"/>
                <w:lang w:val="en-US" w:eastAsia="zh-CN" w:bidi="ar"/>
              </w:rPr>
              <w:t>后一个任务是前一个任务的必然要求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numPr>
                <w:ilvl w:val="0"/>
                <w:numId w:val="0"/>
              </w:numPr>
              <w:suppressLineNumbers w:val="0"/>
              <w:spacing w:after="240" w:afterAutospacing="0"/>
              <w:jc w:val="left"/>
              <w:rPr>
                <w:lang w:val="en-US" w:eastAsia="zh-CN"/>
              </w:rPr>
            </w:pPr>
            <w:r>
              <w:rPr>
                <w:rFonts w:ascii="宋体" w:hAnsi="宋体" w:eastAsia="宋体" w:cs="宋体"/>
                <w:kern w:val="0"/>
                <w:sz w:val="24"/>
                <w:szCs w:val="24"/>
                <w:lang w:val="en-US" w:eastAsia="zh-CN" w:bidi="ar"/>
              </w:rPr>
              <w:t>两大历史任务的主题、内容与实现方式都不一样，前一个任务是从根本上推翻半殖民地半封建的统治秩序，改变落后的生产关系和上层建筑;后一个任务是要改变近代中国经济、文化落后的地位和状况，发展社会生产力，实现中国的现代化。前一个任务为后一个任务扫除障碍，创造必要的前提;后个任务是前一个任务的最终目的和必然要</w:t>
            </w:r>
            <w:r>
              <w:rPr>
                <w:rFonts w:hint="eastAsia" w:ascii="宋体" w:hAnsi="宋体" w:eastAsia="宋体" w:cs="宋体"/>
                <w:kern w:val="0"/>
                <w:sz w:val="24"/>
                <w:szCs w:val="24"/>
                <w:lang w:val="en-US" w:eastAsia="zh-CN" w:bidi="ar"/>
              </w:rPr>
              <w:t>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u w:val="none"/>
                <w:lang w:val="en-US" w:eastAsia="zh-CN"/>
              </w:rPr>
              <w:t>反对外国侵略的斗争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keepNext w:val="0"/>
              <w:keepLines w:val="0"/>
              <w:widowControl/>
              <w:suppressLineNumbers w:val="0"/>
              <w:spacing w:after="240" w:afterAutospacing="0"/>
              <w:jc w:val="left"/>
              <w:rPr>
                <w:rFonts w:hint="eastAsia"/>
                <w:color w:val="FF0000"/>
                <w:lang w:eastAsia="zh-CN"/>
              </w:rPr>
            </w:pPr>
            <w:r>
              <w:rPr>
                <w:rFonts w:hint="eastAsia" w:ascii="宋体" w:hAnsi="宋体" w:eastAsia="宋体" w:cs="宋体"/>
                <w:kern w:val="0"/>
                <w:sz w:val="24"/>
                <w:szCs w:val="24"/>
                <w:lang w:val="en-US" w:eastAsia="zh-CN" w:bidi="ar"/>
              </w:rPr>
              <w:t>近代以来中华民族面临着争取民族独立、人民解放和实现国家富强、人民富裕这两大历史任无数的志士仁人，一代又一代的中国人，为此进行了不屈不挠、英勇顽强的斗争。近代以来史表明，要争得民族独立和人民解放，必须首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keepNext w:val="0"/>
              <w:keepLines w:val="0"/>
              <w:widowControl/>
              <w:suppressLineNumbers w:val="0"/>
              <w:spacing w:after="240" w:afterAutospacing="0"/>
              <w:jc w:val="left"/>
            </w:pPr>
            <w:r>
              <w:rPr>
                <w:rFonts w:hint="eastAsia" w:ascii="宋体" w:hAnsi="宋体" w:eastAsia="宋体" w:cs="宋体"/>
                <w:kern w:val="0"/>
                <w:sz w:val="24"/>
                <w:szCs w:val="24"/>
                <w:lang w:val="en-US" w:eastAsia="zh-CN" w:bidi="ar"/>
              </w:rPr>
              <w:t>发展民族工商业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ascii="宋体" w:hAnsi="宋体" w:eastAsia="宋体" w:cs="宋体"/>
                <w:kern w:val="0"/>
                <w:sz w:val="24"/>
                <w:szCs w:val="24"/>
                <w:lang w:val="en-US" w:eastAsia="zh-CN" w:bidi="ar"/>
              </w:rPr>
              <w:t>集中力量进行现代化建设</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ascii="宋体" w:hAnsi="宋体" w:eastAsia="宋体" w:cs="宋体"/>
                <w:kern w:val="0"/>
                <w:sz w:val="24"/>
                <w:szCs w:val="24"/>
                <w:lang w:val="en-US" w:eastAsia="zh-CN" w:bidi="ar"/>
              </w:rPr>
              <w:t>学习外国先进的军事和科学技术</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ascii="宋体" w:hAnsi="宋体" w:eastAsia="宋体" w:cs="宋体"/>
                <w:kern w:val="0"/>
                <w:sz w:val="24"/>
                <w:szCs w:val="24"/>
                <w:lang w:val="en-US" w:eastAsia="zh-CN" w:bidi="ar"/>
              </w:rPr>
              <w:t>进行行反帝反封建的民主革命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val="en-US" w:eastAsia="zh-CN"/>
              </w:rPr>
            </w:pPr>
            <w:r>
              <w:rPr>
                <w:rFonts w:ascii="宋体" w:hAnsi="宋体" w:eastAsia="宋体" w:cs="宋体"/>
                <w:kern w:val="0"/>
                <w:sz w:val="24"/>
                <w:szCs w:val="24"/>
                <w:lang w:val="en-US" w:eastAsia="zh-CN" w:bidi="ar"/>
              </w:rPr>
              <w:t>近代以来中华民族面临的两大历史任务，就是争取民族独立、人民解放和实现国家富强、人民富裕。两个任务既相互区别又紧厘密联系。两大历史任务的主题、内容与实现方式都不一样，前一个任务是从根本上推翻半殖民地半封建的统治秩序，改变落后的生产关系和上层建筑;后一个任务是要改变近代中国经济、文化落后的地位和状况，发展社会生产力，实现中国的现代化。前一个任务为后一个任务扫除障碍，创造必要的前提;后一个任务是前一个任务的最终目的和必然要求。要争得民族独立和人民解放，必须首先</w:t>
            </w:r>
            <w:r>
              <w:rPr>
                <w:rFonts w:hint="eastAsia" w:ascii="宋体" w:hAnsi="宋体" w:eastAsia="宋体" w:cs="宋体"/>
                <w:kern w:val="0"/>
                <w:sz w:val="24"/>
                <w:szCs w:val="24"/>
                <w:lang w:val="en-US" w:eastAsia="zh-CN" w:bidi="ar"/>
              </w:rPr>
              <w:t>进行反帝反封建的民主革命。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u w:val="none"/>
                <w:lang w:val="en-US" w:eastAsia="zh-CN"/>
              </w:rPr>
              <w:t>反对外国侵略的斗争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keepNext w:val="0"/>
              <w:keepLines w:val="0"/>
              <w:widowControl/>
              <w:suppressLineNumbers w:val="0"/>
              <w:spacing w:after="240" w:afterAutospacing="0"/>
              <w:jc w:val="left"/>
              <w:rPr>
                <w:rFonts w:hint="eastAsia"/>
                <w:color w:val="FF0000"/>
                <w:lang w:eastAsia="zh-CN"/>
              </w:rPr>
            </w:pPr>
            <w:r>
              <w:rPr>
                <w:rFonts w:hint="eastAsia" w:ascii="宋体" w:hAnsi="宋体" w:eastAsia="宋体" w:cs="宋体"/>
                <w:kern w:val="0"/>
                <w:sz w:val="24"/>
                <w:szCs w:val="24"/>
                <w:lang w:val="en-US" w:eastAsia="zh-CN" w:bidi="ar"/>
              </w:rPr>
              <w:t>近代历史上，中国不败而败的对外战争是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keepNext w:val="0"/>
              <w:keepLines w:val="0"/>
              <w:widowControl/>
              <w:suppressLineNumbers w:val="0"/>
              <w:spacing w:after="240" w:afterAutospacing="0"/>
              <w:jc w:val="left"/>
            </w:pPr>
            <w:r>
              <w:rPr>
                <w:rFonts w:hint="eastAsia" w:ascii="宋体" w:hAnsi="宋体" w:eastAsia="宋体" w:cs="宋体"/>
                <w:kern w:val="0"/>
                <w:sz w:val="24"/>
                <w:szCs w:val="24"/>
                <w:lang w:val="en-US" w:eastAsia="zh-CN" w:bidi="ar"/>
              </w:rPr>
              <w:t>第一次鸦片战争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keepNext w:val="0"/>
              <w:keepLines w:val="0"/>
              <w:widowControl/>
              <w:suppressLineNumbers w:val="0"/>
              <w:spacing w:after="240" w:afterAutospacing="0"/>
              <w:jc w:val="left"/>
              <w:rPr>
                <w:lang w:eastAsia="zh-CN"/>
              </w:rPr>
            </w:pPr>
            <w:r>
              <w:rPr>
                <w:rFonts w:hint="eastAsia" w:ascii="宋体" w:hAnsi="宋体" w:eastAsia="宋体" w:cs="宋体"/>
                <w:kern w:val="0"/>
                <w:sz w:val="24"/>
                <w:szCs w:val="24"/>
                <w:lang w:val="en-US" w:eastAsia="zh-CN" w:bidi="ar"/>
              </w:rPr>
              <w:t>第二次鸦片战争</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keepNext w:val="0"/>
              <w:keepLines w:val="0"/>
              <w:widowControl/>
              <w:suppressLineNumbers w:val="0"/>
              <w:spacing w:after="240" w:afterAutospacing="0"/>
              <w:jc w:val="left"/>
              <w:rPr>
                <w:rFonts w:hint="eastAsia" w:eastAsiaTheme="minorEastAsia"/>
                <w:lang w:val="en-US" w:eastAsia="zh-CN"/>
              </w:rPr>
            </w:pPr>
            <w:r>
              <w:rPr>
                <w:rFonts w:hint="eastAsia" w:ascii="宋体" w:hAnsi="宋体" w:eastAsia="宋体" w:cs="宋体"/>
                <w:kern w:val="0"/>
                <w:sz w:val="24"/>
                <w:szCs w:val="24"/>
                <w:lang w:val="en-US" w:eastAsia="zh-CN" w:bidi="ar"/>
              </w:rPr>
              <w:t>中法战争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ascii="宋体" w:hAnsi="宋体" w:eastAsia="宋体" w:cs="宋体"/>
                <w:kern w:val="0"/>
                <w:sz w:val="24"/>
                <w:szCs w:val="24"/>
                <w:lang w:val="en-US" w:eastAsia="zh-CN" w:bidi="ar"/>
              </w:rPr>
              <w:t>中日战争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238" w:hRule="atLeast"/>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1883年法国发动侵略越南和中国的中法战争。在中法战争后期，18</w:t>
            </w:r>
            <w:r>
              <w:rPr>
                <w:rFonts w:hint="eastAsia" w:ascii="宋体" w:hAnsi="宋体" w:eastAsia="宋体" w:cs="宋体"/>
                <w:kern w:val="0"/>
                <w:sz w:val="24"/>
                <w:szCs w:val="24"/>
                <w:lang w:val="en-US" w:eastAsia="zh-CN" w:bidi="ar"/>
              </w:rPr>
              <w:t>8</w:t>
            </w:r>
            <w:r>
              <w:rPr>
                <w:rFonts w:ascii="宋体" w:hAnsi="宋体" w:eastAsia="宋体" w:cs="宋体"/>
                <w:kern w:val="0"/>
                <w:sz w:val="24"/>
                <w:szCs w:val="24"/>
                <w:lang w:val="en-US" w:eastAsia="zh-CN" w:bidi="ar"/>
              </w:rPr>
              <w:t>5年3月，爱国将领冯子材指挥清军在中越边境前线大败法崖军取得镇南关山大捷，使法国侵略者处于内外交困的境地，茹费理内阁还为此而垮台。可是清政府当权者却力主避战求和，竟以此为和谈资本，加紧妥协求和活动，接受法国条件，签订《</w:t>
            </w:r>
            <w:r>
              <w:rPr>
                <w:rFonts w:hint="eastAsia" w:ascii="宋体" w:hAnsi="宋体" w:eastAsia="宋体" w:cs="宋体"/>
                <w:kern w:val="0"/>
                <w:sz w:val="24"/>
                <w:szCs w:val="24"/>
                <w:lang w:val="en-US" w:eastAsia="zh-CN" w:bidi="ar"/>
              </w:rPr>
              <w:t>中法条约》并下令前线</w:t>
            </w:r>
            <w:r>
              <w:rPr>
                <w:rFonts w:ascii="宋体" w:hAnsi="宋体" w:eastAsia="宋体" w:cs="宋体"/>
                <w:kern w:val="0"/>
                <w:sz w:val="24"/>
                <w:szCs w:val="24"/>
                <w:lang w:val="en-US" w:eastAsia="zh-CN" w:bidi="ar"/>
              </w:rPr>
              <w:t>军停战撤兵。中法战争最终以“中国不败败，法国不胜而胜”而宣告结束。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u w:val="none"/>
                <w:lang w:val="en-US" w:eastAsia="zh-CN"/>
              </w:rPr>
              <w:t>反对外国侵略的斗争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ascii="宋体" w:hAnsi="宋体" w:eastAsia="宋体" w:cs="宋体"/>
                <w:kern w:val="0"/>
                <w:sz w:val="24"/>
                <w:szCs w:val="24"/>
                <w:lang w:val="en-US" w:eastAsia="zh-CN" w:bidi="ar"/>
              </w:rPr>
              <w:t>1945年10月25日，中国政府在台湾举行受降仪式。根据《波茨坦公告》，被日本占领50久的台湾以及澎湖列岛，由中国收回。这成为抗日战争取得完全胜利的重要标志。中国被领土台湾割让给日本的不平等条约是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keepNext w:val="0"/>
              <w:keepLines w:val="0"/>
              <w:widowControl/>
              <w:suppressLineNumbers w:val="0"/>
              <w:spacing w:after="240" w:afterAutospacing="0"/>
              <w:jc w:val="left"/>
            </w:pPr>
            <w:r>
              <w:rPr>
                <w:rFonts w:hint="eastAsia" w:ascii="宋体" w:hAnsi="宋体" w:eastAsia="宋体" w:cs="宋体"/>
                <w:kern w:val="0"/>
                <w:sz w:val="24"/>
                <w:szCs w:val="24"/>
                <w:lang w:val="en-US" w:eastAsia="zh-CN" w:bidi="ar"/>
              </w:rPr>
              <w:t>《南京条约》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选项B</w:t>
            </w:r>
          </w:p>
        </w:tc>
        <w:tc>
          <w:tcPr>
            <w:tcW w:w="7825" w:type="dxa"/>
          </w:tcPr>
          <w:p>
            <w:pPr>
              <w:keepNext w:val="0"/>
              <w:keepLines w:val="0"/>
              <w:widowControl/>
              <w:suppressLineNumbers w:val="0"/>
              <w:spacing w:after="240" w:afterAutospacing="0"/>
              <w:jc w:val="left"/>
              <w:rPr>
                <w:lang w:eastAsia="zh-CN"/>
              </w:rPr>
            </w:pPr>
            <w:r>
              <w:rPr>
                <w:rFonts w:hint="eastAsia" w:ascii="宋体" w:hAnsi="宋体" w:eastAsia="宋体" w:cs="宋体"/>
                <w:kern w:val="0"/>
                <w:sz w:val="24"/>
                <w:szCs w:val="24"/>
                <w:lang w:val="en-US" w:eastAsia="zh-CN" w:bidi="ar"/>
              </w:rPr>
              <w:t>《北京条约》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ascii="宋体" w:hAnsi="宋体" w:eastAsia="宋体" w:cs="宋体"/>
                <w:kern w:val="0"/>
                <w:sz w:val="24"/>
                <w:szCs w:val="24"/>
                <w:lang w:val="en-US" w:eastAsia="zh-CN" w:bidi="ar"/>
              </w:rPr>
              <w:t>《马关条约》</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ascii="宋体" w:hAnsi="宋体" w:eastAsia="宋体" w:cs="宋体"/>
                <w:kern w:val="0"/>
                <w:sz w:val="24"/>
                <w:szCs w:val="24"/>
                <w:lang w:val="en-US" w:eastAsia="zh-CN" w:bidi="ar"/>
              </w:rPr>
              <w:t>《瑷珲条约》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u w:val="none"/>
                <w:lang w:val="en-US" w:eastAsia="zh-CN"/>
              </w:rPr>
              <w:t>反对外国侵略的斗争</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keepNext w:val="0"/>
              <w:keepLines w:val="0"/>
              <w:widowControl/>
              <w:suppressLineNumbers w:val="0"/>
              <w:spacing w:after="240" w:afterAutospacing="0"/>
              <w:jc w:val="left"/>
              <w:rPr>
                <w:rFonts w:hint="eastAsia"/>
                <w:color w:val="FF0000"/>
                <w:lang w:eastAsia="zh-CN"/>
              </w:rPr>
            </w:pPr>
            <w:r>
              <w:rPr>
                <w:rFonts w:hint="eastAsia" w:ascii="宋体" w:hAnsi="宋体" w:eastAsia="宋体" w:cs="宋体"/>
                <w:kern w:val="0"/>
                <w:sz w:val="24"/>
                <w:szCs w:val="24"/>
                <w:lang w:val="en-US" w:eastAsia="zh-CN" w:bidi="ar"/>
              </w:rPr>
              <w:t>帝国主义列强掀起瓜分中国的狂潮是在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keepNext w:val="0"/>
              <w:keepLines w:val="0"/>
              <w:widowControl/>
              <w:suppressLineNumbers w:val="0"/>
              <w:spacing w:after="240" w:afterAutospacing="0"/>
              <w:jc w:val="left"/>
            </w:pPr>
            <w:r>
              <w:rPr>
                <w:rFonts w:hint="eastAsia" w:ascii="宋体" w:hAnsi="宋体" w:eastAsia="宋体" w:cs="宋体"/>
                <w:kern w:val="0"/>
                <w:sz w:val="24"/>
                <w:szCs w:val="24"/>
                <w:lang w:val="en-US" w:eastAsia="zh-CN" w:bidi="ar"/>
              </w:rPr>
              <w:t>中日甲午战争爆发后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ascii="宋体" w:hAnsi="宋体" w:eastAsia="宋体" w:cs="宋体"/>
                <w:kern w:val="0"/>
                <w:sz w:val="24"/>
                <w:szCs w:val="24"/>
                <w:lang w:val="en-US" w:eastAsia="zh-CN" w:bidi="ar"/>
              </w:rPr>
              <w:t>第一次鸦片战争爆发后</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ascii="宋体" w:hAnsi="宋体" w:eastAsia="宋体" w:cs="宋体"/>
                <w:kern w:val="0"/>
                <w:sz w:val="24"/>
                <w:szCs w:val="24"/>
                <w:lang w:val="en-US" w:eastAsia="zh-CN" w:bidi="ar"/>
              </w:rPr>
              <w:t>八国联军战争爆发后</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ascii="宋体" w:hAnsi="宋体" w:eastAsia="宋体" w:cs="宋体"/>
                <w:kern w:val="0"/>
                <w:sz w:val="24"/>
                <w:szCs w:val="24"/>
                <w:lang w:val="en-US" w:eastAsia="zh-CN" w:bidi="ar"/>
              </w:rPr>
              <w:t>第二次鸦片战争爆发后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中日甲午战争后签订的《马关条约)规定割让辽东半岛、台湾及澎湖列岛给日本，大大刺激了帝国主义列强瓜分中国领土的心，1898年至1899年德俄英法日等国竞相租借港湾和划分势力范围，掀起瓜分中国的狂潮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u w:val="none"/>
                <w:lang w:val="en-US" w:eastAsia="zh-CN"/>
              </w:rPr>
              <w:t>反对外国侵略的斗争</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keepNext w:val="0"/>
              <w:keepLines w:val="0"/>
              <w:widowControl/>
              <w:suppressLineNumbers w:val="0"/>
              <w:spacing w:after="240" w:afterAutospacing="0"/>
              <w:jc w:val="left"/>
              <w:rPr>
                <w:rFonts w:hint="eastAsia"/>
                <w:color w:val="FF0000"/>
                <w:lang w:eastAsia="zh-CN"/>
              </w:rPr>
            </w:pPr>
            <w:r>
              <w:rPr>
                <w:rFonts w:hint="eastAsia" w:ascii="宋体" w:hAnsi="宋体" w:eastAsia="宋体" w:cs="宋体"/>
                <w:kern w:val="0"/>
                <w:sz w:val="24"/>
                <w:szCs w:val="24"/>
                <w:lang w:val="en-US" w:eastAsia="zh-CN" w:bidi="ar"/>
              </w:rPr>
              <w:t>中国近代史上人民群众第一次大规模的反侵略武装斗争是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keepNext w:val="0"/>
              <w:keepLines w:val="0"/>
              <w:widowControl/>
              <w:suppressLineNumbers w:val="0"/>
              <w:spacing w:after="240" w:afterAutospacing="0"/>
              <w:jc w:val="left"/>
            </w:pPr>
            <w:r>
              <w:rPr>
                <w:b w:val="0"/>
                <w:i w:val="0"/>
                <w:color w:val="000000"/>
                <w:sz w:val="21"/>
              </w:rPr>
              <w:t> </w:t>
            </w:r>
            <w:r>
              <w:rPr>
                <w:rFonts w:hint="eastAsia" w:ascii="宋体" w:hAnsi="宋体" w:eastAsia="宋体" w:cs="宋体"/>
                <w:kern w:val="0"/>
                <w:sz w:val="24"/>
                <w:szCs w:val="24"/>
                <w:lang w:val="en-US" w:eastAsia="zh-CN" w:bidi="ar"/>
              </w:rPr>
              <w:t>三元里人民的抗英斗争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keepNext w:val="0"/>
              <w:keepLines w:val="0"/>
              <w:widowControl/>
              <w:suppressLineNumbers w:val="0"/>
              <w:spacing w:after="240" w:afterAutospacing="0"/>
              <w:jc w:val="left"/>
              <w:rPr>
                <w:lang w:eastAsia="zh-CN"/>
              </w:rPr>
            </w:pPr>
            <w:r>
              <w:rPr>
                <w:rFonts w:hint="eastAsia" w:ascii="宋体" w:hAnsi="宋体" w:eastAsia="宋体" w:cs="宋体"/>
                <w:kern w:val="0"/>
                <w:sz w:val="24"/>
                <w:szCs w:val="24"/>
                <w:lang w:val="en-US" w:eastAsia="zh-CN" w:bidi="ar"/>
              </w:rPr>
              <w:t>太平天国的抗击洋枪队斗争</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ascii="宋体" w:hAnsi="宋体" w:eastAsia="宋体" w:cs="宋体"/>
                <w:kern w:val="0"/>
                <w:sz w:val="24"/>
                <w:szCs w:val="24"/>
                <w:lang w:val="en-US" w:eastAsia="zh-CN" w:bidi="ar"/>
              </w:rPr>
              <w:t>台湾高山族人民的抗日斗争</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ascii="宋体" w:hAnsi="宋体" w:eastAsia="宋体" w:cs="宋体"/>
                <w:kern w:val="0"/>
                <w:sz w:val="24"/>
                <w:szCs w:val="24"/>
                <w:lang w:val="en-US" w:eastAsia="zh-CN" w:bidi="ar"/>
              </w:rPr>
              <w:t>义和团的抗击八国联军斗争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A正确。英国发动侵略中国的鸦片战争时，中国人民即奋起抵抗。1841年5月，英军在广州郊区三元里一带的淫掠暴行，激起当地乡民的义愤，“不呼面集者数万人”，与英军展开激烈战斗。三元里人民的抗英斗争是中国近代史上中国人民第一次大规模的反侵略武装斗争，显示了中国人民不甘屈服和敢于斗争的英雄气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u w:val="none"/>
                <w:lang w:val="en-US" w:eastAsia="zh-CN"/>
              </w:rPr>
              <w:t>反对外国侵略的斗争</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ascii="宋体" w:hAnsi="宋体" w:eastAsia="宋体" w:cs="宋体"/>
                <w:kern w:val="0"/>
                <w:sz w:val="24"/>
                <w:szCs w:val="24"/>
                <w:lang w:val="en-US" w:eastAsia="zh-CN" w:bidi="ar"/>
              </w:rPr>
              <w:t>从1840年至1919年的80年间，中国在历次反侵略战争中失败的根本原因是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keepNext w:val="0"/>
              <w:keepLines w:val="0"/>
              <w:widowControl/>
              <w:suppressLineNumbers w:val="0"/>
              <w:spacing w:after="240" w:afterAutospacing="0"/>
              <w:jc w:val="left"/>
            </w:pPr>
            <w:r>
              <w:rPr>
                <w:b w:val="0"/>
                <w:i w:val="0"/>
                <w:color w:val="000000"/>
                <w:sz w:val="21"/>
              </w:rPr>
              <w:t> </w:t>
            </w:r>
            <w:r>
              <w:rPr>
                <w:rFonts w:hint="eastAsia" w:ascii="宋体" w:hAnsi="宋体" w:eastAsia="宋体" w:cs="宋体"/>
                <w:kern w:val="0"/>
                <w:sz w:val="24"/>
                <w:szCs w:val="24"/>
                <w:lang w:val="en-US" w:eastAsia="zh-CN" w:bidi="ar"/>
              </w:rPr>
              <w:t>社会制度的腐败</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ascii="宋体" w:hAnsi="宋体" w:eastAsia="宋体" w:cs="宋体"/>
                <w:kern w:val="0"/>
                <w:sz w:val="24"/>
                <w:szCs w:val="24"/>
                <w:lang w:val="en-US" w:eastAsia="zh-CN" w:bidi="ar"/>
              </w:rPr>
              <w:t>经济技术的落后</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keepNext w:val="0"/>
              <w:keepLines w:val="0"/>
              <w:widowControl/>
              <w:suppressLineNumbers w:val="0"/>
              <w:spacing w:after="240" w:afterAutospacing="0"/>
              <w:jc w:val="left"/>
              <w:rPr>
                <w:rFonts w:hint="eastAsia" w:eastAsiaTheme="minorEastAsia"/>
                <w:lang w:val="en-US" w:eastAsia="zh-CN"/>
              </w:rPr>
            </w:pPr>
            <w:r>
              <w:rPr>
                <w:rFonts w:hint="eastAsia" w:ascii="宋体" w:hAnsi="宋体" w:eastAsia="宋体" w:cs="宋体"/>
                <w:kern w:val="0"/>
                <w:sz w:val="24"/>
                <w:szCs w:val="24"/>
                <w:lang w:val="en-US" w:eastAsia="zh-CN" w:bidi="ar"/>
              </w:rPr>
              <w:t>西方列强的强大</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keepNext w:val="0"/>
              <w:keepLines w:val="0"/>
              <w:widowControl/>
              <w:suppressLineNumbers w:val="0"/>
              <w:spacing w:after="240" w:afterAutospacing="0"/>
              <w:jc w:val="left"/>
              <w:rPr>
                <w:rFonts w:hint="eastAsia" w:eastAsiaTheme="minorEastAsia"/>
                <w:lang w:val="en-US" w:eastAsia="zh-CN"/>
              </w:rPr>
            </w:pPr>
            <w:r>
              <w:rPr>
                <w:rFonts w:hint="eastAsia" w:ascii="宋体" w:hAnsi="宋体" w:eastAsia="宋体" w:cs="宋体"/>
                <w:kern w:val="0"/>
                <w:sz w:val="24"/>
                <w:szCs w:val="24"/>
                <w:lang w:val="en-US" w:eastAsia="zh-CN" w:bidi="ar"/>
              </w:rPr>
              <w:t>军事力量的薄弱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中国在历次反侵略战争中失败的原因有两条，一是社会制度的腐败，二是经济技术的落后，根本原因是社会制度的腐败。正是由于社会制度的腐败，才使得经济技术落后的状况长期得不到解决，这也是近代中国反侵略战争屡遭失败的最重要的原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u w:val="none"/>
                <w:lang w:val="en-US" w:eastAsia="zh-CN"/>
              </w:rPr>
              <w:t>反对外国侵略的斗争</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keepNext w:val="0"/>
              <w:keepLines w:val="0"/>
              <w:widowControl/>
              <w:suppressLineNumbers w:val="0"/>
              <w:spacing w:after="240" w:afterAutospacing="0"/>
              <w:jc w:val="left"/>
              <w:rPr>
                <w:rFonts w:hint="eastAsia"/>
                <w:color w:val="FF0000"/>
                <w:lang w:eastAsia="zh-CN"/>
              </w:rPr>
            </w:pPr>
            <w:r>
              <w:rPr>
                <w:rFonts w:hint="eastAsia" w:ascii="宋体" w:hAnsi="宋体" w:eastAsia="宋体" w:cs="宋体"/>
                <w:kern w:val="0"/>
                <w:sz w:val="24"/>
                <w:szCs w:val="24"/>
                <w:lang w:val="en-US" w:eastAsia="zh-CN" w:bidi="ar"/>
              </w:rPr>
              <w:t>近代中国“睁眼看世界第一人”是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b w:val="0"/>
                <w:i w:val="0"/>
                <w:color w:val="000000"/>
                <w:sz w:val="21"/>
                <w:lang w:val="en-US" w:eastAsia="zh-CN"/>
              </w:rPr>
              <w:t>魏源</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keepNext w:val="0"/>
              <w:keepLines w:val="0"/>
              <w:widowControl/>
              <w:suppressLineNumbers w:val="0"/>
              <w:spacing w:after="240" w:afterAutospacing="0"/>
              <w:jc w:val="left"/>
              <w:rPr>
                <w:lang w:eastAsia="zh-CN"/>
              </w:rPr>
            </w:pPr>
            <w:r>
              <w:rPr>
                <w:rFonts w:hint="eastAsia" w:ascii="宋体" w:hAnsi="宋体" w:eastAsia="宋体" w:cs="宋体"/>
                <w:kern w:val="0"/>
                <w:sz w:val="24"/>
                <w:szCs w:val="24"/>
                <w:lang w:val="en-US" w:eastAsia="zh-CN" w:bidi="ar"/>
              </w:rPr>
              <w:t>林则徐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keepNext w:val="0"/>
              <w:keepLines w:val="0"/>
              <w:widowControl/>
              <w:suppressLineNumbers w:val="0"/>
              <w:spacing w:after="240" w:afterAutospacing="0"/>
              <w:jc w:val="left"/>
              <w:rPr>
                <w:rFonts w:hint="eastAsia" w:eastAsiaTheme="minorEastAsia"/>
                <w:lang w:val="en-US" w:eastAsia="zh-CN"/>
              </w:rPr>
            </w:pPr>
            <w:r>
              <w:rPr>
                <w:rFonts w:hint="eastAsia" w:ascii="宋体" w:hAnsi="宋体" w:eastAsia="宋体" w:cs="宋体"/>
                <w:kern w:val="0"/>
                <w:sz w:val="24"/>
                <w:szCs w:val="24"/>
                <w:lang w:val="en-US" w:eastAsia="zh-CN" w:bidi="ar"/>
              </w:rPr>
              <w:t>龚自珍</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lang w:val="en-US" w:eastAsia="zh-CN"/>
              </w:rPr>
              <w:t>洪仁玕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洪仁玕是农民阶级的代表，龚自珍、魏源、林则徐则是地主阶级改革派的代表。后人是近代中国较早睁开眼睛看世界的人物，其中林则徐是“睁眼看世界第一人”，先后辑有《四洲志》《华事夷言》《滑达尔各国律例》等，是中国近代最早翻译介绍的外国文献。本题正确答案为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u w:val="none"/>
                <w:lang w:val="en-US" w:eastAsia="zh-CN"/>
              </w:rPr>
              <w:t>反对外国侵略的斗争</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sz w:val="24"/>
                <w:szCs w:val="24"/>
              </w:rPr>
              <w:t>“师夷长技以制夷”的主张出自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sz w:val="24"/>
                <w:szCs w:val="24"/>
              </w:rPr>
              <w:t>《资政新篇》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sz w:val="24"/>
                <w:szCs w:val="24"/>
              </w:rPr>
              <w:t>《海国图志》</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sz w:val="24"/>
                <w:szCs w:val="24"/>
              </w:rPr>
              <w:t>《四洲志》</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sz w:val="24"/>
                <w:szCs w:val="24"/>
              </w:rPr>
              <w:t>《瀛环志略》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“师夷长技以制夷”的主张出自魏源所著的《海国图志》。《资政新篇》是洪仁玕所著，《四洲志》是林则徐所编，《瀛环志略》是晚清名督、近代著名地理学家徐继奋所著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u w:val="none"/>
                <w:lang w:val="en-US" w:eastAsia="zh-CN"/>
              </w:rPr>
              <w:t>反对外国侵略的斗争</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sz w:val="24"/>
                <w:szCs w:val="24"/>
              </w:rPr>
              <w:t>《海国图志》和《资政新篇》的相似之处在于都主张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sz w:val="24"/>
                <w:szCs w:val="24"/>
              </w:rPr>
              <w:t>进行政治、经济、文化制度的改革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sz w:val="24"/>
                <w:szCs w:val="24"/>
              </w:rPr>
              <w:t>向西方学习</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sz w:val="24"/>
                <w:szCs w:val="24"/>
              </w:rPr>
              <w:t>进行资产阶级思想启蒙运动</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sz w:val="24"/>
                <w:szCs w:val="24"/>
              </w:rPr>
              <w:t>在中国发展资本主义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《资政新篇》主张在中国发展资本主义，实际上要进行政治，经济、文化制度的改革，而《海国图志》仅仅主张向西方学习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u w:val="none"/>
                <w:lang w:val="en-US" w:eastAsia="zh-CN"/>
              </w:rPr>
              <w:t>反对外国侵略的斗争</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sz w:val="24"/>
                <w:szCs w:val="24"/>
              </w:rPr>
              <w:t>在甲午战争后，严复翻译的《天演论》所宣传的重要思想是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sz w:val="24"/>
                <w:szCs w:val="24"/>
              </w:rPr>
              <w:t>“师夷长技以制夷”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sz w:val="24"/>
                <w:szCs w:val="24"/>
              </w:rPr>
              <w:t>“中学为体，西学为用”</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sz w:val="24"/>
                <w:szCs w:val="24"/>
              </w:rPr>
              <w:t>“天下兴亡，匹夫有责”</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sz w:val="24"/>
                <w:szCs w:val="24"/>
              </w:rPr>
              <w:t>“物竞天择，适者生存”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“师夷长技以制夷”是魏源提</w:t>
            </w:r>
            <w:r>
              <w:rPr>
                <w:rFonts w:hint="eastAsia" w:ascii="宋体" w:hAnsi="宋体" w:eastAsia="宋体" w:cs="宋体"/>
                <w:kern w:val="0"/>
                <w:sz w:val="24"/>
                <w:szCs w:val="24"/>
                <w:lang w:val="en-US" w:eastAsia="zh-CN" w:bidi="ar"/>
              </w:rPr>
              <w:t>出的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“中学为体，西学为用”是洋务派搞洋务</w:t>
            </w:r>
            <w:r>
              <w:rPr>
                <w:rFonts w:hint="eastAsia" w:ascii="宋体" w:hAnsi="宋体" w:eastAsia="宋体" w:cs="宋体"/>
                <w:kern w:val="0"/>
                <w:sz w:val="24"/>
                <w:szCs w:val="24"/>
                <w:lang w:val="en-US" w:eastAsia="zh-CN" w:bidi="ar"/>
              </w:rPr>
              <w:t>的指导思想</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“天下兴亡，匹夫有责”是我国爱国主义优良传统的内容。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u w:val="none"/>
                <w:lang w:val="en-US" w:eastAsia="zh-CN"/>
              </w:rPr>
              <w:t>反对外国侵略的斗争</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sz w:val="24"/>
                <w:szCs w:val="24"/>
              </w:rPr>
              <w:t>帝国主义的侵略给中华民族带来了巨大的灾难。但是，列强发动的侵华战争以及中国反侵略战争的失败，从反面教育了中国人民，极大地促进了中国人的思考、探索和奋起。以下属于中日甲午战争爆发后提出的口号的是</w:t>
            </w:r>
            <w:r>
              <w:rPr>
                <w:rFonts w:ascii="宋体" w:hAnsi="宋体" w:eastAsia="宋体" w:cs="宋体"/>
                <w:sz w:val="24"/>
                <w:szCs w:val="24"/>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sz w:val="24"/>
                <w:szCs w:val="24"/>
              </w:rPr>
              <w:t>“师夷长技以制夷”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sz w:val="24"/>
                <w:szCs w:val="24"/>
              </w:rPr>
              <w:t>“睁眼看世界”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sz w:val="24"/>
                <w:szCs w:val="24"/>
              </w:rPr>
              <w:t>“振兴中华”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sz w:val="24"/>
                <w:szCs w:val="24"/>
              </w:rPr>
              <w:t>“自强”、“求富</w:t>
            </w:r>
            <w:r>
              <w:rPr>
                <w:b w:val="0"/>
                <w:i w:val="0"/>
                <w:color w:val="000000"/>
                <w:sz w:val="21"/>
              </w:rPr>
              <w:t> </w:t>
            </w:r>
            <w:r>
              <w:rPr>
                <w:rFonts w:ascii="宋体" w:hAnsi="宋体" w:eastAsia="宋体" w:cs="宋体"/>
                <w:sz w:val="24"/>
                <w:szCs w:val="24"/>
              </w:rPr>
              <w:t>”</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师夷长技以制夷”是魏源在1843年</w:t>
            </w: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月编成的《海国图志》中提出的，A错误;睁眼看世界“是鸦片战争以后先进的中国人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提出的，B错误;“自强”“求富”是洋务派在洋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务运动中提出的，D错误。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u w:val="none"/>
                <w:lang w:val="en-US" w:eastAsia="zh-CN"/>
              </w:rPr>
              <w:t>反对外国侵略的斗争</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sz w:val="24"/>
                <w:szCs w:val="24"/>
              </w:rPr>
              <w:t>孙中山先生是伟大的民族英雄、伟大的爱国主义者、中国民主革命的伟大先驱，一生以革命为己任，立志救国救民，为中华民族作出了彪炳史册的贡献。早在青年时代，孙中山先生目賭山河破碎、生灵涂炭，就提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sz w:val="24"/>
                <w:szCs w:val="24"/>
              </w:rPr>
              <w:t>“吾国四千余年大梦之唤醒，实自甲午战败割台湾、偿二百兆以后始也</w:t>
            </w:r>
            <w:r>
              <w:rPr>
                <w:b w:val="0"/>
                <w:i w:val="0"/>
                <w:color w:val="000000"/>
                <w:sz w:val="21"/>
              </w:rPr>
              <w:t> </w:t>
            </w:r>
            <w:r>
              <w:rPr>
                <w:rFonts w:ascii="宋体" w:hAnsi="宋体" w:eastAsia="宋体" w:cs="宋体"/>
                <w:sz w:val="24"/>
                <w:szCs w:val="24"/>
              </w:rPr>
              <w:t>”</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sz w:val="24"/>
                <w:szCs w:val="24"/>
              </w:rPr>
              <w:t>“亟拯斯民于水火，切扶大厦之将倾”</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sz w:val="24"/>
                <w:szCs w:val="24"/>
              </w:rPr>
              <w:t>“四万万人齐下泪，天涯何处是神州”</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sz w:val="24"/>
                <w:szCs w:val="24"/>
              </w:rPr>
              <w:t>“进者存而传焉，不进者病而亡焉”</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孙中山1894年11月在创立革命团体兴中会时就指出:“方今强邻环列，虎视鹰瞵久垂涎于中华五金之富，物产之饶。蚕食鲸吞，已效尤于接踵;瓜分豆剖，实堪虑于目前有心人不禁大声疾呼，亟拯斯民于水火，切扶大厦之将倾。”由此，他喊出了“振兴中华”这个时代的最强音。B正确。“吾国四千余年大梦之唤醒，实自甲午战败割台湾、偿二百兆以后始也”为梁启超所说。“四万万人齐下泪，天涯何处是神州?”是谭铜同在1896年《有感》中所写。甲午战争后，严复翻译了《天演论》(1898年正式出版)，他在该书按语中指出，世界上一切民族都在为生存而竞争进者存而传焉，不进者病而亡焉”，“负者日退而胜者日昌”，中华民族也不能例外。中国如果不能改革自强，就会“弱者先绝”，亡国灭</w:t>
            </w:r>
            <w:r>
              <w:rPr>
                <w:rFonts w:hint="eastAsia" w:ascii="宋体" w:hAnsi="宋体" w:eastAsia="宋体" w:cs="宋体"/>
                <w:kern w:val="0"/>
                <w:sz w:val="24"/>
                <w:szCs w:val="24"/>
                <w:lang w:val="en-US" w:eastAsia="zh-CN" w:bidi="ar"/>
              </w:rPr>
              <w:t>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u w:val="none"/>
                <w:lang w:val="en-US" w:eastAsia="zh-CN"/>
              </w:rPr>
              <w:t>反对外国侵略的斗争</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sz w:val="24"/>
                <w:szCs w:val="24"/>
              </w:rPr>
              <w:t>太平天国运动面对着中国历史上历次农民战争所不曾有的新情况，这“新情况”是指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sz w:val="24"/>
                <w:szCs w:val="24"/>
              </w:rPr>
              <w:t>尖锐的阶级矛盾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sz w:val="24"/>
                <w:szCs w:val="24"/>
              </w:rPr>
              <w:t>满汉地主阶级的共同镇压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sz w:val="24"/>
                <w:szCs w:val="24"/>
              </w:rPr>
              <w:t>内讧导致力量削弱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sz w:val="24"/>
                <w:szCs w:val="24"/>
              </w:rPr>
              <w:t>中外反动势力的联合镇压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鸦片战争以后，随着资本帝国主义的入侵，中国的民族危机和社会危机日益加深农民是外国侵略者和本国封建统治者的主要的压迫对象和反抗力量。太平天国运动遭到了中外反动势力的联合镇压，这是以往历次农民战争所不曾有过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sz w:val="24"/>
                <w:szCs w:val="24"/>
              </w:rPr>
              <w:t>太平天国在《天朝田亩制度》中提出的社会改革方案的中心是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sz w:val="24"/>
                <w:szCs w:val="24"/>
              </w:rPr>
              <w:t>解决土地问题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sz w:val="24"/>
                <w:szCs w:val="24"/>
              </w:rPr>
              <w:t>发展资本主义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sz w:val="24"/>
                <w:szCs w:val="24"/>
              </w:rPr>
              <w:t>反对封建的等级制度</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sz w:val="24"/>
                <w:szCs w:val="24"/>
              </w:rPr>
              <w:t>废除儒学的纲常伦理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资政新篇》是中国近代历史上第比较系统的发展资本主义的方案，这反映了太平天国某些领导人在后期试图通过向外国学习来寻求出路的一种努力，因此，太平天国起义具有了不同于以往农民战争的新的历史特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sz w:val="24"/>
                <w:szCs w:val="24"/>
              </w:rPr>
              <w:t>中国近代历史上第一个比较系统的发展资本主义的方案是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sz w:val="24"/>
                <w:szCs w:val="24"/>
              </w:rPr>
              <w:t>《资政新篇》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sz w:val="24"/>
                <w:szCs w:val="24"/>
              </w:rPr>
              <w:t>《海国图志》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sz w:val="24"/>
                <w:szCs w:val="24"/>
              </w:rPr>
              <w:t>《天朝田亩制度》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sz w:val="24"/>
                <w:szCs w:val="24"/>
              </w:rPr>
              <w:t>《中华民国临时约法》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rFonts w:hint="eastAsia" w:eastAsia="宋体"/>
                <w:lang w:val="en-US" w:eastAsia="zh-CN"/>
              </w:rPr>
            </w:pPr>
            <w:r>
              <w:rPr>
                <w:rFonts w:ascii="宋体" w:hAnsi="宋体" w:eastAsia="宋体" w:cs="宋体"/>
                <w:sz w:val="24"/>
                <w:szCs w:val="24"/>
              </w:rPr>
              <w:t>《资政新篇》</w:t>
            </w:r>
            <w:r>
              <w:rPr>
                <w:rFonts w:hint="eastAsia" w:ascii="宋体" w:hAnsi="宋体" w:eastAsia="宋体" w:cs="宋体"/>
                <w:sz w:val="24"/>
                <w:szCs w:val="24"/>
                <w:lang w:val="en-US" w:eastAsia="zh-CN"/>
              </w:rPr>
              <w:t>是中国近代历史上第一个比较系统的发展资本主义的方案，这反映了太平天国某些领导人在后期试图通过向国外学习来寻求出路的一种努力，因此太平天国起义具有了不同以往农民战争的新的历史特点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sz w:val="24"/>
                <w:szCs w:val="24"/>
              </w:rPr>
              <w:t>《天朝田亩制度》是太平天国的纲领性文件;《资政新篇》是太平天国后期颁布的社会发展方案者的共同点在于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sz w:val="24"/>
                <w:szCs w:val="24"/>
              </w:rPr>
              <w:t>都主张向西方学习先进的制度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sz w:val="24"/>
                <w:szCs w:val="24"/>
              </w:rPr>
              <w:t>都主张在中国发展资本主义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sz w:val="24"/>
                <w:szCs w:val="24"/>
              </w:rPr>
              <w:t>都在实践中得到贯彻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sz w:val="24"/>
                <w:szCs w:val="24"/>
              </w:rPr>
              <w:t>都具有反封建的进步性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天朝田亩制度》是最能体现太平天国社会理想和这次农民起义特色的纲领性文件。它从根本上否定了封建社会的基础即封建地主的土地所有制，表现了广大农民要求平均分配土地的强烈愿望，具有进步意义。《资政新篇》则是中国近代历史上第一个比较系统的发展资本主义的方案，这反映了太平天国某些领导人在后期试图通过向外国学习来寻求出路的一种努力，具有明显的反封建的进步性，D正确。《资政新篇》主张向西方学习先进的制度，主张在中国发展资本主义而《天朝田亩制度》没有这些思想，A、B错《天朝田亩制度》中的平分士地方案即使在太平军占领地区也并未付诸实施，《资政新篇》限于当时的历史条件，也未能付诸实施，C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sz w:val="24"/>
                <w:szCs w:val="24"/>
              </w:rPr>
              <w:t>太平天国失败的根本原因是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sz w:val="24"/>
                <w:szCs w:val="24"/>
              </w:rPr>
              <w:t>农民阶级的局限性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sz w:val="24"/>
                <w:szCs w:val="24"/>
              </w:rPr>
              <w:t>战略失误导致北伐失利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sz w:val="24"/>
                <w:szCs w:val="24"/>
              </w:rPr>
              <w:t>遭到中外反动势力的联合绞杀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sz w:val="24"/>
                <w:szCs w:val="24"/>
              </w:rPr>
              <w:t>领导集团的内部斗争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sz w:val="24"/>
                <w:szCs w:val="24"/>
              </w:rPr>
              <w:t>下列太平天国的诸活动中，能与当时世界历史潮流同步的是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keepNext w:val="0"/>
              <w:keepLines w:val="0"/>
              <w:widowControl/>
              <w:suppressLineNumbers w:val="0"/>
              <w:spacing w:after="240" w:afterAutospacing="0"/>
              <w:jc w:val="left"/>
            </w:pPr>
            <w:r>
              <w:rPr>
                <w:b w:val="0"/>
                <w:i w:val="0"/>
                <w:color w:val="000000"/>
                <w:sz w:val="21"/>
              </w:rPr>
              <w:t> </w:t>
            </w:r>
            <w:r>
              <w:rPr>
                <w:rFonts w:ascii="宋体" w:hAnsi="宋体" w:eastAsia="宋体" w:cs="宋体"/>
                <w:sz w:val="24"/>
                <w:szCs w:val="24"/>
              </w:rPr>
              <w:t>颁布《天朝田亩制度》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sz w:val="24"/>
                <w:szCs w:val="24"/>
              </w:rPr>
              <w:t>洪仁玕《资政新篇》提出的主张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sz w:val="24"/>
                <w:szCs w:val="24"/>
              </w:rPr>
              <w:t>建立农民政权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keepNext w:val="0"/>
              <w:keepLines w:val="0"/>
              <w:widowControl/>
              <w:suppressLineNumbers w:val="0"/>
              <w:spacing w:after="240" w:afterAutospacing="0"/>
              <w:jc w:val="left"/>
              <w:rPr>
                <w:rFonts w:hint="eastAsia" w:eastAsiaTheme="minorEastAsia"/>
                <w:lang w:val="en-US" w:eastAsia="zh-CN"/>
              </w:rPr>
            </w:pPr>
            <w:r>
              <w:rPr>
                <w:rFonts w:ascii="宋体" w:hAnsi="宋体" w:eastAsia="宋体" w:cs="宋体"/>
                <w:sz w:val="24"/>
                <w:szCs w:val="24"/>
              </w:rPr>
              <w:t>规定农、副业产品的生产与分配由农村政权的基层组织实行管理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当时世界历史潮流是资本主义制度正在逐步取代封建制度，洪仁玕的《资政新篇》是一个具有资本主义色彩的方案，与当时世界历史潮流是同步的。但是限于当时的历史条件，未能付诸实施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19世纪60年代至90年代，中国发生了洋务运动。以下对洋务运动表述正确的是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洋务运动的首要目的是加强海防、边防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洋务运动是中国民族资产阶级登上政治舞台的第一次表演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洋务运动的指导思想是“自强”“求富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洋务运动客观上对中国的早期工业和民族资本主义的发展起了某些促进作用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洋务派兴办洋务事业，首先是为了购</w:t>
            </w:r>
            <w:r>
              <w:rPr>
                <w:rFonts w:hint="eastAsia" w:ascii="宋体" w:hAnsi="宋体" w:eastAsia="宋体" w:cs="宋体"/>
                <w:kern w:val="0"/>
                <w:sz w:val="24"/>
                <w:szCs w:val="24"/>
                <w:lang w:val="en-US" w:eastAsia="zh-CN" w:bidi="ar"/>
              </w:rPr>
              <w:t>买和制造洋枪洋炮以镇压农民起义，同时也</w:t>
            </w:r>
            <w:r>
              <w:rPr>
                <w:rFonts w:ascii="宋体" w:hAnsi="宋体" w:eastAsia="宋体" w:cs="宋体"/>
                <w:kern w:val="0"/>
                <w:sz w:val="24"/>
                <w:szCs w:val="24"/>
                <w:lang w:val="en-US" w:eastAsia="zh-CN" w:bidi="ar"/>
              </w:rPr>
              <w:t>有借此加强海防、边防，并乘机发展本集团的政治、经济、军事实力的意图。洋务运动的指导思想是“中学为体，西学为用”。洋务运动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的目标是“自强”“求富”。洋务运动是由封建统治阶级中的部分成员如奕诉、曾国藩、李鸿章、左宗棠、张之洞等“洋务派”搞起来的，不是中国民族资产阶级发动的。中国民族资产阶级登上政治舞台的第一次表演是戊戌维新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洋务派所标榜的洋务运动的目标是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b w:val="0"/>
                <w:i w:val="0"/>
                <w:color w:val="000000"/>
                <w:sz w:val="21"/>
              </w:rPr>
              <w:t> </w:t>
            </w:r>
            <w:r>
              <w:rPr>
                <w:rFonts w:ascii="宋体" w:hAnsi="宋体" w:eastAsia="宋体" w:cs="宋体"/>
                <w:kern w:val="0"/>
                <w:sz w:val="24"/>
                <w:szCs w:val="24"/>
                <w:lang w:val="en-US" w:eastAsia="zh-CN" w:bidi="ar"/>
              </w:rPr>
              <w:t>“自强”“求富”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“师夷长技以制夷”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b w:val="0"/>
                <w:i w:val="0"/>
                <w:color w:val="000000"/>
                <w:sz w:val="21"/>
              </w:rPr>
              <w:t> </w:t>
            </w:r>
            <w:r>
              <w:rPr>
                <w:rFonts w:ascii="宋体" w:hAnsi="宋体" w:eastAsia="宋体" w:cs="宋体"/>
                <w:kern w:val="0"/>
                <w:sz w:val="24"/>
                <w:szCs w:val="24"/>
                <w:lang w:val="en-US" w:eastAsia="zh-CN" w:bidi="ar"/>
              </w:rPr>
              <w:t>“中学为体，西学为用”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“振兴中华”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A正确。洋务运动分为前期和后期前期洋务派兴办军事工业，以“自强”为目的19世纪70年代开始，洋务派着手创办民用工业，以“求富”为目标。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p>
      <w:pPr>
        <w:rPr>
          <w:rFonts w:hint="eastAsia" w:eastAsiaTheme="minorEastAsia"/>
          <w:lang w:val="en-US" w:eastAsia="zh-CN"/>
        </w:rPr>
      </w:pPr>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在洋务运动中，洋务派通过所掌握的国家权力集中力量优先发展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民用企业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军事工业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资本主义工商业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新式农业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洋务派继承了魏源“师夷长技以制夷的思想，提出“自强”“求富”的主张，通过所掌握的国家权力集中力量优先发展军事工业，同时也试图“稍分洋商之利”，发展若干民用企业，在客观上对中国的早期工业和民族资本主义的发展起了某些促进作用。B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近代中国派遣第一批留学生是在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b w:val="0"/>
                <w:i w:val="0"/>
                <w:color w:val="000000"/>
                <w:sz w:val="21"/>
              </w:rPr>
              <w:t> </w:t>
            </w:r>
            <w:r>
              <w:rPr>
                <w:rFonts w:ascii="宋体" w:hAnsi="宋体" w:eastAsia="宋体" w:cs="宋体"/>
                <w:kern w:val="0"/>
                <w:sz w:val="24"/>
                <w:szCs w:val="24"/>
                <w:lang w:val="en-US" w:eastAsia="zh-CN" w:bidi="ar"/>
              </w:rPr>
              <w:t>洋务运动时期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戊戌维新时期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清末“新政”时期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辛亥革命时期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p>
      <w:pPr>
        <w:rPr>
          <w:rFonts w:hint="eastAsia" w:eastAsiaTheme="minorEastAsia"/>
          <w:lang w:val="en-US" w:eastAsia="zh-CN"/>
        </w:rPr>
      </w:pPr>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洋务运动期间，洋务派兴办的民用企业多数采取的方式是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官督商办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官办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官商合办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lang w:val="en-US" w:eastAsia="zh-CN"/>
              </w:rPr>
              <w:t>商办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洋务派兴办的民用企业除少数采取官办或官商合办方式外，多数都采取官督商办定价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pPr>
        <w:rPr>
          <w:rFonts w:hint="eastAsia" w:eastAsiaTheme="minorEastAsia"/>
          <w:lang w:val="en-US" w:eastAsia="zh-CN"/>
        </w:rPr>
      </w:pPr>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洋务运动期间，洋务派兴办的民用企业中，采取官督商办方式的企业基本上是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买办官僚性质的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封建主义性质的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半封建半殖民地性质的</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资本主义性质的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这些官督商办的民用企业，虽然受官僚的控制，发展受到很大限制，但基本上是资本主义性质的近代企业。D正确，A、B、C错误。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洋务运动失败的标志是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b w:val="0"/>
                <w:i w:val="0"/>
                <w:color w:val="000000"/>
                <w:sz w:val="21"/>
              </w:rPr>
              <w:t> </w:t>
            </w:r>
            <w:r>
              <w:rPr>
                <w:rFonts w:ascii="宋体" w:hAnsi="宋体" w:eastAsia="宋体" w:cs="宋体"/>
                <w:kern w:val="0"/>
                <w:sz w:val="24"/>
                <w:szCs w:val="24"/>
                <w:lang w:val="en-US" w:eastAsia="zh-CN" w:bidi="ar"/>
              </w:rPr>
              <w:t>中法战争中国的不败而败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维新派与守旧派论战中守派的失败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甲午战争中北洋海军全军覆没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《辛丑条约》的签订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甲午战争一役，洋务派经营多年的北洋海军全军覆没，标志着以“自强”“求富”为目标的洋务运动的失败。C正确。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甲午战争一役，洋务派经营多年的北洋海军全军覆没，标志着以“自强”“求富”为目标的洋务运动的失败。决定洋务运动必然失败命运的原因是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b w:val="0"/>
                <w:i w:val="0"/>
                <w:color w:val="000000"/>
                <w:sz w:val="21"/>
              </w:rPr>
              <w:t> </w:t>
            </w:r>
            <w:r>
              <w:rPr>
                <w:rFonts w:ascii="宋体" w:hAnsi="宋体" w:eastAsia="宋体" w:cs="宋体"/>
                <w:kern w:val="0"/>
                <w:sz w:val="24"/>
                <w:szCs w:val="24"/>
                <w:lang w:val="en-US" w:eastAsia="zh-CN" w:bidi="ar"/>
              </w:rPr>
              <w:t>洋务运动对外国具有依賴性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通过所掌握的国家权力集中力量优先发展军事工业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洋务运动的指导思想是“中学为体，西学为用</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洋务运动的目标是“自强”“求富”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洋务运动的指导思想是“中学为体，西学为用”，即在封建主义思想的指导下，在维持封建的上层建筑、经济基础的条件下发展一些近代企业，为维护清朝的封建统治服务。但新的生产力是同封建主义的生产关系及其上层建筑不相容的，是不可能在封建主义的桎梏下充分地发展起来的。洋务派既要发近代企业，却又采取垄断经营、侵吞商股等手段压制民族资本;既想培养洋务人才，又不愿改变封建科举制度。这就决定了洋务派企图通过吸取西方近代生产技术，来达到维护和巩固中国封建统治的目的必然失败的命运C正确。A、B、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近代中国资产阶级思想与封建主义思想的第一次正面交锋是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维新派与守旧派的论战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洋务派与顽固派的论战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b w:val="0"/>
                <w:i w:val="0"/>
                <w:color w:val="000000"/>
                <w:sz w:val="21"/>
              </w:rPr>
              <w:t> </w:t>
            </w:r>
            <w:r>
              <w:rPr>
                <w:rFonts w:ascii="宋体" w:hAnsi="宋体" w:eastAsia="宋体" w:cs="宋体"/>
                <w:kern w:val="0"/>
                <w:sz w:val="24"/>
                <w:szCs w:val="24"/>
                <w:lang w:val="en-US" w:eastAsia="zh-CN" w:bidi="ar"/>
              </w:rPr>
              <w:t>改良派与革命派的论战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革命派与洋务派的论战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中国民族资产阶级登上政治舞台的第一次表演是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b w:val="0"/>
                <w:i w:val="0"/>
                <w:color w:val="000000"/>
                <w:sz w:val="21"/>
              </w:rPr>
              <w:t> </w:t>
            </w:r>
            <w:r>
              <w:rPr>
                <w:rFonts w:ascii="宋体" w:hAnsi="宋体" w:eastAsia="宋体" w:cs="宋体"/>
                <w:kern w:val="0"/>
                <w:sz w:val="24"/>
                <w:szCs w:val="24"/>
                <w:lang w:val="en-US" w:eastAsia="zh-CN" w:bidi="ar"/>
              </w:rPr>
              <w:t>戊戌维新运动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洋务运动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辛亥革命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太平天国革命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pPr>
        <w:rPr>
          <w:rFonts w:hint="eastAsia" w:eastAsiaTheme="minorEastAsia"/>
          <w:lang w:val="en-US" w:eastAsia="zh-CN"/>
        </w:rPr>
      </w:pPr>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在维新派与守旧派之间的激烈论战中，守旧派认为“民权之说无一益而有百害”，“民权之说一倡，愚民必喜，乱民必作，纪纲不行，大乱四起。”维新派则运用西方资产阶级政治学说，对封建君主专制制度作了批判。谭嗣同指出:“君末也;民本也。”严复甚至认为，国家是“民之公产”，王侯将相不过是“通国之公仆隶”，而专制帝王则是“窃国者耳”。这说明维新派主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b w:val="0"/>
                <w:i w:val="0"/>
                <w:color w:val="000000"/>
                <w:sz w:val="21"/>
              </w:rPr>
              <w:t> </w:t>
            </w:r>
            <w:r>
              <w:rPr>
                <w:rFonts w:ascii="宋体" w:hAnsi="宋体" w:eastAsia="宋体" w:cs="宋体"/>
                <w:kern w:val="0"/>
                <w:sz w:val="24"/>
                <w:szCs w:val="24"/>
                <w:lang w:val="en-US" w:eastAsia="zh-CN" w:bidi="ar"/>
              </w:rPr>
              <w:t>只有“兴民权改民主”，才是中国的唯一出路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keepNext w:val="0"/>
              <w:keepLines w:val="0"/>
              <w:widowControl/>
              <w:suppressLineNumbers w:val="0"/>
              <w:spacing w:after="240" w:afterAutospacing="0"/>
              <w:jc w:val="left"/>
              <w:rPr>
                <w:lang w:eastAsia="zh-CN"/>
              </w:rPr>
            </w:pPr>
            <w:r>
              <w:rPr>
                <w:rFonts w:ascii="宋体" w:hAnsi="宋体" w:eastAsia="宋体" w:cs="宋体"/>
                <w:kern w:val="0"/>
                <w:sz w:val="24"/>
                <w:szCs w:val="24"/>
                <w:lang w:val="en-US" w:eastAsia="zh-CN" w:bidi="ar"/>
              </w:rPr>
              <w:t>推翻帝制，实行共和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b w:val="0"/>
                <w:i w:val="0"/>
                <w:color w:val="000000"/>
                <w:sz w:val="21"/>
              </w:rPr>
              <w:t> </w:t>
            </w:r>
            <w:r>
              <w:rPr>
                <w:rFonts w:ascii="宋体" w:hAnsi="宋体" w:eastAsia="宋体" w:cs="宋体"/>
                <w:kern w:val="0"/>
                <w:sz w:val="24"/>
                <w:szCs w:val="24"/>
                <w:lang w:val="en-US" w:eastAsia="zh-CN" w:bidi="ar"/>
              </w:rPr>
              <w:t>进行社会革命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兴民权、设议院，实行君主立宪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要不要兴民权、设议院，实行君主立宪是维新派与守旧派论战的问题之一。维新派认为只有君主立宪制度才是当时中国理想的政治方案，兴民权、设议院，实行君主立宪，才是“治国之大经”。D正确。A、B、C都是革命派与改良派论战中革命派的观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1904年至1905年，日俄两国为了争夺在华利益，竟然在中国东北进行战争。清政府却宣称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实行新政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支持日本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局外中立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支持俄国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发生在中国的日俄战争是20世纪初</w:t>
            </w:r>
            <w:r>
              <w:rPr>
                <w:rFonts w:hint="eastAsia" w:ascii="宋体" w:hAnsi="宋体" w:eastAsia="宋体" w:cs="宋体"/>
                <w:kern w:val="0"/>
                <w:sz w:val="24"/>
                <w:szCs w:val="24"/>
                <w:lang w:val="en-US" w:eastAsia="zh-CN" w:bidi="ar"/>
              </w:rPr>
              <w:t>第一场帝国主义战争，清政府却竟然宣传局外中立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辛亥革命于君主专制制度的终结</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清政府于1901年宣布实行“新政”以后，又于1906年宜布“预备仿行宪政”，于1908年颁布《钦定宪法大纲》，制定了预备立宪期为9年的君主立宪方案。清政府改革的根本目的在于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延续清王朝的反动统治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发展资本主义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缓和阶级矛盾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挽救民族危机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中国同盟会成立时确定的政治纲领是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反对君主立宪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实行民族主义、民权主义、民生主义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驱除鞑虏，恢复中国，创立合众政府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驱除鞑虏，恢复中华，创立民园，平均地权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中国同盟会是1905年8月在日本东京成立的，其成立之始便接受孙中山提议，以“驱除鞑虏，恢复中华，创立民国，平均地权”作为同盟会的政治纲领，故本题的正确答案为D。A项“反对君主立宪”是同盟会成立前后资产阶级革命民主派从事革命活动的主要任务之一，B项“实行民族主义、民权主义、民生主义”是同盟会成立以后才确立的较完备的资产阶级民主革命纲领，它是1905年11月孙中山在《《民报)发刊词》中首次概括提出的，以后又得到进一步闸释和说明;C项“驱除鞑虏，恢复中国，创立合众政府”则是1894年孙中山创建资产阶级革命团体兴中会时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出的革命口号。此三项均与题意不符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近代中国第一个领导资产阶级革命的全国性政党是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中国同盟会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中华革命党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兴中会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光复会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中华革命党于1914年由孙中山在日本组织，坚持反袁武装斗争。由于中华革命党提不出能够动员群众的革命纲领，人党者又必须宣誓绝对服从孙中山个人，带有强烈的宗派性，严重脱离群众，因而参加的人数很少，社会影响不大。近代革命团体光复会1904年11月正式成立于上海。它由蔡元培章炳麟、陶成章等发起，蔡元培任会长，宗旨是“光复汉族，还我山河，以身许国，功成身退”，以暗杀和武装暴动为革命的主要手段905年与兴中会、华兴会联合成立中国同盟会，但仍有部分会员独立活动。A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1905年11月，孙中山在《民报》发刊词中将中国同盟会的纲领概括为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创立民国、平均地权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驱除鞑虏、恢复中华、创立合众政府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民族主义、民权主义、民生主义</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联俄、联共、扶助农工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三民主义中民权主义的内容是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驱除鞑虏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恢复中华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创立民国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平均地权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eastAsia="zh-CN"/>
              </w:rPr>
            </w:pPr>
            <w:r>
              <w:rPr>
                <w:rFonts w:ascii="宋体" w:hAnsi="宋体" w:eastAsia="宋体" w:cs="宋体"/>
                <w:kern w:val="0"/>
                <w:sz w:val="24"/>
                <w:szCs w:val="24"/>
                <w:lang w:val="en-US" w:eastAsia="zh-CN" w:bidi="ar"/>
              </w:rPr>
              <w:t>三民主义中，民族主义包括“驱除鞑虏，恢复中华”两项内容，民权主义包括“创立民国”的内容，民生主义的内容为“平均地权”。C正确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在孙中山的思想中，“平均地权”、“节制资本”属于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民族主义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民权主义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民生主义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民主主义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孙中山三民主义中的民生主义最初指“平均地权”。孙中山主张核定全国土地的地价，其现有地价，仍属原主，革命后的增价，则归国家，为国民共享，国家还可按原定地价收买地主土地，使地主不能因地价上涨而坐享其利，以防止出现贫富悬殊的现象。后来，孙中山又提出“节制资本”，强调“私有资本制度不能操纵国民之生计”。故C是正确选项。</w:t>
            </w:r>
            <w:r>
              <w:rPr>
                <w:rFonts w:hint="eastAsia" w:ascii="宋体" w:hAnsi="宋体" w:eastAsia="宋体" w:cs="宋体"/>
                <w:kern w:val="0"/>
                <w:sz w:val="24"/>
                <w:szCs w:val="24"/>
                <w:lang w:val="en-US" w:eastAsia="zh-CN" w:bidi="ar"/>
              </w:rPr>
              <w:t>D选</w:t>
            </w:r>
            <w:r>
              <w:rPr>
                <w:rFonts w:ascii="宋体" w:hAnsi="宋体" w:eastAsia="宋体" w:cs="宋体"/>
                <w:kern w:val="0"/>
                <w:sz w:val="24"/>
                <w:szCs w:val="24"/>
                <w:lang w:val="en-US" w:eastAsia="zh-CN" w:bidi="ar"/>
              </w:rPr>
              <w:t>项民主主义不属于三民主义的内容，A、B与题干要求不符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孙中山认为，西方资本主义在发展中出现了诸多社会问题。针对这些问题，他试图探讨一种劳永逸的办法，。既使中国富强，又避免产生贫富悬殊的现象，避免社会危机。为此，孙中山提出了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vAlign w:val="top"/>
          </w:tcPr>
          <w:p>
            <w:pPr>
              <w:spacing w:after="0" w:line="240" w:lineRule="auto"/>
            </w:pPr>
            <w:r>
              <w:rPr>
                <w:rFonts w:ascii="宋体" w:hAnsi="宋体" w:eastAsia="宋体" w:cs="宋体"/>
                <w:kern w:val="0"/>
                <w:sz w:val="24"/>
                <w:szCs w:val="24"/>
                <w:lang w:val="en-US" w:eastAsia="zh-CN" w:bidi="ar"/>
              </w:rPr>
              <w:t>民族主义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vAlign w:val="top"/>
          </w:tcPr>
          <w:p>
            <w:pPr>
              <w:spacing w:after="0"/>
              <w:jc w:val="left"/>
              <w:rPr>
                <w:lang w:eastAsia="zh-CN"/>
              </w:rPr>
            </w:pPr>
            <w:r>
              <w:rPr>
                <w:rFonts w:ascii="宋体" w:hAnsi="宋体" w:eastAsia="宋体" w:cs="宋体"/>
                <w:kern w:val="0"/>
                <w:sz w:val="24"/>
                <w:szCs w:val="24"/>
                <w:lang w:val="en-US" w:eastAsia="zh-CN" w:bidi="ar"/>
              </w:rPr>
              <w:t>民权主义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vAlign w:val="top"/>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民生主义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vAlign w:val="top"/>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民主主义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孙中山认为，西方资本主义发展中的请多社会问题，其根源在于未能解决土地问题，因此他试图探讨一种一劳永逸的办法，既使中国富强，又避免产生贫富悬殊的现象，避免社会危机。为此，他希望“举政治革命、社会革命毕其功于一役”，提出了民生主义。民生主义在当时指的是“平均地权”，也就是孙中山所说的社会革命。D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1905年11月，在同盟会机关报《民报》发刊词中，孙中山将同盟会的纲领概括为三大主义，即民族主义、民权主义、民生主义，后被称为“三民主义”。其中的民生主义指的是“平均地权所采用的方法是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b w:val="0"/>
                <w:i w:val="0"/>
                <w:color w:val="000000"/>
                <w:sz w:val="21"/>
              </w:rPr>
              <w:t> </w:t>
            </w:r>
            <w:r>
              <w:rPr>
                <w:rFonts w:ascii="宋体" w:hAnsi="宋体" w:eastAsia="宋体" w:cs="宋体"/>
                <w:kern w:val="0"/>
                <w:sz w:val="24"/>
                <w:szCs w:val="24"/>
                <w:lang w:val="en-US" w:eastAsia="zh-CN" w:bidi="ar"/>
              </w:rPr>
              <w:t>征收地价税和土地增价归公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将土地所有权分给农民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b w:val="0"/>
                <w:i w:val="0"/>
                <w:color w:val="000000"/>
                <w:sz w:val="21"/>
              </w:rPr>
              <w:t> </w:t>
            </w:r>
            <w:r>
              <w:rPr>
                <w:rFonts w:ascii="宋体" w:hAnsi="宋体" w:eastAsia="宋体" w:cs="宋体"/>
                <w:kern w:val="0"/>
                <w:sz w:val="24"/>
                <w:szCs w:val="24"/>
                <w:lang w:val="en-US" w:eastAsia="zh-CN" w:bidi="ar"/>
              </w:rPr>
              <w:t>废除封建土地所有制，但保留资产阶级的土地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核定全国土地，按照“耕者有其田”的原则平分给农民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205" w:hRule="atLeast"/>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民生主义即社会革命，指的是“平均地权”，也就是核定全国土地的地价，其现有之地价，仍属原主;革命后的增价，则归国家，为国民共享。国家还可按原定地价收买地主的土地。A正确。但是，“平均地权”并非将土地所有权分给农民，没有正面触及封建土地所有制，不能满足广大农民的土地要求，在革命中难以成为发动广大工农群众的理论武器。B、C、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1956年，毛泽单东在《纪念孙中山先生》一文中指出:“纪念伟大的革命先行者孙中山先生!纪念他在中国民主革命准备时期，以鲜明的中国革命民主派立场，同中国改良派作了尖锐的斗争他在这一场斗争中是中国革命民主派的旗帜。”1905年至1907年间资产阶级革命派和改良派论战的焦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要不要以革命手段推翻清王朝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要不要推翻帝制，实行共和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要不要反对外国帝国主义列强的侵略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要不要进行社会革命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资产阶级革命派与改良派论战主要是针对三个方面，分别是:要不要以革命手段推翻清王朝;要不要推翻帝制，实行共和;要不要进行社会革命。其中论战的焦点集中在要不要以革命手段推翻清王朝上。A正确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p>
      <w:pPr>
        <w:rPr>
          <w:rFonts w:hint="eastAsia" w:eastAsiaTheme="minorEastAsia"/>
          <w:b/>
          <w:bCs/>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在辛亥革命爆发前，孙中山领导中国同盟会发动的武装起义中影响最大的是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黄花岗起义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惠州起义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萍浏醴起义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镇南关起义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val="en-US" w:eastAsia="zh-CN"/>
              </w:rPr>
            </w:pPr>
            <w:r>
              <w:rPr>
                <w:rFonts w:hint="eastAsia"/>
                <w:lang w:val="en-US" w:eastAsia="zh-CN"/>
              </w:rPr>
              <w:t>注意：；历史上有多次广州起义，1911年4月27日因为烈士葬在黄花岗，所以史称黄花岗起义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中国历中上第一部具有资产阶级共和国宪法性质的法典是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《铁定宪法大纲》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《中华民国临时约法》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《中华民国约法》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《训政纲领》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B正确。《钦定宪法大纲》是清政府于1908年颁布的;《中华民国约法》是1914年5月食世凯公然撕毁《中华民国临时约法》后炮是年10月国民党中央常务会议通过的纲领性文件，实质是在中国实行国民党的一党专政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南京临时政府在《告友邦书》中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决定废除清政府与列强所订的一切不平等条约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企图承认清政府与列强所订的一切不平等条约和清政府所欠的一切外债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决定拒绝偿还清政府所欠的一切外债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决定拒绝偿还清政府与列强所订的不平等条约中的赔款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南京临时政府的《告友邦书》，企图用承认清政府与列强所订的一切不平等条约和清政府所欠的一切外债，来换取列强承认中华民国。这是南京临时政府的局限性。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在1840年至1919年期间，比较完全意义上的资产阶级民主革命是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tabs>
                <w:tab w:val="left" w:pos="353"/>
              </w:tabs>
              <w:spacing w:after="0" w:line="240" w:lineRule="auto"/>
              <w:rPr>
                <w:rFonts w:hint="eastAsia" w:eastAsiaTheme="minorEastAsia"/>
                <w:lang w:eastAsia="zh-CN"/>
              </w:rPr>
            </w:pPr>
            <w:r>
              <w:rPr>
                <w:rFonts w:ascii="宋体" w:hAnsi="宋体" w:eastAsia="宋体" w:cs="宋体"/>
                <w:kern w:val="0"/>
                <w:sz w:val="24"/>
                <w:szCs w:val="24"/>
                <w:lang w:val="en-US" w:eastAsia="zh-CN" w:bidi="ar"/>
              </w:rPr>
              <w:t>辛亥革命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戊戌维新运动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太平天国革命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义和团运动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1913年3月，袁世凯指使心腹收买刺客暗杀了宋教仁，孙中山开始看清袁世凯的真面目，毅然发动了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二次革命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护国运动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护法战争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北伐战争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1913年宋教仁被刺后，孙中山毅然发动武装反袁的“二次革命”，A正确。袁世凯在1915年12月于北京宣布接受帝制，蔡锷等在云南组织“护国军”，宣布独立，很快形成席卷半个中国的护国运动。护法运动是指1917年7月到1918年5月，以孙中山为首的资产阶级革命党人为维护临时约法、恢复国会，联合西南军阀共同进行的反对北洋军阀独裁统治的斗争。1925年7月1日，国民政府在广州建立，1926年7月，以推翻北洋军阀统治为目标的北伐战争开始。B、C、D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标志着整个中国民族资产阶级领导的旧民主主义革命终结的是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b w:val="0"/>
                <w:i w:val="0"/>
                <w:color w:val="000000"/>
                <w:sz w:val="21"/>
              </w:rPr>
              <w:t> </w:t>
            </w:r>
            <w:r>
              <w:rPr>
                <w:rFonts w:ascii="宋体" w:hAnsi="宋体" w:eastAsia="宋体" w:cs="宋体"/>
                <w:kern w:val="0"/>
                <w:sz w:val="24"/>
                <w:szCs w:val="24"/>
                <w:lang w:val="en-US" w:eastAsia="zh-CN" w:bidi="ar"/>
              </w:rPr>
              <w:t>二次革命的失败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护国运动的失败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护法运动的失败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保路风的失败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戊戌变法是中国民族资产阶级登上政治舞台的第一次表演，辛亥革命则开创了完全意义上的近代民族民主革命。两者的共同点是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都主张改革君主专制制度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都是自下而上的救亡运动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都主张在中国发展资本主义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都提出了明确的反帝反封建的纲领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eastAsia="zh-CN"/>
              </w:rPr>
            </w:pPr>
            <w:r>
              <w:rPr>
                <w:rFonts w:ascii="宋体" w:hAnsi="宋体" w:eastAsia="宋体" w:cs="宋体"/>
                <w:kern w:val="0"/>
                <w:sz w:val="24"/>
                <w:szCs w:val="24"/>
                <w:lang w:val="en-US" w:eastAsia="zh-CN" w:bidi="ar"/>
              </w:rPr>
              <w:t>C正确。戊戌变法主张君主立宪，依靠皇帝变法，而辛亥革命用暴力推翻了君主专制制度，建立了共和国，A错误。戊戌变法走自上而下的改良道路，B错误。辛亥革命没有提出彻底的反帝反封建的革命纲领，他们提出反帝的口号，也没有认识到必须反对整个封建统治阶级;维新派既不敢智慧学否定封建主义，也对帝国主义抱有幻想，幻想西方列强能帮助自己变法维新。因此，辛亥革命和戊戌变法都没有提出明确的反帝反封建的纲领，D内容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对国家出路的早期探索</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新文化运动是从1915年9月陈独秀在上海创办《青年杂志》(后改名《新青年》)开始的。新文化运动是中国历史上一次前所未有的启蒙运动和空前深刻的思想解放运动，具有重要的意义。以下选项内容不正确的是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新文化运动提出的基本口号是民主和科学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新文化运动的主要阵地是《新青年》杂志和北京大学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新文化运动是新民主主义的文化运动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新文化运动为外国各种思想流派传人中国敞开了大门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五四以前的新文化运动主要是资产阶级民主主义的新文化反对封建主义的旧文化;五四以后的新文化运动，马克思主义开始逐步地在思想文化领域中发挥指导作用是新民主主义的文化运动，C错误，符合题意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开天辟地的大事变</w:t>
            </w:r>
          </w:p>
        </w:tc>
      </w:tr>
    </w:tbl>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新民主主义革命的开端是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五四运动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中国共产党的成立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中国无产阶级的产生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中共二大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ascii="宋体" w:hAnsi="宋体" w:eastAsia="宋体" w:cs="宋体"/>
                <w:kern w:val="0"/>
                <w:sz w:val="24"/>
                <w:szCs w:val="24"/>
                <w:lang w:val="en-US" w:eastAsia="zh-CN" w:bidi="ar"/>
              </w:rPr>
              <w:t>五四运动具有以幸亥革命为代表旧</w:t>
            </w:r>
            <w:r>
              <w:rPr>
                <w:rFonts w:ascii="宋体" w:hAnsi="宋体" w:eastAsia="宋体" w:cs="宋体"/>
                <w:kern w:val="0"/>
                <w:sz w:val="24"/>
                <w:szCs w:val="24"/>
                <w:lang w:val="en-US" w:eastAsia="zh-CN" w:bidi="ar"/>
              </w:rPr>
              <w:t>民主主义革命所不具备的历史特点和历史意义，所以成为中国新民主主义革命的伟大开端:第一，五四运动表现了反帝反封建的彻底性;第二，五四运动是一次真正的群众运动;第三，五四运动促进了马克思主义在中国的传播及其与中国工人运动的结合;第四，五运动发生在俄国十月革命之后，发生在无产阶级社会主义革命的新时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开天辟地的大事变</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1919年5月爆发的五四运动，是中国近代史上一个划时代的事件。关于这个运动说法正确的是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改变了中国半殖民地半封建社会的性质，中国革命从此进入新民主主义革命时期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工人阶级开始代替资产阶级成了资产阶级民主革命的主力军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促进了新思想的传播，为新文化运动的兴起准备了理论基础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表现了反帝反封建的彻底性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五四运动是中国革命的新阶段即新民主主义革命阶段的开端，但它没有改变中国半殖民地半封建社会的性质;工人阶级是新民主主义革命的领导阶级，但不是主力军(民主革命的主力军是农民);五四运动发生在新文化运动之后，A、B、C错误。D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开天辟地的大事变</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1919年五四运动爆发的直接导火线是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北洋政府与日本签订“二十一条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华盛顿会议上中国外交的失败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俄国十月革命的胜利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巴黎和会上中国外交的失败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b/>
                <w:bCs/>
                <w:lang w:val="en-US" w:eastAsia="zh-CN"/>
              </w:rPr>
            </w:pPr>
            <w:r>
              <w:rPr>
                <w:rFonts w:ascii="宋体" w:hAnsi="宋体" w:eastAsia="宋体" w:cs="宋体"/>
                <w:kern w:val="0"/>
                <w:sz w:val="24"/>
                <w:szCs w:val="24"/>
                <w:lang w:val="en-US" w:eastAsia="zh-CN" w:bidi="ar"/>
              </w:rPr>
              <w:t>1919年1月，第一次世界大战中的战胜国与战败国在巴黎召开和会，中国作为战胜国参加，但会议把战败国德国在华的权利转让给日本。北洋政府准备在丧权辱国的条</w:t>
            </w:r>
            <w:r>
              <w:rPr>
                <w:rFonts w:hint="eastAsia" w:ascii="宋体" w:hAnsi="宋体" w:eastAsia="宋体" w:cs="宋体"/>
                <w:kern w:val="0"/>
                <w:sz w:val="24"/>
                <w:szCs w:val="24"/>
                <w:lang w:val="en-US" w:eastAsia="zh-CN" w:bidi="ar"/>
              </w:rPr>
              <w:t>约上签字，基于此事件，北平学生发动了五四爱国运动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开天辟地的大事变</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十月革命诞生的社会主义俄国号召反对帝国主义，并以新的平等的态度对待中国，有力地推动了社会主义思想在中国的传播。中国的第一个马克思主义者是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6" w:hRule="atLeast"/>
          <w:jc w:val="center"/>
        </w:trPr>
        <w:tc>
          <w:tcPr>
            <w:tcW w:w="1200" w:type="dxa"/>
            <w:shd w:val="clear" w:color="auto" w:fill="EEEEEE"/>
          </w:tcPr>
          <w:p>
            <w:pPr>
              <w:spacing w:after="0" w:line="240" w:lineRule="auto"/>
            </w:pPr>
            <w:r>
              <w:rPr>
                <w:b/>
              </w:rPr>
              <w:t>选项A</w:t>
            </w:r>
          </w:p>
        </w:tc>
        <w:tc>
          <w:tcPr>
            <w:tcW w:w="7825" w:type="dxa"/>
          </w:tcPr>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陈独秀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李大钊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李达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5" w:hRule="atLeast"/>
          <w:jc w:val="center"/>
        </w:trPr>
        <w:tc>
          <w:tcPr>
            <w:tcW w:w="1200" w:type="dxa"/>
            <w:shd w:val="clear" w:color="auto" w:fill="EEEEEE"/>
          </w:tcPr>
          <w:p>
            <w:pPr>
              <w:spacing w:after="0" w:line="240" w:lineRule="auto"/>
            </w:pPr>
            <w:r>
              <w:rPr>
                <w:b/>
              </w:rPr>
              <w:t>选项D</w:t>
            </w:r>
          </w:p>
        </w:tc>
        <w:tc>
          <w:tcPr>
            <w:tcW w:w="7825" w:type="dxa"/>
          </w:tcPr>
          <w:p>
            <w:pPr>
              <w:keepNext w:val="0"/>
              <w:keepLines w:val="0"/>
              <w:widowControl/>
              <w:suppressLineNumbers w:val="0"/>
              <w:spacing w:after="240" w:afterAutospacing="0"/>
              <w:jc w:val="left"/>
              <w:rPr>
                <w:rFonts w:hint="eastAsia" w:eastAsiaTheme="minorEastAsia"/>
                <w:lang w:val="en-US" w:eastAsia="zh-CN"/>
              </w:rPr>
            </w:pPr>
            <w:r>
              <w:rPr>
                <w:rFonts w:ascii="宋体" w:hAnsi="宋体" w:eastAsia="宋体" w:cs="宋体"/>
                <w:kern w:val="0"/>
                <w:sz w:val="24"/>
                <w:szCs w:val="24"/>
                <w:lang w:val="en-US" w:eastAsia="zh-CN" w:bidi="ar"/>
              </w:rPr>
              <w:t>瞿秋白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在中国大地上率先举起马克思主义旗帜的，是李大钊。他的代表作有:1918年7月发表的《法俄革命之比较观》;1918年11月、12月发表的《庶民的胜利》和《 Bolshevism的胜利》:1919年9月、11月发表的《我的马克思主义观》。B正</w:t>
            </w:r>
            <w:r>
              <w:rPr>
                <w:rFonts w:hint="eastAsia" w:ascii="宋体" w:hAnsi="宋体" w:eastAsia="宋体" w:cs="宋体"/>
                <w:kern w:val="0"/>
                <w:sz w:val="24"/>
                <w:szCs w:val="24"/>
                <w:lang w:val="en-US" w:eastAsia="zh-CN" w:bidi="ar"/>
              </w:rPr>
              <w:t>确</w:t>
            </w:r>
            <w:r>
              <w:rPr>
                <w:rFonts w:ascii="宋体" w:hAnsi="宋体" w:eastAsia="宋体" w:cs="宋体"/>
                <w:kern w:val="0"/>
                <w:sz w:val="24"/>
                <w:szCs w:val="24"/>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开天辟地的大事变</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中国工人运动第一次高潮起点的标志是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安源路矿工人买工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京汉铁路工人罢工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香港海员罢工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开煤矿工人罢工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中国共产党成立后，党的工作重点在发展工人运动方面。从1922年1月香港海员罢工到1923年2月京汉铁路工人罢工，在中国共产党的领导、组织、推动下，中国掀起了第一个工人运动的高潮。安源路矿工人罢工发生在1922年9月，开滦煤矿工人罢工发生在1922年10月，京汉铁路工人罢工则是1923年2月发生的，它是第一次工人运动高潮的“顶点”，而不是题目中所要求回答的“起点”。这三次罢工都比香港海员罢工要晚，不符合题目中要求的“起点的标志”。因此，本题正确答案只能是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开天辟地的大事变</w:t>
            </w:r>
          </w:p>
        </w:tc>
      </w:tr>
    </w:tbl>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五四运动以后，社会主义思潮在中国蓬勃兴起，马克思主义开始在知识界中得到传播。中国早期信仰马克思主义的人物的队伍，主要是由三种人组成的，其主体部分是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五四爱国运动的左翼骨干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五四以前的新文化运动的精神领抽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原中国同盟会会员、辛亥革命时期的活动家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第一批工人运动的组织者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中国早期马克思主义者的队伍，主要是由五四以前的新文化运动的精神领袖、五四爱国运动的左翼骨干和一部分原中国同盟会会员、辛亥革命时期的活动家三种人组成的。其中李大钊、陈独秀属于先驱者和擎旗人，毛泽东等五四运动的左翼骨干则是其主体部分。A正确，B、C、D错误</w:t>
            </w:r>
            <w:r>
              <w:rPr>
                <w:rFonts w:ascii="宋体" w:hAnsi="宋体" w:eastAsia="宋体" w:cs="宋体"/>
                <w:kern w:val="0"/>
                <w:sz w:val="24"/>
                <w:szCs w:val="24"/>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开天辟地的大事变</w:t>
            </w:r>
          </w:p>
        </w:tc>
      </w:tr>
    </w:tbl>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中国共产党是在特定的社会历史条件下成立的，具有自己的历史特点。以下不属于中国共产党创建的历史特点的是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一开始就是一个以马克思列宁主义理论为基础的党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党的阶级基础工人阶级具有坚定的革命性，没有社会改良主义的基础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党内出身于小资产阶级的党员占有相当大的数量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党成立时就提出了反帝反封建的民主革命的纲领，指出了明确的斗争目标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A、B、C是中国共产党创建时的历史特点，不符合题意。党成立时并没有提出反帝反封建的民主革命纲领，反帝反封建的民主革命纲领是在1922年党的二大上提出的，D符合题意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开天辟地的大事变</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在1922年召开的中共二大上，中国共产党第一次明确提出了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新民主主义革命总路线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无产阶级领导权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土地革命的总路线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反帝反封建的民主革命纲领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35"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中共二大第一次明确提出了反帝反封建的民主革命纲领。D正确。1939年毛泽东</w:t>
            </w:r>
            <w:r>
              <w:rPr>
                <w:rFonts w:hint="eastAsia" w:ascii="宋体" w:hAnsi="宋体" w:eastAsia="宋体" w:cs="宋体"/>
                <w:kern w:val="0"/>
                <w:sz w:val="24"/>
                <w:szCs w:val="24"/>
                <w:lang w:val="en-US" w:eastAsia="zh-CN" w:bidi="ar"/>
              </w:rPr>
              <w:t>在《中国革命和中国共产党》以文中，第一次提出了新民主主义革命的科学概念和总路线的内容。1948年，他在在晋绥干部会议上的讲话中完整地表述了总路线的内容和土地革命的总路线。A,C错误。第一次明确提出坚持无产阶级领导权和农民同盟军的思想是在党的四大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开天辟地的大事变</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val="en-US" w:eastAsia="zh-CN"/>
              </w:rPr>
            </w:pPr>
            <w:r>
              <w:rPr>
                <w:rFonts w:ascii="宋体" w:hAnsi="宋体" w:eastAsia="宋体" w:cs="宋体"/>
                <w:kern w:val="0"/>
                <w:sz w:val="24"/>
                <w:szCs w:val="24"/>
                <w:lang w:val="en-US" w:eastAsia="zh-CN" w:bidi="ar"/>
              </w:rPr>
              <w:t>中共二大第一次提出了反帝反封建的民主革命纲领，为中国人民指出了明确的斗争</w:t>
            </w:r>
            <w:r>
              <w:rPr>
                <w:rFonts w:hint="eastAsia" w:ascii="宋体" w:hAnsi="宋体" w:eastAsia="宋体" w:cs="宋体"/>
                <w:kern w:val="0"/>
                <w:sz w:val="24"/>
                <w:szCs w:val="24"/>
                <w:lang w:val="en-US" w:eastAsia="zh-CN" w:bidi="ar"/>
              </w:rPr>
              <w:t>目标。同时，</w:t>
            </w:r>
            <w:r>
              <w:rPr>
                <w:rFonts w:ascii="宋体" w:hAnsi="宋体" w:eastAsia="宋体" w:cs="宋体"/>
                <w:kern w:val="0"/>
                <w:sz w:val="24"/>
                <w:szCs w:val="24"/>
                <w:lang w:val="en-US" w:eastAsia="zh-CN" w:bidi="ar"/>
              </w:rPr>
              <w:t>开始采取民族资产阶级、小资产阶级的政党和政治派别没有采取过、也不可能采取的革命方</w:t>
            </w:r>
            <w:r>
              <w:rPr>
                <w:rFonts w:hint="eastAsia" w:ascii="宋体" w:hAnsi="宋体" w:eastAsia="宋体" w:cs="宋体"/>
                <w:kern w:val="0"/>
                <w:sz w:val="24"/>
                <w:szCs w:val="24"/>
                <w:lang w:val="en-US" w:eastAsia="zh-CN" w:bidi="ar"/>
              </w:rPr>
              <w:t>发法，即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eastAsiaTheme="minorEastAsia"/>
                <w:lang w:val="en-US" w:eastAsia="zh-CN"/>
              </w:rPr>
            </w:pPr>
            <w:r>
              <w:rPr>
                <w:rFonts w:hint="eastAsia"/>
                <w:lang w:val="en-US" w:eastAsia="zh-CN"/>
              </w:rPr>
              <w:t>群众路线的方法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val="en-US" w:eastAsia="zh-CN"/>
              </w:rPr>
            </w:pPr>
            <w:r>
              <w:rPr>
                <w:rFonts w:hint="eastAsia"/>
                <w:lang w:val="en-US" w:eastAsia="zh-CN"/>
              </w:rPr>
              <w:t>土地革命的方法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lang w:val="en-US" w:eastAsia="zh-CN"/>
              </w:rPr>
              <w:t>武装斗争的方法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lang w:val="en-US" w:eastAsia="zh-CN"/>
              </w:rPr>
              <w:t>统一战线的方法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88"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中共二大指出:“我们既然是为无产群众奋斗的政党，我们便要到群众中去’，要组成一个大的群众党′。“这个党不仅“内部必须有适应于革命的组织与训练”，而且“党的一切运动都必须深入到广大的群众里面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都“必须是不离开群众的”。这意味着，中共</w:t>
            </w:r>
            <w:r>
              <w:rPr>
                <w:rFonts w:hint="eastAsia" w:ascii="宋体" w:hAnsi="宋体" w:eastAsia="宋体" w:cs="宋体"/>
                <w:kern w:val="0"/>
                <w:sz w:val="24"/>
                <w:szCs w:val="24"/>
                <w:lang w:val="en-US" w:eastAsia="zh-CN" w:bidi="ar"/>
              </w:rPr>
              <w:t>二</w:t>
            </w:r>
            <w:r>
              <w:rPr>
                <w:rFonts w:ascii="宋体" w:hAnsi="宋体" w:eastAsia="宋体" w:cs="宋体"/>
                <w:kern w:val="0"/>
                <w:sz w:val="24"/>
                <w:szCs w:val="24"/>
                <w:lang w:val="en-US" w:eastAsia="zh-CN" w:bidi="ar"/>
              </w:rPr>
              <w:t>大采取了民族资产阶级、小资产阶级的政党和政治派别没有采取过、也不可能采取的革命方法，即群众路线的方法。相信群众、依靠群众，是关系革命成败的一个大问题。以往的斗争之所以成效甚少，就在于未能充分地发动群众。A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开天辟地的大事变</w:t>
            </w:r>
          </w:p>
        </w:tc>
      </w:tr>
    </w:tbl>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中国共产党正式决定全体共产党员以个人名义加人国民党，同孙中山领导的国民党建立统一战线的会议是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eastAsiaTheme="minorEastAsia"/>
                <w:lang w:val="en-US" w:eastAsia="zh-CN"/>
              </w:rPr>
            </w:pPr>
            <w:r>
              <w:rPr>
                <w:rFonts w:hint="eastAsia"/>
                <w:lang w:val="en-US" w:eastAsia="zh-CN"/>
              </w:rPr>
              <w:t>中共一大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val="en-US" w:eastAsia="zh-CN"/>
              </w:rPr>
            </w:pPr>
            <w:r>
              <w:rPr>
                <w:rFonts w:hint="eastAsia"/>
                <w:lang w:val="en-US" w:eastAsia="zh-CN"/>
              </w:rPr>
              <w:t>中共二大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lang w:val="en-US" w:eastAsia="zh-CN"/>
              </w:rPr>
              <w:t>中共三大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lang w:val="en-US" w:eastAsia="zh-CN"/>
              </w:rPr>
              <w:t>中共四大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88"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开天辟地的大事变</w:t>
            </w:r>
          </w:p>
        </w:tc>
      </w:tr>
    </w:tbl>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第一次国共合作正式形成的标志是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eastAsiaTheme="minorEastAsia"/>
                <w:lang w:val="en-US" w:eastAsia="zh-CN"/>
              </w:rPr>
            </w:pPr>
            <w:r>
              <w:rPr>
                <w:rFonts w:hint="eastAsia"/>
                <w:lang w:val="en-US" w:eastAsia="zh-CN"/>
              </w:rPr>
              <w:t>中共三大的召开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val="en-US" w:eastAsia="zh-CN"/>
              </w:rPr>
            </w:pPr>
            <w:r>
              <w:rPr>
                <w:rFonts w:hint="eastAsia"/>
                <w:lang w:val="en-US" w:eastAsia="zh-CN"/>
              </w:rPr>
              <w:t>黄埔军校的建立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lang w:val="en-US" w:eastAsia="zh-CN"/>
              </w:rPr>
              <w:t>国民党一大的召开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lang w:val="en-US" w:eastAsia="zh-CN"/>
              </w:rPr>
              <w:t>广州国民政府的建立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88"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1924年1月国民党一大在孙中山主持下在广州召开，大会通过的宣言对三民主义作出了新的解释，实际上确定了联俄、联共扶助农工三大革命政策。这样，国民党一大的成功召开，就标志着第一次国共合作的正式形成。C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开天辟地的大事变</w:t>
            </w:r>
          </w:p>
        </w:tc>
      </w:tr>
    </w:tbl>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在新民主主义革命时期，中国共产党与国民党实行过两次合作，第一次是建立国民革命联合战线，第二次是建立抗目民族统一战线。以下选项中正确反映第一次国共合作的是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广泛的民族性和复杂的阶级矛盾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国共双方有政权有军队的合作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合作双方采取党外合作的组织形式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合作双方具有共同的政治基础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88"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A、B是第二次国共合作的特点，不选</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第一次国共合作是采取党内合作的形式，C错误。孙中山的新三民主义的政纲同中共在民主革命阶段的纲领基本一致，因而成为国共合作的政治基础，D正确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开天辟地的大事变</w:t>
            </w:r>
          </w:p>
        </w:tc>
      </w:tr>
    </w:tbl>
    <w:p>
      <w:pPr>
        <w:rPr>
          <w:rFonts w:hint="eastAsia" w:eastAsiaTheme="minorEastAsia"/>
          <w:lang w:val="en-US" w:eastAsia="zh-CN"/>
        </w:rPr>
      </w:pPr>
    </w:p>
    <w:p>
      <w:pPr>
        <w:tabs>
          <w:tab w:val="left" w:pos="1084"/>
        </w:tabs>
        <w:rPr>
          <w:rFonts w:hint="eastAsia" w:eastAsiaTheme="minorEastAsia"/>
          <w:lang w:val="en-US" w:eastAsia="zh-CN"/>
        </w:rPr>
      </w:pPr>
      <w:r>
        <w:rPr>
          <w:rFonts w:hint="eastAsia"/>
          <w:lang w:val="en-US" w:eastAsia="zh-CN"/>
        </w:rPr>
        <w:tab/>
      </w: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070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第一次国共合作的政治基础是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中共二大制定的最低纲领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孙中山提出的三民主义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中共一大制定的纲领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国民党一大提出的新三民主义政纲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88"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924年1月，国民党一大在广州召开大会通过的宣言对三民主义作出了新的解</w:t>
            </w:r>
            <w:r>
              <w:rPr>
                <w:rFonts w:hint="eastAsia" w:ascii="宋体" w:hAnsi="宋体" w:eastAsia="宋体" w:cs="宋体"/>
                <w:kern w:val="0"/>
                <w:sz w:val="24"/>
                <w:szCs w:val="24"/>
                <w:lang w:val="en-US" w:eastAsia="zh-CN" w:bidi="ar"/>
              </w:rPr>
              <w:t>释：在民族主义中突出了反帝的内容，强调对外实行中华民族的独立，同时主张国内各民族一律平等；在民权主义中强调了民主权利应“为一般平民所共有”，不应为“少数所得而私”；把民主主义概括为“平均地权”和“节制资本”两大原则，并提出要改善工农的生活状况。这个新三民主义的纲领同时、中共在民主革命阶段的纲领基本一致，因而成为国共合作的政治纲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开天辟地的大事变</w:t>
            </w:r>
          </w:p>
        </w:tc>
      </w:tr>
    </w:tbl>
    <w:p>
      <w:pPr>
        <w:rPr>
          <w:rFonts w:hint="eastAsia" w:eastAsiaTheme="minorEastAsia"/>
          <w:lang w:val="en-US" w:eastAsia="zh-CN"/>
        </w:rPr>
      </w:pPr>
    </w:p>
    <w:p>
      <w:pPr>
        <w:tabs>
          <w:tab w:val="left" w:pos="1084"/>
        </w:tabs>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071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1940年，毛泽东在《新民主主义论》中指出:孙中山先生之所以伟大，不但因为他领导了伟大的辛亥革命(虽然是旧时期的民主革命)，而且因为他能够“适乎世界之潮流，合乎人群之需要”。毛泽东这里所说的“适乎世界之潮流，合乎人群之需要”，是指孙中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喊出了“振兴中华”这个时代的最强音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keepNext w:val="0"/>
              <w:keepLines w:val="0"/>
              <w:widowControl/>
              <w:suppressLineNumbers w:val="0"/>
              <w:spacing w:after="240" w:afterAutospacing="0"/>
              <w:jc w:val="left"/>
              <w:rPr>
                <w:lang w:eastAsia="zh-CN"/>
              </w:rPr>
            </w:pPr>
            <w:r>
              <w:rPr>
                <w:rFonts w:ascii="宋体" w:hAnsi="宋体" w:eastAsia="宋体" w:cs="宋体"/>
                <w:kern w:val="0"/>
                <w:sz w:val="24"/>
                <w:szCs w:val="24"/>
                <w:lang w:val="en-US" w:eastAsia="zh-CN" w:bidi="ar"/>
              </w:rPr>
              <w:t>以鲜明的中国革命民主派立场同中国改良派作了尖锐的斗争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在辛亥革命时期，领导人民推翻帝制、建立共和国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提出了联俄、联共、扶助农工三大革命政策，对三民主义作了新的解释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88"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940年，毛泽东在《新民主主义论》中指出:孙中山先生之所以伟大，不但因为他领导了伟大的辛亥革命(虽然是旧时期的民主革命)，而且因为他能够“适乎世界之潮流，合乎人群之需要”，提出了联俄、联共、扶助农工三大革命政策，对三民主义作了新的解释，树立了三大政策的新三民主义。D正确，A、B、C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开天辟地的大事变</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072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毛东对孙中山晚年思想的转变于以高度评价:“补中山先生之所以伟大，不但因为他领导了伟大的质革命(虽然是旧时期的民主革命)，而且因为他能够“适平世界之潮流，合平人群之需要，提出了联俄，联共、扶助农工三大革命政策，对三民主义作了新的解释，树立了三大政策的画三民主义。”以下对新三民主义的“新”的理解错误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在民族主义中突出了反帝的内容，同时主张国内各民族一律平等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在民主主义中强调只有“兴民权改民主”才是中国的唯一出路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在民权主义中强调了民主权利应“为一般平民所共有”，不应为“少数人所得而私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把民生主义概括为“平均地权”和“节制资本”两大原则，并提出要改善工农的生活状况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94"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孙中山的三民主义中并没有民主主义的提法，“兴民权改民主”是革命派在与改良派的辩论中提出的主张，不是新三民主义的“新的体现，B错误，但符合题意，是正确选项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开天辟地的大事变</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073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中国第一个农民协会诞生于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江萧山县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广东海丰县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湖南湘潭县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江西兴国县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中国第一个农民协会于1921年9月诞生于浙江萧山县衙前村。A正确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开天辟地的大事变</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074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1924年国共合作的形成，加快了中国革命前进的步伐，1925年出现了全国范围的大革命高潮掀起这一大革命高潮的起点是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五</w:t>
            </w:r>
            <w:r>
              <w:rPr>
                <w:rFonts w:hint="eastAsia" w:ascii="宋体" w:hAnsi="宋体" w:eastAsia="宋体" w:cs="宋体"/>
                <w:kern w:val="0"/>
                <w:sz w:val="24"/>
                <w:szCs w:val="24"/>
                <w:lang w:val="en-US" w:eastAsia="zh-CN" w:bidi="ar"/>
              </w:rPr>
              <w:t>四</w:t>
            </w:r>
            <w:r>
              <w:rPr>
                <w:rFonts w:ascii="宋体" w:hAnsi="宋体" w:eastAsia="宋体" w:cs="宋体"/>
                <w:kern w:val="0"/>
                <w:sz w:val="24"/>
                <w:szCs w:val="24"/>
                <w:lang w:val="en-US" w:eastAsia="zh-CN" w:bidi="ar"/>
              </w:rPr>
              <w:t>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省港大罢工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lang w:val="en-US" w:eastAsia="zh-CN"/>
              </w:rPr>
              <w:t>国民政府在广州建立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北伐战争开始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88"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1925年5月，以五卅运动为起点，掀起了全国范围的大革命高潮，A正确。省港工人大罢工发生在1925年6月19日，是为了支援上海“五卅”反帝斗争而举行的。国民政府于1925年7月1日在广州建立。它是在五卅运动为起点掀起的全国范围的大革命高潮的基础上，举行了胜利的广东战争，征讨地方军阀陈炯明、邓本殷，统一并巩固了广东革命根据地后成立的。以推翻北洋军阀统治为目标的北伐战争开始于1926年7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开天辟地的大事变</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075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1925年5月掀起了全国范围的大革命高烟。1926年7月，以推翻北洋军阀统治为目标的北伐战争开始。1927年3月国民革命军占领南京。1927年4月12日，蒋介石在上海发动反共故变，同年7月15日，汪精卫在武汉召开“分共”会议，并在其辖区内对共产党员和革命群众实行搜捕和屠杀，国共合作全面破裂，大革命最终失败，所谓大革命的失败，主要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北洋军阀的统治没有被推翻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反帝反封建的革命任务没有完成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国共合作全面破裂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工人农民运动转入低潮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529"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1925-1927年的大革命，虽然推翻了</w:t>
            </w:r>
            <w:r>
              <w:rPr>
                <w:rFonts w:hint="eastAsia" w:ascii="宋体" w:hAnsi="宋体" w:eastAsia="宋体" w:cs="宋体"/>
                <w:kern w:val="0"/>
                <w:sz w:val="24"/>
                <w:szCs w:val="24"/>
                <w:lang w:val="en-US" w:eastAsia="zh-CN" w:bidi="ar"/>
              </w:rPr>
              <w:t>北</w:t>
            </w:r>
            <w:r>
              <w:rPr>
                <w:rFonts w:ascii="宋体" w:hAnsi="宋体" w:eastAsia="宋体" w:cs="宋体"/>
                <w:kern w:val="0"/>
                <w:sz w:val="24"/>
                <w:szCs w:val="24"/>
                <w:lang w:val="en-US" w:eastAsia="zh-CN" w:bidi="ar"/>
              </w:rPr>
              <w:t>洋军阀的统治，但国民党政府的统治依然有是地主阶级和买办性的大资产阶级的统治同北洋军阀的统治没有本质的区别。中国仍是一个处在帝国主义和封建主义统治之下的半殖民地半封建社会，中国仍然迫切需要个反帝反封建的资产阶级民主革命。所谓大革命的失败，主要是指反帝反封建的革命任务没有完成，B正确，A错误。国共合作全面破裂是大革命失败的标志，工人农民运动转人低潮是大革命失败的后果，但都不是大革命失败的含义，C、D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开天辟地的大事变</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076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ascii="宋体" w:hAnsi="宋体" w:eastAsia="宋体" w:cs="宋体"/>
                <w:kern w:val="0"/>
                <w:sz w:val="24"/>
                <w:szCs w:val="24"/>
                <w:lang w:val="en-US" w:eastAsia="zh-CN" w:bidi="ar"/>
              </w:rPr>
              <w:t>1928年</w:t>
            </w:r>
            <w:r>
              <w:rPr>
                <w:rFonts w:ascii="宋体" w:hAnsi="宋体" w:eastAsia="宋体" w:cs="宋体"/>
                <w:kern w:val="0"/>
                <w:sz w:val="24"/>
                <w:szCs w:val="24"/>
                <w:lang w:val="en-US" w:eastAsia="zh-CN" w:bidi="ar"/>
              </w:rPr>
              <w:t>年底，随着</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东北</w:t>
            </w:r>
            <w:r>
              <w:rPr>
                <w:rFonts w:hint="eastAsia" w:ascii="宋体" w:hAnsi="宋体" w:eastAsia="宋体" w:cs="宋体"/>
                <w:kern w:val="0"/>
                <w:sz w:val="24"/>
                <w:szCs w:val="24"/>
                <w:lang w:val="en-US" w:eastAsia="zh-CN" w:bidi="ar"/>
              </w:rPr>
              <w:t>易帜”，</w:t>
            </w:r>
            <w:r>
              <w:rPr>
                <w:rFonts w:ascii="宋体" w:hAnsi="宋体" w:eastAsia="宋体" w:cs="宋体"/>
                <w:kern w:val="0"/>
                <w:sz w:val="24"/>
                <w:szCs w:val="24"/>
                <w:lang w:val="en-US" w:eastAsia="zh-CN" w:bidi="ar"/>
              </w:rPr>
              <w:t>国民</w:t>
            </w:r>
            <w:r>
              <w:rPr>
                <w:rFonts w:hint="eastAsia" w:ascii="宋体" w:hAnsi="宋体" w:eastAsia="宋体" w:cs="宋体"/>
                <w:kern w:val="0"/>
                <w:sz w:val="24"/>
                <w:szCs w:val="24"/>
                <w:lang w:val="en-US" w:eastAsia="zh-CN" w:bidi="ar"/>
              </w:rPr>
              <w:t>党</w:t>
            </w:r>
            <w:r>
              <w:rPr>
                <w:rFonts w:ascii="宋体" w:hAnsi="宋体" w:eastAsia="宋体" w:cs="宋体"/>
                <w:kern w:val="0"/>
                <w:sz w:val="24"/>
                <w:szCs w:val="24"/>
                <w:lang w:val="en-US" w:eastAsia="zh-CN" w:bidi="ar"/>
              </w:rPr>
              <w:t>在全国范围内建立了自己的统</w:t>
            </w:r>
            <w:r>
              <w:rPr>
                <w:rFonts w:hint="eastAsia" w:ascii="宋体" w:hAnsi="宋体" w:eastAsia="宋体" w:cs="宋体"/>
                <w:kern w:val="0"/>
                <w:sz w:val="24"/>
                <w:szCs w:val="24"/>
                <w:lang w:val="en-US" w:eastAsia="zh-CN" w:bidi="ar"/>
              </w:rPr>
              <w:t>治</w:t>
            </w:r>
            <w:r>
              <w:rPr>
                <w:rFonts w:ascii="宋体" w:hAnsi="宋体" w:eastAsia="宋体" w:cs="宋体"/>
                <w:kern w:val="0"/>
                <w:sz w:val="24"/>
                <w:szCs w:val="24"/>
                <w:lang w:val="en-US" w:eastAsia="zh-CN" w:bidi="ar"/>
              </w:rPr>
              <w:t>。圆民党政权的性质是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民族资产阶级的统治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地主阶级和买办性的大资产阶级的统治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工人、农民、城市小资产阶级和民族资产阶级革命联盟的统治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封建地主阶级的统治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sz w:val="24"/>
                <w:szCs w:val="24"/>
              </w:rPr>
              <w:t>国民党政府的统治依然是地主阶级和买办性的大资产阶级的统治，同北洋军阀的统治没有本质的区别。中国仍是一个处在帝国主义和封建主义统治之下的半殖民地半封建社会。B正确。A、C错误，D不全面。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中国革命的新道路</w:t>
            </w:r>
          </w:p>
        </w:tc>
      </w:tr>
    </w:tbl>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077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在大革命失败的危急关头，中共八七会议确定的总方针是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推翻北洋军阀黑暗统治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开辟农村革命根据地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土地革命和武装反抗国民党反动统治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建立工农民主统一战线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sz w:val="24"/>
                <w:szCs w:val="24"/>
              </w:rPr>
              <w:t>七会议确定的总方针是土地革命和武装反抗国民党反动统治，建立工农民主统一战线、开辟农村革命根据地是在八七会议后的革命实践中解决的，推翻北洋军阀黑暗统治是国民革命的任务。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中国革命的新道路</w:t>
            </w:r>
          </w:p>
        </w:tc>
      </w:tr>
    </w:tbl>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078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1927年9月湘赣边界秋收起义与南昌起义的不同在于，湘赣边界秋收起义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以建立农村革命根据地为日标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是中国共产党独立领导革命战争、创建人民军队和武装夺取政权的开端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公开打出了“工农革命军”的旗帜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以并冈山革命根据地为依托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rFonts w:hint="eastAsia" w:eastAsia="宋体"/>
                <w:lang w:val="en-US" w:eastAsia="zh-CN"/>
              </w:rPr>
            </w:pPr>
            <w:r>
              <w:rPr>
                <w:rFonts w:ascii="宋体" w:hAnsi="宋体" w:eastAsia="宋体" w:cs="宋体"/>
                <w:sz w:val="24"/>
                <w:szCs w:val="24"/>
              </w:rPr>
              <w:t>1927年8月1日，周恩来、贺龙、叶挺朱德、刘伯承等率领共产党掌握或影响下的北伐军2万多人在南昌举行起义，打响了武装反抗国民党反动统治的第一枪。这是中国共产党独立领导革命战争、创建人民军队和武装夺取政权的开端。9月9日，毛泽东等领导的湘赣边界秋收起义爆发。起义军公开打出了“工农革命军”的旗帜;在攻打长沙遭遇严重挫折后，起义部队决定南下，向敌人控制</w:t>
            </w:r>
            <w:r>
              <w:rPr>
                <w:rFonts w:hint="eastAsia" w:ascii="宋体" w:hAnsi="宋体" w:eastAsia="宋体" w:cs="宋体"/>
                <w:sz w:val="24"/>
                <w:szCs w:val="24"/>
                <w:lang w:val="en-US" w:eastAsia="zh-CN"/>
              </w:rPr>
              <w:t>比较薄弱的农村区域转移，并于10月7日抵达江西省宁冈县茅坪，开始了创建景冈山农村革命根据地的斗争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中国革命的新道路</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079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土地革命战争时毛泽东经在写给中央的信中称:“红军所以艰难战面不遗收，支部建在连上”是一个重要原因。”首次实行“支部建在连上”制度的是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南昌起义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三湾改编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广州起义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北伐战争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这是一道需要知识储备的题目，三改编的主要内容有三项:一是缩建制，将原来的一个师缩编为一个团，称工农革命军第一军第一师第一团。同时加强思想教育工作，克服错误思想倾向，资道不愿留队的人员，二是健全共产党组织，设立党代表。由原来在团以上单位建立党组织改为在班、排设觉小组，连设党支部，营、团设党委。连以上各级设党代表，负责党的工作和政治工作实行党的前敌委员会统一领导的制度，规定凡属重要问题都要经营、团党委集体讨论决定，从组织领导体制上确立并保证党对军队的绝对领导。三是实行民主制度，建立新型官兵关系。规定官长不准打骂士兵，官兵待遇平等，经济公开，士兵有开会说话的自由废除繁琐的礼节。在团、营连各级建立士兵委员会，参加部队管理，以保证土兵的政治地位和民主权利。B正确，A、C、D错误。</w:t>
            </w:r>
            <w:r>
              <w:rPr>
                <w:rFonts w:ascii="宋体" w:hAnsi="宋体" w:eastAsia="宋体" w:cs="宋体"/>
                <w:kern w:val="0"/>
                <w:sz w:val="24"/>
                <w:szCs w:val="24"/>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中国革命的新道路</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080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大革命失败后，在国民党的统治下，白色恐怖笼罩着全国城乡，中国革命转入低潮。在严峻的考验面前，中国共产党人表现了坚定的革命立场和大无</w:t>
            </w:r>
            <w:r>
              <w:rPr>
                <w:rFonts w:hint="eastAsia" w:ascii="宋体" w:hAnsi="宋体" w:eastAsia="宋体" w:cs="宋体"/>
                <w:kern w:val="0"/>
                <w:sz w:val="24"/>
                <w:szCs w:val="24"/>
                <w:lang w:val="en-US" w:eastAsia="zh-CN" w:bidi="ar"/>
              </w:rPr>
              <w:t>畏</w:t>
            </w:r>
            <w:r>
              <w:rPr>
                <w:rFonts w:ascii="宋体" w:hAnsi="宋体" w:eastAsia="宋体" w:cs="宋体"/>
                <w:kern w:val="0"/>
                <w:sz w:val="24"/>
                <w:szCs w:val="24"/>
                <w:lang w:val="en-US" w:eastAsia="zh-CN" w:bidi="ar"/>
              </w:rPr>
              <w:t>的英雄气概，独立高举起反帝反封建的革命旗帜，中国革命由此发展到了一个新的阶段。由大革命失败到土地革命战争兴起的历史转折点是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遵义会议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八七会议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三湾改编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党的六大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1927年，汪精卫发动“七·一五”分共事件，标志着大革命的失败。同年8月7日，中共在汉口召开临时会议，史称“八七会议会议制定了武装反抗国民党反动统治的总方针，为中国共产党指明了出路，是大革命失败到土地革命兴起的一个转折点</w:t>
            </w:r>
            <w:r>
              <w:rPr>
                <w:rFonts w:ascii="宋体" w:hAnsi="宋体" w:eastAsia="宋体" w:cs="宋体"/>
                <w:kern w:val="0"/>
                <w:sz w:val="24"/>
                <w:szCs w:val="24"/>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中国革命的新道路</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081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在中国共产党的历史上，提出了“整顿改编自已的队伍，纠正过去严重的错误，而找着新的道路”的任务的是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三湾改编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党的六大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八七会议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遵义会议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八七会议提出了“整顿改编自己的队伍，纠正过去严重的错误，面找着新的道路”的任务。C正确</w:t>
            </w:r>
            <w:r>
              <w:rPr>
                <w:rFonts w:ascii="宋体" w:hAnsi="宋体" w:eastAsia="宋体" w:cs="宋体"/>
                <w:kern w:val="0"/>
                <w:sz w:val="24"/>
                <w:szCs w:val="24"/>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中国革命的新道路</w:t>
            </w:r>
          </w:p>
        </w:tc>
      </w:tr>
    </w:tbl>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082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毛泽东在1927年中共八七会议上提出的著名论断是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没有调查，没有发言权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须知政权是由枪杆子中取得的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兵民是胜利之本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一切反动派都是纸老虎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其他三个著名论断也是毛泽东提出的，但都是在八七会议之后。“没有调查，没有发言权”是1930年5月在《反对本本主义》里提出的，“兵民是胜利之本”是1938年5月在《论持久战》中提出的，“一切反动派都是纸老虎“是10946年8月在和美国记者的谈话中提出的。B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中国革命的新道路</w:t>
            </w:r>
          </w:p>
        </w:tc>
      </w:tr>
    </w:tbl>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083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农村包围城市、武装夺取政权道路理论的提出，指明了中国革命胜利的唯一正确道路，标志着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中国化的马克思主义即毛泽东思想的初步形成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中国共产党在政治上开始走向成熟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新民主主义革命理论达到系统化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马克思主义同中国实际“第二次结合”的开始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农村包围城市、武装夺取政权道路理论的提出，指明了中国革命胜利的唯一正确道路，标志着中国化的马克思主义即毛泽东思想的初步形成，A正确，遵义会议标志着中国共产党在政治上开始走向成熟;新民主主义革命理论达到系统化是在抗日战争时期:马克思主义同中国实际“第二次结合”的提出是在1956年，B、C、D错误</w:t>
            </w:r>
            <w:r>
              <w:rPr>
                <w:rFonts w:ascii="宋体" w:hAnsi="宋体" w:eastAsia="宋体" w:cs="宋体"/>
                <w:kern w:val="0"/>
                <w:sz w:val="24"/>
                <w:szCs w:val="24"/>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中国革命的新道路</w:t>
            </w:r>
          </w:p>
        </w:tc>
      </w:tr>
    </w:tbl>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084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1938年12月，毛泽东在井冈山主持制定中国共产党历史上第一个土地法，以立法的形式，首次肯定了广大农民以革命的手段获得土地的权利。但是由于缺乏经验，这个土地法中存在并不适合中国农村实际的规定，主要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没收一切土地归苏维埃政府所有，禁止土地买卖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地主不分田，富农分坏田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保存富农经济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按劳动力而不是按人口平分土地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1928年12月，毛泽东在井网山主持制定了中国共产党历史上第一个土地法。由于缺乏经验，《并冈山土地法》关于没收一切土地归苏维埃政府所有、禁止土地买卖等方面的规定，并不适合中国农村的实际。A正确。保存富农经济是建国后的土地改革政策(由解放战争时期征收富农多余土地财产的政策改变为保存富农经济的政策)，C错误。《井冈山土地法》规定土地分配主要以人口为标准，男女老幼平均分配，D错误。“地主不分田，富农分坏田”是1931年至1934年期间，以陈绍禹(王明)为代表的“左”倾教条主义在革命根据地提出和实行的错误主张，B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中国革命的新道路</w:t>
            </w:r>
          </w:p>
        </w:tc>
      </w:tr>
    </w:tbl>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085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1931年2月，毛泽东进一步总结根据地土地革命的经验，要求各地各级工农民主政府发布公告明确规定农民已经分得的田地归农民个人私有，可以自主租借买卖，别人不得侵犯。毛泽东和邓子恢等一起制定了土地革命中的阶级路线和土地分配方法。以下与毛</w:t>
            </w:r>
            <w:r>
              <w:rPr>
                <w:rFonts w:hint="eastAsia" w:ascii="宋体" w:hAnsi="宋体" w:eastAsia="宋体" w:cs="宋体"/>
                <w:kern w:val="0"/>
                <w:sz w:val="24"/>
                <w:szCs w:val="24"/>
                <w:lang w:val="en-US" w:eastAsia="zh-CN" w:bidi="ar"/>
              </w:rPr>
              <w:t>泽</w:t>
            </w:r>
            <w:r>
              <w:rPr>
                <w:rFonts w:ascii="宋体" w:hAnsi="宋体" w:eastAsia="宋体" w:cs="宋体"/>
                <w:kern w:val="0"/>
                <w:sz w:val="24"/>
                <w:szCs w:val="24"/>
                <w:lang w:val="en-US" w:eastAsia="zh-CN" w:bidi="ar"/>
              </w:rPr>
              <w:t>东等制定的土地分方法不符合的是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按劳动力而不是按人口平分土地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以乡为单位分配土地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在原耕地的基础上实行抽多补少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在原耕地的基础上实行抽肥补瘦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毛泽东和邓子恢等一起制定了土地革命中的阶级路线和土地分配方法:坚定地依靠贫农、雇农，联合中农，限制富农，保护中小工商业者，消灭地主阶级;以乡为单位，按人口平分土地，在原耕地的基础上，实行抽多补少、抽肥补瘦。A内容错误，但符合题意</w:t>
            </w:r>
            <w:r>
              <w:rPr>
                <w:rFonts w:ascii="宋体" w:hAnsi="宋体" w:eastAsia="宋体" w:cs="宋体"/>
                <w:kern w:val="0"/>
                <w:sz w:val="24"/>
                <w:szCs w:val="24"/>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中国革命的新道路</w:t>
            </w:r>
          </w:p>
        </w:tc>
      </w:tr>
    </w:tbl>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086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在20世纪30年代前期、中期，中国共产党内屡次出现严重的“左”倾错误，其原因是多方面的。主要的原因在于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八七会议以后党内一直存在着的浓厚的“左”倾情绪始终没有得到认真的清理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共产国际对中国共产党内部事务的错误干预和瞎指挥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党不善于把马克思列宁主义与中国实际全面地、正确地结合起来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中国国情的复杂性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在20世纪30年代前期、中期，中国共产党内屡次出现严重的“左”倾错误，其原因是多方面的。除了八七会议以后党内一直存在着的浓厚的“左”倾情绪始终没有得到认真的清理，共产国际对中国共产党内部事务的以外，主要全党的马克思主义理论准备不足，理论素养不高，实践经验也很缺乏，一句话，不善于把</w:t>
            </w:r>
            <w:r>
              <w:rPr>
                <w:rFonts w:hint="eastAsia" w:ascii="宋体" w:hAnsi="宋体" w:eastAsia="宋体" w:cs="宋体"/>
                <w:kern w:val="0"/>
                <w:sz w:val="24"/>
                <w:szCs w:val="24"/>
                <w:lang w:val="en-US" w:eastAsia="zh-CN" w:bidi="ar"/>
              </w:rPr>
              <w:t>马克思列宁主义</w:t>
            </w:r>
            <w:r>
              <w:rPr>
                <w:rFonts w:ascii="宋体" w:hAnsi="宋体" w:eastAsia="宋体" w:cs="宋体"/>
                <w:kern w:val="0"/>
                <w:sz w:val="24"/>
                <w:szCs w:val="24"/>
                <w:lang w:val="en-US" w:eastAsia="zh-CN" w:bidi="ar"/>
              </w:rPr>
              <w:t>宁主义与中国</w:t>
            </w:r>
            <w:r>
              <w:rPr>
                <w:rFonts w:hint="eastAsia" w:ascii="宋体" w:hAnsi="宋体" w:eastAsia="宋体" w:cs="宋体"/>
                <w:kern w:val="0"/>
                <w:sz w:val="24"/>
                <w:szCs w:val="24"/>
                <w:lang w:val="en-US" w:eastAsia="zh-CN" w:bidi="ar"/>
              </w:rPr>
              <w:t>全面的，正确的结合起来，</w:t>
            </w:r>
            <w:r>
              <w:rPr>
                <w:rFonts w:ascii="宋体" w:hAnsi="宋体" w:eastAsia="宋体" w:cs="宋体"/>
                <w:kern w:val="0"/>
                <w:sz w:val="24"/>
                <w:szCs w:val="24"/>
                <w:lang w:val="en-US" w:eastAsia="zh-CN" w:bidi="ar"/>
              </w:rPr>
              <w:t>C正确</w:t>
            </w:r>
            <w:r>
              <w:rPr>
                <w:rFonts w:hint="eastAsia" w:ascii="宋体" w:hAnsi="宋体" w:eastAsia="宋体" w:cs="宋体"/>
                <w:kern w:val="0"/>
                <w:sz w:val="24"/>
                <w:szCs w:val="24"/>
                <w:lang w:val="en-US" w:eastAsia="zh-CN" w:bidi="ar"/>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中国革命的新道路</w:t>
            </w:r>
          </w:p>
        </w:tc>
      </w:tr>
    </w:tbl>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087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在同共产国际的联系中断的情况下，中国共产党独立自主地做出一系列重大决策的会议是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中国共产党六大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八七会议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遵义会议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中国共产党一大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遵义会议的</w:t>
            </w:r>
            <w:r>
              <w:rPr>
                <w:rFonts w:hint="eastAsia" w:ascii="宋体" w:hAnsi="宋体" w:eastAsia="宋体" w:cs="宋体"/>
                <w:kern w:val="0"/>
                <w:sz w:val="24"/>
                <w:szCs w:val="24"/>
                <w:lang w:val="en-US" w:eastAsia="zh-CN" w:bidi="ar"/>
              </w:rPr>
              <w:t>一系列重大决</w:t>
            </w:r>
            <w:r>
              <w:rPr>
                <w:rFonts w:ascii="宋体" w:hAnsi="宋体" w:eastAsia="宋体" w:cs="宋体"/>
                <w:kern w:val="0"/>
                <w:sz w:val="24"/>
                <w:szCs w:val="24"/>
                <w:lang w:val="en-US" w:eastAsia="zh-CN" w:bidi="ar"/>
              </w:rPr>
              <w:t>策，是在中</w:t>
            </w:r>
            <w:r>
              <w:rPr>
                <w:rFonts w:hint="eastAsia" w:ascii="宋体" w:hAnsi="宋体" w:eastAsia="宋体" w:cs="宋体"/>
                <w:kern w:val="0"/>
                <w:sz w:val="24"/>
                <w:szCs w:val="24"/>
                <w:lang w:val="en-US" w:eastAsia="zh-CN" w:bidi="ar"/>
              </w:rPr>
              <w:t>国共产党同共产国际的联系中断的情况下，</w:t>
            </w:r>
            <w:r>
              <w:rPr>
                <w:rFonts w:ascii="宋体" w:hAnsi="宋体" w:eastAsia="宋体" w:cs="宋体"/>
                <w:kern w:val="0"/>
                <w:sz w:val="24"/>
                <w:szCs w:val="24"/>
                <w:lang w:val="en-US" w:eastAsia="zh-CN" w:bidi="ar"/>
              </w:rPr>
              <w:t>独立自主地做出的。中国共产党一大有共产国际代表马林和尼科尔斯基参加;中国共产党六大是在莫斯科召开的;八七会议有共产国际代表罗米那兹及另外两位俄国同志参</w:t>
            </w:r>
            <w:r>
              <w:rPr>
                <w:rFonts w:hint="eastAsia" w:ascii="宋体" w:hAnsi="宋体" w:eastAsia="宋体" w:cs="宋体"/>
                <w:kern w:val="0"/>
                <w:sz w:val="24"/>
                <w:szCs w:val="24"/>
                <w:lang w:val="en-US" w:eastAsia="zh-CN" w:bidi="ar"/>
              </w:rPr>
              <w:t>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中国革命的新道路</w:t>
            </w:r>
          </w:p>
        </w:tc>
      </w:tr>
    </w:tbl>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088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中国共产党在长征途中召开的遵义会议，集中解决了在当时具有决定意义的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军事问题和组织问题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政治问题和路线问题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战略问题和战术问题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思想问题和作风问题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A正确。1935年12月，毛泽东作了论反对日本帝国主义的策略》的报告，阐明党的抗日民族统一战线的新政策，系统地解决了党的政治路线上的问题。1936年12月毛泽东写了《中国革命战争的战略问题》这部著作，系统地说明了有关中国革命战争战略方面的诸问题。1937年夏，毛泽东在延安抗日军政大学讲授《实践论》《矛盾论》，从马克思主义认识论的高度，总结中国共产党的历史经验，揭露和批评党内的主观主义尤其是教条主义错误，深入论证马克思列宁主义基本原理同中国具体实际相结合的原则，科学地阐明了党的马克思主义的思想路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中国革命的新道路</w:t>
            </w:r>
          </w:p>
        </w:tc>
      </w:tr>
    </w:tbl>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089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1936年10月，中国工农红军第一、二、四方面军胜利会师于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陕北保安地区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陕北洛川地区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陕北瓦窑堡地区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甘肃会宁、静宁地区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rPr>
                <w:rFonts w:hint="eastAsia" w:eastAsiaTheme="minorEastAsia"/>
                <w:lang w:val="en-US" w:eastAsia="zh-CN"/>
              </w:rPr>
            </w:pPr>
            <w:r>
              <w:rPr>
                <w:b/>
              </w:rPr>
              <w:t>解析</w:t>
            </w:r>
            <w:r>
              <w:rPr>
                <w:rFonts w:hint="eastAsia"/>
                <w:b/>
                <w:lang w:val="en-US" w:eastAsia="zh-CN"/>
              </w:rPr>
              <w:t xml:space="preserve"> </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中国革命的新道路</w:t>
            </w:r>
          </w:p>
        </w:tc>
      </w:tr>
    </w:tbl>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090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红军长征到达陕北后，毛泽东、中共中央用很大的精力，去总结历史经验，加强党的思想理论建设。1935年12月，毛泽东作了《论反对日本帝国主义的策略》的报告，这份报告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系统地解决了党的政治路线上的问题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keepNext w:val="0"/>
              <w:keepLines w:val="0"/>
              <w:widowControl/>
              <w:suppressLineNumbers w:val="0"/>
              <w:spacing w:after="240" w:afterAutospacing="0"/>
              <w:jc w:val="left"/>
              <w:rPr>
                <w:lang w:eastAsia="zh-CN"/>
              </w:rPr>
            </w:pPr>
            <w:r>
              <w:rPr>
                <w:rFonts w:ascii="宋体" w:hAnsi="宋体" w:eastAsia="宋体" w:cs="宋体"/>
                <w:kern w:val="0"/>
                <w:sz w:val="24"/>
                <w:szCs w:val="24"/>
                <w:lang w:val="en-US" w:eastAsia="zh-CN" w:bidi="ar"/>
              </w:rPr>
              <w:t>系统地说明了有关中国革命战争战略方面的诸问题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科学地阐明了党的马克思主义的思想路线问题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揭露和批评党内的主观主义尤其是教条主义错误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1935年12月，毛泽东作了《论反对日本帝国主义的策略》的报告，阐明党的抗日民族统一战线的新政策，批判党内的关门主义和对于革命的急性病，系统地解决了党的政治路线上的问题。A正确。1936年12月，毛泽东写了《中国革命战争的战略问题》这部著作，总结土地革命战争中党内在军事问题上的大争论，系统地说明了有关中国革命战争战略方面的诸问题。1937年夏，毛泽东在延安抗日军政大学讲授《实践论》《矛盾论》，从马克思主义认识论的高度，总结中国共产党的历史经验，揭露和批评党内的主观主义尤其是教条主义错误，深入论证马克思列宁主义基本原理同中国具体实际相结合的原则科学地阐明了党的马克思主义的思想路线B、C、D都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中国革命的新道路</w:t>
            </w:r>
          </w:p>
        </w:tc>
      </w:tr>
    </w:tbl>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091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延安时期，毛泽东写下了著名的《实践论》《矛盾论》，主要是为了克服存在于党内</w:t>
            </w:r>
            <w:r>
              <w:rPr>
                <w:rFonts w:hint="eastAsia" w:ascii="宋体" w:hAnsi="宋体" w:eastAsia="宋体" w:cs="宋体"/>
                <w:kern w:val="0"/>
                <w:sz w:val="24"/>
                <w:szCs w:val="24"/>
                <w:lang w:val="en-US" w:eastAsia="zh-CN" w:bidi="ar"/>
              </w:rPr>
              <w:t>严</w:t>
            </w:r>
            <w:r>
              <w:rPr>
                <w:rFonts w:ascii="宋体" w:hAnsi="宋体" w:eastAsia="宋体" w:cs="宋体"/>
                <w:kern w:val="0"/>
                <w:sz w:val="24"/>
                <w:szCs w:val="24"/>
                <w:lang w:val="en-US" w:eastAsia="zh-CN" w:bidi="ar"/>
              </w:rPr>
              <w:t>重的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经验主义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冒险主义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机会主义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教条主义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本题正确答案是D。《实践论》和《矛盾论》是毛泽东哲学思想的两篇代表性著作是毛泽东哲学思想形成的主要标志，主要是为了克服党内严重的教条主义而作。在中国共产党内，曾经有一部分教条主义的同志长期拒绝中国革命的经验，否认“马克思主义不是教条面是行动的指南”这个真理，而只生吞活剥马克思主义书籍中的只言片语，去吓唬人们。还有另一部分经验主义的同志长期拘守于自身的片断经验，不了解理论对于革命实践的重要性，看不见革命的全局，虽然也是辛苦地一但却是盲目地在工作。这两类同志的错误思想，特别是教条主义思想，曾经在1931年至1934年使得中国革命受了极大的损失，而教条主义者却是披着马克思主义的外衣迷惑了广大的同志。毛泽东的《实践论》，是为了用马克思主义的认识论观点去揭露党内的教条主义和经验主义一特别是教条主义一这些主观主义的错误而写的。因为重点是揭露看轻实践的教条主义这种主观主义，故题为《实践论》。《矛盾论》是毛泽东继《实践论》之后，为了同一目的，即为了克服党内严重的教条主义而作。冒险主义是“左倾机会主义的一种表现，特点是不顾客观条件，不顾群众觉悟程度和实际可能性，盲目地采取冒险行动。机会主义是指工人运动或无产阶级政党内部出现的违背马克思主义根本原则的思潮、路线。它有两种表现形式:一是右倾机会主义，另一种是“左”倾机会主义。冒险主义和机会主义主要是从政治路线上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的。《实践论》和《矛盾论》主要是解决思想路线的问题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中国革命的新道路</w:t>
            </w:r>
          </w:p>
        </w:tc>
      </w:tr>
    </w:tbl>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092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阐明党的抗日民族统一战线新政策的文件是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《中国革命战争的战略问题》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《新民主主义论》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《论反对日本帝国主义的策略》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《中国革命和中国共产党》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中国革命的新道路</w:t>
            </w:r>
          </w:p>
        </w:tc>
      </w:tr>
    </w:tbl>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093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抗日战争爆发后，国民党政府正式对日宣战是在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1937年的七七事变后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1931年的九一八事变后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1941年的太平洋战争爆发后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1937年日军占领南京后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1931年九一八事变爆发，1932年4月15日，中华苏维埃共和国临时中央政府宣布对日作战。1941年12月7日，日本偷袭珍珠港，宣告了太平洋战争的爆发。1941年12月8日，日本对美国宣战。同一天，美国国会通过决议对日本宣战，英国也宣布同日本处于战争状态。12月9日，中国国民党政府正式对日本宣战，次日，又对德、意两国宣战1942年1月，中、苏、美、英等26国签署《联合国宣言》，结成世界反法西斯同</w:t>
            </w:r>
            <w:r>
              <w:rPr>
                <w:rFonts w:hint="eastAsia" w:ascii="宋体" w:hAnsi="宋体" w:eastAsia="宋体" w:cs="宋体"/>
                <w:kern w:val="0"/>
                <w:sz w:val="24"/>
                <w:szCs w:val="24"/>
                <w:lang w:val="en-US" w:eastAsia="zh-CN" w:bidi="ar"/>
              </w:rPr>
              <w:t>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中华民族的抗日战争</w:t>
            </w:r>
          </w:p>
        </w:tc>
      </w:tr>
    </w:tbl>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094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华北事变发生后，中国共产党组织领导的“一二·九”运动标志着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中国人民局部抗日战争的开始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2" w:hRule="atLeast"/>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中国人民抗日救亡运动新高潮的到来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中国抗目民族统一战线的形成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中国抗日战争进入全民族抗战的新时期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default"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一二·</w:t>
            </w:r>
            <w:r>
              <w:rPr>
                <w:rFonts w:ascii="宋体" w:hAnsi="宋体" w:eastAsia="宋体" w:cs="宋体"/>
                <w:kern w:val="0"/>
                <w:sz w:val="24"/>
                <w:szCs w:val="24"/>
                <w:lang w:val="en-US" w:eastAsia="zh-CN" w:bidi="ar"/>
              </w:rPr>
              <w:t>九”运动发生于1935年12月9日，它促进了中华民族的觉醒，标志着中国人民抗日救亡运动新高潮的到来，B正确</w:t>
            </w: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931年九一八事变是中国抗日战争的起点中国人民不屈不挠的局部抗战揭开了世界反法西斯战争的序幕。卢沟桥事变爆发(19年7月7日，也称七七事变)，中国抗日战争进入全民族抗战的新时期。1937年9月22日，国民党中央通讯社发表《中国共产党为公布国共合作宜言》;23日，蒋介石发表实际承认共产党合法地位的谈话。以国共两党第二次合作为基础的抗日民族统一战线正式形成。A、C、D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中华民族的抗日战争</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095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1936年5月，中共中央放弃“反蒋抗日”口号，第一次公开把蒋介石作为联合的对象，标志这一变化的文件是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《停战议和一致抗日通电》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《为抗日救国告全国同胞书》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《中国人民对日作战的基本纲领》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《中共中央为公布国共合作宣言》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1935年，日本加紧了侵华步骤，策划了华北事变，蒋介石也逐渐认识到了日本独占中国的企图，开始想“政治解决”共产党和红军问题，针对这种局面，中国共产党从民族利益大局出发，1936年5月发表《停战议和一致抗日通电》，放弃了“反蒋抗日”的口号，第</w:t>
            </w:r>
            <w:r>
              <w:rPr>
                <w:rFonts w:hint="eastAsia" w:ascii="宋体" w:hAnsi="宋体" w:eastAsia="宋体" w:cs="宋体"/>
                <w:kern w:val="0"/>
                <w:sz w:val="24"/>
                <w:szCs w:val="24"/>
                <w:lang w:val="en-US" w:eastAsia="zh-CN" w:bidi="ar"/>
              </w:rPr>
              <w:t>一</w:t>
            </w:r>
            <w:r>
              <w:rPr>
                <w:rFonts w:ascii="宋体" w:hAnsi="宋体" w:eastAsia="宋体" w:cs="宋体"/>
                <w:kern w:val="0"/>
                <w:sz w:val="24"/>
                <w:szCs w:val="24"/>
                <w:lang w:val="en-US" w:eastAsia="zh-CN" w:bidi="ar"/>
              </w:rPr>
              <w:t>次公开把蒋介石作为联合的对象。A正确</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9月1日，中共中央发出党内指示，明确提出党的总方针是“逼蒋抗日”。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中华民族的抗日战争</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096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1936年9月1日，中共中央发出党内指示，根据国内阶级关系变化的实际状况作出一个重大政策调整，明确提出党的总方针是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“反蒋抗日”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“逼蒋抗日”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“联蒋抗日”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“联美抗日”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1936年5月，中共中央发布《停战议和致抗日通电》，放弃了反蒋抗日的口号，第一次公开把蒋介石作为联合的对象。9月日，中共中央发出党内指示，明确提出党的总方针是“通蒋抗日”。这是中国共产党根据国内阶级关系变化的实际状况作出的一个重大政策调整。B正确，A、C、D错误</w:t>
            </w:r>
            <w:r>
              <w:rPr>
                <w:rFonts w:ascii="宋体" w:hAnsi="宋体" w:eastAsia="宋体" w:cs="宋体"/>
                <w:kern w:val="0"/>
                <w:sz w:val="24"/>
                <w:szCs w:val="24"/>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中华民族的抗日战争</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097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1936年12月初，蒋介石到达西安，逼迫张学良、杨虎城攻打陕甘的红军。12月12日凌晨，张学良、杨虎城在屡次劝谏无效的情况下，发动了西安事变。事变后，张、杨联合发表通电，提出了改组南京政府、停止一切内战、开放民众爱国运动等八项抗日主张。中国共产党从民族大义出发，确定促成事变和平解决的基本方针，并派周恩来等到西安，参加谈判，迫使蒋介石做出了停止“</w:t>
            </w:r>
            <w:r>
              <w:rPr>
                <w:rFonts w:hint="eastAsia" w:ascii="宋体" w:hAnsi="宋体" w:eastAsia="宋体" w:cs="宋体"/>
                <w:kern w:val="0"/>
                <w:sz w:val="24"/>
                <w:szCs w:val="24"/>
                <w:lang w:val="en-US" w:eastAsia="zh-CN" w:bidi="ar"/>
              </w:rPr>
              <w:t>剿</w:t>
            </w:r>
            <w:r>
              <w:rPr>
                <w:rFonts w:ascii="宋体" w:hAnsi="宋体" w:eastAsia="宋体" w:cs="宋体"/>
                <w:kern w:val="0"/>
                <w:sz w:val="24"/>
                <w:szCs w:val="24"/>
                <w:lang w:val="en-US" w:eastAsia="zh-CN" w:bidi="ar"/>
              </w:rPr>
              <w:t>共”、联合红军抗日等六项承诺。西安事变的和平解决</w:t>
            </w:r>
            <w:r>
              <w:rPr>
                <w:rFonts w:ascii="宋体" w:hAnsi="宋体" w:eastAsia="宋体" w:cs="宋体"/>
                <w:kern w:val="0"/>
                <w:sz w:val="24"/>
                <w:szCs w:val="24"/>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标志着以国共两党第二次合作为基础的抗日民族统一战线正式形成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标志着全民族抗战新时期的开始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标志着中国抗日战争战略防御阶段的开始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成为时局转换的枢纽，国内和平基本实现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936年12月初，蒋介石到达西安，逼迫张学良、杨虎城攻打陕甘的红军。1936年12月12日凌晨，张学良、杨虎城在屡次劝谏无效的情况下，发动了西安事变。事变后张、杨联合发表通电，提出了改组南京政府停止一切内战、开放民众爱国运动等八项抗日主张。中国共产党从民族大义出发，确定促成事变和平解决的基本方针，并派周恩来等到西安，参加谈判，迫使蒋介石做出了停止“剿共”、联合红军抗日等六项承诺。西安事变的和平解决成为时局转换的枢纽，十年内战的局面由此结束，国内和平基本实现。D正确。1937年7月7日，卢沟桥事变爆发，中国守军奋起抵抗日军的进攻，中国抗日战争进入全民族抗战的新时期。从1937年7月卢沟桥事变，到1938年10月广州、武汉失守，中国抗战处于战略防御阶段。1937年9月22日，国民党中央通讯社发表《中国共产党为公布国共合作宣言》;23日，蒋介石发表实际承认共产党合法地位的谈话，以国共两党第次合作为基础的抗日民族统一战线正式形成。A、B、C都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中华民族的抗日战争</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098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1937年8月，中国共产党在陕北洛川召开的政治局扩大会议制定了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抗日救国十大纲领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抗日民族统一战线的策略总方针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中国人民对日作战的基本纲领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持久抗战的总方针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中华民族的抗日战争</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1937年中共洛川政治局扩大会议指出，争取全民族抗战胜利的关键是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坚持共产党在统一战线中的独立自主原则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实行全面抗战路线，反对片面抗战路线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开展抗日游击战争，建立敌后根据地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放手发动群众，争取抗日民主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1937年8月，中国共产党在陕北洛川召开政治局扩大会议，制定了抗日救国十纲领强调要打倒日本帝国主义，关键在于使已经发动的抗战成为全面的全民族的抗战。B是正确答案。其他几项都与题干的要求不符。A是我党坚持全面抗战的根本原则；C</w:t>
            </w:r>
            <w:r>
              <w:rPr>
                <w:rFonts w:hint="eastAsia" w:ascii="宋体" w:hAnsi="宋体" w:eastAsia="宋体" w:cs="宋体"/>
                <w:kern w:val="0"/>
                <w:sz w:val="24"/>
                <w:szCs w:val="24"/>
                <w:lang w:val="en-US" w:eastAsia="zh-CN" w:bidi="ar"/>
              </w:rPr>
              <w:t>是</w:t>
            </w:r>
            <w:r>
              <w:rPr>
                <w:rFonts w:ascii="宋体" w:hAnsi="宋体" w:eastAsia="宋体" w:cs="宋体"/>
                <w:kern w:val="0"/>
                <w:sz w:val="24"/>
                <w:szCs w:val="24"/>
                <w:lang w:val="en-US" w:eastAsia="zh-CN" w:bidi="ar"/>
              </w:rPr>
              <w:t>我党在敌后进行全面抗战的方针；D是我党在国统区坚持全面抗战的方针。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中华民族的抗日战争</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中国抗日战争进入全民族抗战的新时期是在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6" w:hRule="atLeast"/>
          <w:jc w:val="center"/>
        </w:trPr>
        <w:tc>
          <w:tcPr>
            <w:tcW w:w="1200" w:type="dxa"/>
            <w:shd w:val="clear" w:color="auto" w:fill="EEEEEE"/>
          </w:tcPr>
          <w:p>
            <w:pPr>
              <w:spacing w:after="0" w:line="240" w:lineRule="auto"/>
            </w:pPr>
            <w:r>
              <w:rPr>
                <w:b/>
              </w:rPr>
              <w:t>选项A</w:t>
            </w:r>
          </w:p>
        </w:tc>
        <w:tc>
          <w:tcPr>
            <w:tcW w:w="7825" w:type="dxa"/>
          </w:tcPr>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九一八事变后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一·二八事变后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华北事变后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卢沟桥事变后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193l年的九一八事变是中国抗日战争的起点，中国人民不屈不挠的局部抗战揭开了世界反法西斯战争的序幕。一·二八事变发生于1932年，国民党第十九路军奋起抗击进攻上海的日军。1935年，日本在华北制造一系列事端，向中国政府提出使华北政权“特殊化”的要求。中国政府在河北、察哈尔两省的主权大部分丧失，华北成为日军可以自由出入的“真空地带”。接着，日方又策动华北五省（河北、察哈尔、绥远、山西、山</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东）两市（北平、天津）“防共自治运动”，制造愧倡政权。这就是华北事变。卢沟桥事变发生于1937年，日</w:t>
            </w:r>
            <w:r>
              <w:rPr>
                <w:rFonts w:hint="eastAsia" w:ascii="宋体" w:hAnsi="宋体" w:eastAsia="宋体" w:cs="宋体"/>
                <w:kern w:val="0"/>
                <w:sz w:val="24"/>
                <w:szCs w:val="24"/>
                <w:lang w:val="en-US" w:eastAsia="zh-CN" w:bidi="ar"/>
              </w:rPr>
              <w:t>本</w:t>
            </w:r>
            <w:r>
              <w:rPr>
                <w:rFonts w:ascii="宋体" w:hAnsi="宋体" w:eastAsia="宋体" w:cs="宋体"/>
                <w:kern w:val="0"/>
                <w:sz w:val="24"/>
                <w:szCs w:val="24"/>
                <w:lang w:val="en-US" w:eastAsia="zh-CN" w:bidi="ar"/>
              </w:rPr>
              <w:t>全面侵华战争由此开始，中国抗日战争进入全民族抗战的新时期。D正确。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中华民族的抗日战争</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全民族抗战开始后中国军队取得第一次重大胜利，粉碎了日军不可战胜的神话的战役是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台儿庄战投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雁门关伏击战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奇袭阳明堡机场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平型关大捷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中华民族的抗日战争</w:t>
            </w:r>
          </w:p>
        </w:tc>
      </w:tr>
    </w:tbl>
    <w:p/>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在抗日战争的战略防御阶段，国民党军队在正面战场上取得胜利的战役是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台儿庄战役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桂南战役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枣宜战役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中条山战役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1937年9月，八路军一一五师主力在晋东北平型关附近伏击日军，歼敌一千余人，取得了全民族抗战以来中国军队的第一次重大胜利，粉碎了日军不可战胜的神话。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中华民族的抗日战争</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103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毛泽东在《论持久战》中指出，中国抗日战争取得最后胜利的最关键的阶段是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战略防御阶段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战略相持阶段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战略反攻阶段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战略决战阶段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战略相持阶段是整个战争的过渡阶段，也将是最困难的时期，然而它是转变的枢纽。中国将变为独立国，还是沦为殖民地，不决定于第一阶段大城市之是否丧失，而决定于第二阶段全民族努力的程度。如能坚持抗战，坚持统一战线和坚持持久战，中国将在此阶段获得由弱转强的力量，所以战略相持阶段是抗日战争取得最后胜利的最关键的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中华民族的抗日战争</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抗战时期，中国共产党的土地政策是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没收地主阶级土地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消灭富农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征收富农多余财产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减租减息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减租减息是中国共产党在抗日根据地为适当调节各抗日阶层的利益实行的土地政策。1946年5月4日，中共中央发曲（关于清算、减租及土地问题的指示》（史称《五四指示》），将党在抗日战争时期实行的减租减息政策改变为实行“耕者有其田”的政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中华民族的抗日战争</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三三制政权是共产党领导的抗日民族统一战线性质的政权，是一切赞成抗日又赞成民主的人们的政权，是几个革命阶级联合起来对于汉奸和反动派的民主专政。三三制是指抗日民主政府在工作人员分配上实行“三三制”原则，即共产党员、非党的左派进步分子和不左不右的中间派各占1</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3。以下属于“三三制”原则中所说的不左不右的中间派的是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小资产阶级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农民阶级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开明紳士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地方实力派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不左不右的中间派包括民族资产阶级和开明绅士，C正确。共产党员代表工人和农民，非党的左派进步分子代表小资产阶级，“三三制”中不包括地方实力派。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中华民族的抗日战争</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2017年10月18日，习近平总书记在党的十九大上所作的政治报告中指出，“伟大斗争，伟大工程，伟大事业，伟大梦想，紧密联系、相互贯通、相互作用，其中起决定性作用的是党的建设新的伟大工程。”最早把党的建设称为伟大工程的是毛泽东。毛泽东第一次把党的建设称为伟大工程的著作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《新民主主义论》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《中国革命和中国共产党》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《(共产党人</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》发刊词》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《改造我们的学习》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毛泽东在《《共产党人》发刊词》中第</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一次把党的建设称之为伟大的工程，C正确。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中华民族的抗日战争</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107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1941年5月，毛泽东作了《改造我们的学习》的报告，整风运动首先在党的高级干部中进行。1942年2月，毛泽东先后作了《整顿党的作风》和《反对党八股》的讲演，整风运动在全党范围普遍展开。延安整风运动是一场伟大的思想解放运动，其中最主要的任务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反对“左”倾机会主义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反对宗派主义以整顿党风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反对主观主义以整顿学风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反对党八股以整顿文风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整风运动的主要内容是：反对主观主义以整顿学风、反对宗派主义以整顿党风、反对党八股以整顿文风。其中，反对主观主义是整风运动最主要的任务。C正确。“左“倾机会主义属于政治路线错误，整风运动是要从认识路线即思想路线的角度解决政治路线错误的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中华民族的抗日战争</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108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延安整风运动的主要内容是反对主观主义以整顿</w:t>
            </w:r>
            <w:r>
              <w:rPr>
                <w:rFonts w:hint="eastAsia" w:ascii="宋体" w:hAnsi="宋体" w:eastAsia="宋体" w:cs="宋体"/>
                <w:kern w:val="0"/>
                <w:sz w:val="24"/>
                <w:szCs w:val="24"/>
                <w:lang w:val="en-US" w:eastAsia="zh-CN" w:bidi="ar"/>
              </w:rPr>
              <w:t>学</w:t>
            </w:r>
            <w:r>
              <w:rPr>
                <w:rFonts w:ascii="宋体" w:hAnsi="宋体" w:eastAsia="宋体" w:cs="宋体"/>
                <w:kern w:val="0"/>
                <w:sz w:val="24"/>
                <w:szCs w:val="24"/>
                <w:lang w:val="en-US" w:eastAsia="zh-CN" w:bidi="ar"/>
              </w:rPr>
              <w:t>风、反对宗派主义以整顿党风、反对党八股以整顿文风。整风运动的重点是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反对宗派主义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反对党八股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反对教条主义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反对经验主义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延安整风运动的主要内容是反对主观主义。当时主观主义的主要表现形式是教条主义和经验主义，尤其是教条主义，所以，反对教条主义就成为整风运动的重点。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中华民族的抗日战争</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最早将毛泽东思想规定为党的一切工作的指针的会议是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中共六大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val="en-US" w:eastAsia="zh-CN"/>
              </w:rPr>
            </w:pPr>
            <w:r>
              <w:rPr>
                <w:rFonts w:hint="eastAsia"/>
                <w:lang w:val="en-US" w:eastAsia="zh-CN"/>
              </w:rPr>
              <w:t>中共八大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遵义会议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中共七大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1945年4月至6月，中共七大在延安召开，会上正式把以毛泽东为主要代表的中国共产党人把马克思列宁主义基本原理同中国具体实际相结合所创造的理论成果正式命名为“毛泽东思想”，并将其规定为党的一切工作的指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中华民族的抗日战争</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成为抗日战争取得完全胜利的重要标志的是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中国参加联合国制宪会议，成为联合国的创始国和五个常任理事国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中、美、英三国发表《波茨坦公告》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中、美、英三国召开开罗会议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台湾以及澎</w:t>
            </w:r>
            <w:r>
              <w:rPr>
                <w:rFonts w:hint="eastAsia" w:ascii="宋体" w:hAnsi="宋体" w:eastAsia="宋体" w:cs="宋体"/>
                <w:kern w:val="0"/>
                <w:sz w:val="24"/>
                <w:szCs w:val="24"/>
                <w:lang w:val="en-US" w:eastAsia="zh-CN" w:bidi="ar"/>
              </w:rPr>
              <w:t>湖</w:t>
            </w:r>
            <w:r>
              <w:rPr>
                <w:rFonts w:ascii="宋体" w:hAnsi="宋体" w:eastAsia="宋体" w:cs="宋体"/>
                <w:kern w:val="0"/>
                <w:sz w:val="24"/>
                <w:szCs w:val="24"/>
                <w:lang w:val="en-US" w:eastAsia="zh-CN" w:bidi="ar"/>
              </w:rPr>
              <w:t>列岛由中国收回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1945年10月25日，中国政府在台湾举行妥降仪式。根据《渡获担公告），被日本占领50年之久的台湾以及测湖列岛，由中国收回。这成为抗日战争取得完全胜利的重要标志。D正确。中、美、英三国召开的开罗会议在1943年11月，当时抗日战争还在进行中：联合国制宪会议于1945年4月至6月在美国旧金山举行，包括中国解放区代表董必武在内的中国代表团出席了会议.会议签署了《联合国宪章》，中国成为联合国的创始国和五个常任理事国之一。1945年7月26日，中、美、英三国发表《波茨坦公告》，敦促日本投降。A、B、C都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中华民族的抗日战争</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一位父亲，送给参军的儿子一面“死”字旗，白布旗正中一个大大的“死”字，旁边写着:“国难当头，日寇狰狞。国家兴亡，匹夫有分。本欲服役，奈过年龄。幸吾有子，自觉请缨。赐旗一面，时刻随身。伤时拭血，死后裹身。勇往直前，勿忘本分。”这种以爱国主义为核心的民族精神是中国人民抗日战争胜利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选项A</w:t>
            </w:r>
          </w:p>
        </w:tc>
        <w:tc>
          <w:tcPr>
            <w:tcW w:w="7825" w:type="dxa"/>
          </w:tcPr>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关键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决定因素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lang w:val="en-US" w:eastAsia="zh-CN"/>
              </w:rPr>
              <w:t>重要法宝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外部条件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以爱国主义为核心的民族精神是中国人民抗日战争胜利的决定因素；中国共产党中流砥柱作用是中国人民抗日战争胜利的关键；全民族抗战是中国人民抗日战争胜利的重要法宝。中国人民抗日战争的胜利，同世界所有爱好和平和正义的国家和人民、国际组织以及各种反法西斯力量的同情和支持也是分不开的。B正确，A、C、D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中华民族的抗日战争</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1945年8月，中共中央在对时局的宣言中明确提出的口号是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巩固国内和平，实现民主改革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和平、民主、团结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打倒蒋介石，解放全中国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4"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独立、自由、和平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为新中国而奋斗</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标志着解放区在农民土地问题上，开始由削弱封建剥削，向变革封建土地关系、废除封建剥削制度过渡的文件是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《井冈山土地法》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《兴国土地法》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《中国土地法大纲》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《关于清算、减租及士地问题的指示》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在全面内战爆发的前夕，根据中国社会主要矛盾和革命的中心工作的变化，1946年5月4日，中共中央发出《关于清算、减租及土地问题的指示》（史称“五四指示”），其基本内容是要坚决地支持和引导广大农民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群众，采取各种适当方法，使地主阶级利削农民而占有的土地转移到农民手中；用一切方法吸收中农参加运动，绝不可侵犯中农土地；一般不变动富农土地，对富农和地主有所区别；不可将农村中反对封建地主阶级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方法，运用于城市中反对工商业资产阶级的斗争。这就将党在抗日战争时期实行的减租减息政策改变为实行“耕者有其田”的政策，这一政策的提出，标志着解放区在农民土地问题上，开始由抗日战争时期的削弱封建利削，向变革封建土地关系、废除封建剥削制度过渡。这是中国共产党土地政策的重要改变。D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为新中国而奋斗</w:t>
            </w:r>
          </w:p>
        </w:tc>
      </w:tr>
    </w:tbl>
    <w:p/>
    <w:p>
      <w:pPr>
        <w:tabs>
          <w:tab w:val="left" w:pos="671"/>
        </w:tabs>
        <w:rPr>
          <w:rFonts w:hint="eastAsia" w:eastAsiaTheme="minorEastAsia"/>
          <w:lang w:val="en-US" w:eastAsia="zh-CN"/>
        </w:rPr>
      </w:pPr>
      <w:r>
        <w:rPr>
          <w:rFonts w:hint="eastAsia"/>
          <w:lang w:val="en-US" w:eastAsia="zh-CN"/>
        </w:rPr>
        <w:tab/>
      </w: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947年6月，人民解放军实施战略进攻时，就敌我力量对比而言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人民解放军在数量与装备上已占有一定优势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人民解放军在数量上还不占有优势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人民解放军在数量上已超过国民党军队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国民党军队在数量与装备上处于明显劣势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为了彻底粉碎国民党将战争继续引向解放区、进一步破坏和消耗解放区的人力物力、使之不能持久的方针，中共中央作出决定：不待完全粉碎敌人的战略进攻，不等解放军在数量上占有优势，立刻将主力打到外线去，举行全国性的反攻，将战争引向国民党统治区域。毛泽东作出实施战略进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的选择，是基于人心向背这个更坚实、更广阔的背景。B正确。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为新中国而奋斗</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1947年10月10日，中国人民解放军总部发表宣言提出的口号是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和平、民主、团结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打倒蒋介石，解放全中国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将革命进行到底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巩固国内和平，实现民主改革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为新中国而奋斗</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使在将介石统治下进行任何和平运动、合法运动改良运动的最后幻想归于破灭”的事件是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回民觉当局宣布民盟为“非法团体”，明令对该组织及其成员的一切活动“严加取缔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以马叙伦为首的上海人民和平请愿团到达南京下关车站，遭国民党特务围攻毒打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南京、北平等地爆发的反饥饿，反内战的五二O运动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昆明学生发动的以“反对内战，争取自由”为主要口号的一</w:t>
            </w:r>
            <w:r>
              <w:rPr>
                <w:rFonts w:hint="eastAsia" w:ascii="宋体" w:hAnsi="宋体" w:eastAsia="宋体" w:cs="宋体"/>
                <w:kern w:val="0"/>
                <w:sz w:val="24"/>
                <w:szCs w:val="24"/>
                <w:lang w:val="en-US" w:eastAsia="zh-CN" w:bidi="ar"/>
              </w:rPr>
              <w:t>二·一</w:t>
            </w:r>
            <w:r>
              <w:rPr>
                <w:rFonts w:ascii="宋体" w:hAnsi="宋体" w:eastAsia="宋体" w:cs="宋体"/>
                <w:kern w:val="0"/>
                <w:sz w:val="24"/>
                <w:szCs w:val="24"/>
                <w:lang w:val="en-US" w:eastAsia="zh-CN" w:bidi="ar"/>
              </w:rPr>
              <w:t>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1947年10月，国民党当局宣布民盟为“非法团体”，明令对该组织及其成员的一切活动“严加取缔”。蒋介石不允许民盟这样的组织存在，这就“使在蒋介石统治下进行任何和平运动、合法运动、改良运动的最后幻想归于破灭”。1945年年底，昆明学生发动了以“反对内战，争取自由”为主要口号的一二·一运动。这个运动扩展到了许多城市。1947年5月20日，南京、北平等地爆发了反饥饿、反内战运动（史称五二O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动）。1946年6月23日，以马叙伦为首的上海人民和平请愿团到达南京下关车站，遭国民党特务围攻毒打，制造了震惊全国的下关惨案。A正确，B、C、D不符合题意。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为新中国而奋斗</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117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表明中国各民主党派和无党派民主人士自愿地接受了中国共产党的领导，决心走人民革命的道路，拥护建立人民民主的新中国的文献是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《对时局的意见》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《目前形势和我们的任务》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《中国人民政治协商会议共同纲领》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《论人民民主专政》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1949年1月22日，各民主党派、无党派人士李济深、沈钩儒等55人联合发表《对时局的意见》，表示拥护中国共产党的领导。A正确。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为新中国而奋斗</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标志着中国的新型政党制度—中国共产党领导的多党合作和政治协商制度的确立的事件是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55名民主党派的领导人和著名的无党派民主人士联合发表《对时局的意见》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中共中央发布《纪念五一国际劳动节的口号》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中国人民政治协商会议第一届全体会议的召开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第一届全国人民代表大会的召开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949年9月21日中国人民政治协商会议第一届全体会议的召开，标志着中国的新型政党制度一中国共产党领导的多党合作和政治协商制度的确立。C正确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为新中国而奋斗</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在1948年9月召开的中共中央政治局会议上，毛泽东说，我们“不必搞资产阶级的议会制和三权鼎立等“，这套东西“袁世凯、曹锟都搞过，已经臭了”，我们应当“建立民主集中制的各级人民代表会议制度”。毛泽东这段话要回答的是即将成立的新中国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政体问题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国体问题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国家结构形式问题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国家政权的阶级性问题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泽东这段话要回答的是即将成立的新中国的政权组织形式即政体问题，A正确。国体问题是国家政权的阶级性问题，国家结构形式问题是指一个国家的整体与其组成部分之间、中央和地方之间的相互关系，B、C、D都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为新中国而奋斗</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1949年9月21日，中国人民政治协商会议第一届全体会议在北平(北京)隆重开幕。这次会议与1946年1月在重庆召开的政治协商会议的不同在于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中国共产党居于领导地位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多党派参加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民主觉派也是执政党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通过的《共同纲领》属于社会主义性质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1949年9月21日在北平(北京)隆重开幕的中国人民政治协商会议第一届全年1月在重庆召开的政治协商会议的不同在于中国共产党居于领导地位。A正确。1946年1月在重庆召开的政治协商会议也是多党派参加，B错误。在新中国，民主党派是参政党，共产党是执政党，C错误。通过的《共同纲领》属于新民主主义性质，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为新中国而奋斗</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《中国人民政治协商会议共同纲领》规定了我国的根本政治制度，我国的国体是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工农民主专政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4" w:hRule="atLeast"/>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苏维埃共和国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人民民主专政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keepNext w:val="0"/>
              <w:keepLines w:val="0"/>
              <w:widowControl/>
              <w:suppressLineNumbers w:val="0"/>
              <w:spacing w:after="240" w:afterAutospacing="0"/>
              <w:jc w:val="left"/>
              <w:rPr>
                <w:rFonts w:hint="eastAsia" w:eastAsiaTheme="minorEastAsia"/>
                <w:lang w:val="en-US" w:eastAsia="zh-CN"/>
              </w:rPr>
            </w:pPr>
            <w:r>
              <w:rPr>
                <w:rFonts w:ascii="宋体" w:hAnsi="宋体" w:eastAsia="宋体" w:cs="宋体"/>
                <w:kern w:val="0"/>
                <w:sz w:val="24"/>
                <w:szCs w:val="24"/>
                <w:lang w:val="en-US" w:eastAsia="zh-CN" w:bidi="ar"/>
              </w:rPr>
              <w:t>资产阶级共和国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7"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《共同纲领》规定:“中华人民共和国为新民主主义即人民民主主义的国家，实行工人阶级领导的、以工农联盟为基础的、团结各民主阶级和国内各民族的人民民主</w:t>
            </w:r>
            <w:r>
              <w:rPr>
                <w:rFonts w:hint="eastAsia" w:ascii="宋体" w:hAnsi="宋体" w:eastAsia="宋体" w:cs="宋体"/>
                <w:kern w:val="0"/>
                <w:sz w:val="24"/>
                <w:szCs w:val="24"/>
                <w:lang w:val="en-US" w:eastAsia="zh-CN" w:bidi="ar"/>
              </w:rPr>
              <w:t>专政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为新中国而奋斗</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中国成立前夕，毛泽东在一篇重要文章中指出，总结我们的经验，集中到一点，就是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工人阶级(经过共产党)领导的以工农联盟为基础的人民民主专政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走农村包围城市、最后夺取全国胜利的道路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团结一切可以团结的力量，建立最广泛的人民民主统一战线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根据政治形势、阶级关系和实际情况及其变化制定党的政策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毛泽东在1949年6月30日发表的《论人民民主专政》一文中指出:“总结我们的经验，集中到一点，就是工人阶级(经过共党)领导的以工农联盟为基础的人民民主</w:t>
            </w:r>
            <w:r>
              <w:rPr>
                <w:rFonts w:hint="eastAsia" w:ascii="宋体" w:hAnsi="宋体" w:eastAsia="宋体" w:cs="宋体"/>
                <w:kern w:val="0"/>
                <w:sz w:val="24"/>
                <w:szCs w:val="24"/>
                <w:lang w:val="en-US" w:eastAsia="zh-CN" w:bidi="ar"/>
              </w:rPr>
              <w:t>专政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为新中国而奋斗</w:t>
            </w:r>
          </w:p>
        </w:tc>
      </w:tr>
    </w:tbl>
    <w:p/>
    <w:p>
      <w:pPr>
        <w:tabs>
          <w:tab w:val="left" w:pos="671"/>
        </w:tabs>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“作风建设水远在路上”在九十多年波澜壮阔的历史进程中，中国共产党始终十分重视党的作风建设。在党的七届二中全会上，毛泽东强调必须保持的党的作风是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理论和实践相结合的作风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谦虚、谨慎、不骄、不躁和艰苦奋斗的作风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和人民群众紧密地联系在一起的作风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自我批评的作风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B正确。A、C、D是毛泽东在党的七大上归纳的“三大</w:t>
            </w:r>
            <w:r>
              <w:rPr>
                <w:rFonts w:hint="eastAsia" w:ascii="宋体" w:hAnsi="宋体" w:eastAsia="宋体" w:cs="宋体"/>
                <w:kern w:val="0"/>
                <w:sz w:val="24"/>
                <w:szCs w:val="24"/>
                <w:lang w:val="en-US" w:eastAsia="zh-CN" w:bidi="ar"/>
              </w:rPr>
              <w:t>作</w:t>
            </w:r>
            <w:r>
              <w:rPr>
                <w:rFonts w:ascii="宋体" w:hAnsi="宋体" w:eastAsia="宋体" w:cs="宋体"/>
                <w:kern w:val="0"/>
                <w:sz w:val="24"/>
                <w:szCs w:val="24"/>
                <w:lang w:val="en-US" w:eastAsia="zh-CN" w:bidi="ar"/>
              </w:rPr>
              <w:t>风”不符合题意。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为新中国而奋斗</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在中国共产党七届二中全会上，毛泽东提出了“两个务必”的思想，其原因主要是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中国共产党即将成为执政党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党的工作方式发生了变化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全国大陆即将解放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中国将由新民主主义社会转变为社会主义社会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题干强调的“两个务必”是从党的作风的高度提出来的，A是最符合题意的正确选项。因为执政对党尤其是对党的作风是严峻的考验。C、D没有直接指明党即将成为执政党，因而与党的作风联系不直接;B仅仅从党的工作方式发生变化的角度看提出两个务必”的原因也不准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为新中国而奋斗</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1949年9月召开的中国人民政治协商会议通过的《共同纲领》规定，新民主主义经济工作的政策是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既反保守又反冒进，在综合平衡中稳步前进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公私兼腰、劳资两利、城乡互助、内外交流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调整、巩固、充实、提高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实现速度、结构、效益、质量的统</w:t>
            </w:r>
            <w:r>
              <w:rPr>
                <w:rFonts w:hint="eastAsia" w:ascii="宋体" w:hAnsi="宋体" w:eastAsia="宋体" w:cs="宋体"/>
                <w:kern w:val="0"/>
                <w:sz w:val="24"/>
                <w:szCs w:val="24"/>
                <w:lang w:val="en-US" w:eastAsia="zh-CN" w:bidi="ar"/>
              </w:rPr>
              <w:t>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在中共七届二中全会后，党制定和实行了“公私兼顾、劳资两利、城乡互助、内外交流”的新民主主义经济建设的方针政策简称“四面八方”政策。1949年9月召开的中国人民政治协商会议把这一政策写进《共同纲领》，作为新民主主义经济工作的政策B正确。既反保守又反冒进，在综合平衡中稳步前进的方针是1956年5月中央提出的我国经济建设的指导方针。“调整、巩固、充实、提高“是1961年1月中共八届九中全会提出的对国民经济实行的方针。实现速度结构、效益、质量的统一是党的十六大总结的建设社会主义的一条宝贵经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综述</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126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中华人民共和国成立后，中国社会开始了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从旧民主主义向新民主主义的过渡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从资本主义向社会主义的过渡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从新民主主义向社会主义的过渡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从社会主义向共产主义的过渡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从社会性质上来讲，184</w:t>
            </w:r>
            <w:r>
              <w:rPr>
                <w:rFonts w:hint="eastAsia" w:ascii="宋体" w:hAnsi="宋体" w:eastAsia="宋体" w:cs="宋体"/>
                <w:kern w:val="0"/>
                <w:sz w:val="24"/>
                <w:szCs w:val="24"/>
                <w:lang w:val="en-US" w:eastAsia="zh-CN" w:bidi="ar"/>
              </w:rPr>
              <w:t>0-1949年是</w:t>
            </w:r>
            <w:r>
              <w:rPr>
                <w:rFonts w:ascii="宋体" w:hAnsi="宋体" w:eastAsia="宋体" w:cs="宋体"/>
                <w:kern w:val="0"/>
                <w:sz w:val="24"/>
                <w:szCs w:val="24"/>
                <w:lang w:val="en-US" w:eastAsia="zh-CN" w:bidi="ar"/>
              </w:rPr>
              <w:t>半殖民地半封建社会，1949-1956年是新民主主义社会，1956年以后是社会主义社会。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综述</w:t>
            </w:r>
          </w:p>
        </w:tc>
      </w:tr>
    </w:tbl>
    <w:p/>
    <w:p>
      <w:pPr>
        <w:tabs>
          <w:tab w:val="left" w:pos="671"/>
        </w:tabs>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中华人民共和国成立后的新民主主义社会属于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社会主义体系的过渡性质的社会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资本主义体系的过渡性质的社会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共产主义体系的过渡性质的社会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民主主义体系的过波性质的社会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新民主主义社会是属于社会主义体系的，是逐步过渡到社会主义社会的过渡性质的社会。但要注意新民主主义社会不是个独立的社会形</w:t>
            </w:r>
            <w:r>
              <w:rPr>
                <w:rFonts w:hint="eastAsia" w:ascii="宋体" w:hAnsi="宋体" w:eastAsia="宋体" w:cs="宋体"/>
                <w:kern w:val="0"/>
                <w:sz w:val="24"/>
                <w:szCs w:val="24"/>
                <w:lang w:val="en-US" w:eastAsia="zh-CN" w:bidi="ar"/>
              </w:rPr>
              <w:t>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综述</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128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新民主主义社会不是一个独立的社会形态，而是由新民主主义转变到社会主义的过渡性的社会形态。新民主主义社会存在着五种经济成分，其中，属于过渡形式的经济成分的是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国营经济和合作社经济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私人资本主义经济和国家资本主义经济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合作社经济和国家资本主义经济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个体经济和合作社经济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新民主主义社会存在着五种经济成分:社</w:t>
            </w:r>
            <w:r>
              <w:rPr>
                <w:rFonts w:hint="eastAsia" w:ascii="宋体" w:hAnsi="宋体" w:eastAsia="宋体" w:cs="宋体"/>
                <w:kern w:val="0"/>
                <w:sz w:val="24"/>
                <w:szCs w:val="24"/>
                <w:lang w:val="en-US" w:eastAsia="zh-CN" w:bidi="ar"/>
              </w:rPr>
              <w:t>会主义性</w:t>
            </w:r>
            <w:r>
              <w:rPr>
                <w:rFonts w:ascii="宋体" w:hAnsi="宋体" w:eastAsia="宋体" w:cs="宋体"/>
                <w:kern w:val="0"/>
                <w:sz w:val="24"/>
                <w:szCs w:val="24"/>
                <w:lang w:val="en-US" w:eastAsia="zh-CN" w:bidi="ar"/>
              </w:rPr>
              <w:t>质的国营经济</w:t>
            </w:r>
            <w:r>
              <w:rPr>
                <w:rFonts w:hint="eastAsia" w:ascii="宋体" w:hAnsi="宋体" w:eastAsia="宋体" w:cs="宋体"/>
                <w:kern w:val="0"/>
                <w:sz w:val="24"/>
                <w:szCs w:val="24"/>
                <w:lang w:val="en-US" w:eastAsia="zh-CN" w:bidi="ar"/>
              </w:rPr>
              <w:t>，半社会主义</w:t>
            </w:r>
            <w:r>
              <w:rPr>
                <w:rFonts w:ascii="宋体" w:hAnsi="宋体" w:eastAsia="宋体" w:cs="宋体"/>
                <w:kern w:val="0"/>
                <w:sz w:val="24"/>
                <w:szCs w:val="24"/>
                <w:lang w:val="en-US" w:eastAsia="zh-CN" w:bidi="ar"/>
              </w:rPr>
              <w:t>性质的合作社经济、农民和手工业者的个体经济、私人资本主义经济和国家资本主义经济。其中半社会主义性质的合作社经济是个体经济向社会主义集体经济过渡的形式国家资本主义经济是私人资本主义经济向社会主义国营经济过渡的形式。所以，主要的经济成分是三种:社会主义经济、个体经正确，A、B、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综述</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129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新民主主义社会的五种经济成分中，处于十字路口的经济成分是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社会主义经济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半社会主义性质的合作社经济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个体经济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国家资本主义经济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新民主主义五种经济成分中，半社会主义性质的合作社经济是个体经济向社会济是私人资本主义经济向国营经济过渡的形式，所以，主要的是三种，即社会主义经济、个体经济和私人资本主义经济。其中处于十字路口的经济，它既可以被引导着走向社会主义，也可以自发地走向资本主义。C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综述</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新中国成立后的最初三年，在着重完成民主革命的遗留任务的同时，社会主义革命的任务实际上也已经开始实行了。以下属于完成民主革命遗留任务的是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在新解放区进行土改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没收官僚资本，确立社会主义国营经济的领导地位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开始将资本主义纳入国家资本主义轨道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keepNext w:val="0"/>
              <w:keepLines w:val="0"/>
              <w:widowControl/>
              <w:suppressLineNumbers w:val="0"/>
              <w:spacing w:after="240" w:afterAutospacing="0"/>
              <w:jc w:val="left"/>
              <w:rPr>
                <w:rFonts w:hint="eastAsia" w:eastAsiaTheme="minorEastAsia"/>
                <w:lang w:val="en-US" w:eastAsia="zh-CN"/>
              </w:rPr>
            </w:pPr>
            <w:r>
              <w:rPr>
                <w:rFonts w:ascii="宋体" w:hAnsi="宋体" w:eastAsia="宋体" w:cs="宋体"/>
                <w:kern w:val="0"/>
                <w:sz w:val="24"/>
                <w:szCs w:val="24"/>
                <w:lang w:val="en-US" w:eastAsia="zh-CN" w:bidi="ar"/>
              </w:rPr>
              <w:t>引导个体农民在土地改革后逐步走上互助合作的道路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在新解放区进行土改属于完成民主革命的遗留任务，A正确。没收官僚资本确立社会主义国营经济的领导地位，开始将资本主义纳人国家资本主义轨道，引导个体农民在土地改革后逐步走上互助合作的道路，都是属于社会主义革命的</w:t>
            </w:r>
            <w:r>
              <w:rPr>
                <w:rFonts w:hint="eastAsia" w:ascii="宋体" w:hAnsi="宋体" w:eastAsia="宋体" w:cs="宋体"/>
                <w:kern w:val="0"/>
                <w:sz w:val="24"/>
                <w:szCs w:val="24"/>
                <w:lang w:val="en-US" w:eastAsia="zh-CN" w:bidi="ar"/>
              </w:rPr>
              <w:t>任务，不符题意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综述</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131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pStyle w:val="2"/>
              <w:rPr>
                <w:rFonts w:hint="eastAsia"/>
                <w:color w:val="FF0000"/>
                <w:lang w:eastAsia="zh-CN"/>
              </w:rPr>
            </w:pPr>
            <w:r>
              <w:rPr>
                <w:rFonts w:ascii="宋体" w:hAnsi="宋体" w:eastAsia="宋体" w:cs="宋体"/>
                <w:b w:val="0"/>
                <w:bCs/>
                <w:kern w:val="0"/>
                <w:sz w:val="24"/>
                <w:szCs w:val="24"/>
                <w:lang w:val="en-US" w:eastAsia="zh-CN" w:bidi="ar"/>
              </w:rPr>
              <w:t>中国共产党的土地政策是与时俱进的。1950年6月，《中华人民共和国土地改革法》公布施行。这个《土地改革法》与1947年通过的《中国土地法大纲》相比，一个大的变化就是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由对富农征收多余的土地财产改变为保存富农经济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将“没收一切土地”改为“没收一切公共土地及地主阶级的土地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由实行减租减息政策改变为实行“耕者有其田”的政策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由</w:t>
            </w:r>
            <w:r>
              <w:rPr>
                <w:rFonts w:hint="eastAsia" w:ascii="宋体" w:hAnsi="宋体" w:eastAsia="宋体" w:cs="宋体"/>
                <w:kern w:val="0"/>
                <w:sz w:val="24"/>
                <w:szCs w:val="24"/>
                <w:lang w:val="en-US" w:eastAsia="zh-CN" w:bidi="ar"/>
              </w:rPr>
              <w:t>削</w:t>
            </w:r>
            <w:r>
              <w:rPr>
                <w:rFonts w:ascii="宋体" w:hAnsi="宋体" w:eastAsia="宋体" w:cs="宋体"/>
                <w:kern w:val="0"/>
                <w:sz w:val="24"/>
                <w:szCs w:val="24"/>
                <w:lang w:val="en-US" w:eastAsia="zh-CN" w:bidi="ar"/>
              </w:rPr>
              <w:t>弱封建剥削向变革封建土地关系、废除封建剥削制度的过渡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950年至1953年春，党和政府在新解放区进行土改。《中华人民共和国土地改革法》规定了这次土改的目的，是废除地主阶级封建剥削的土地所有制，实行农民的土地所有制，解放农村生产力，发展农业生产，为新中国的工业化开辟道路。土改中对待富农的政策，由解放战争时期征收富农多余存富农经济A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综述</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中共七届三中全会提出的国民经济恢复时期的中心任务是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争取国家财政经济状况的基本好转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开展土地改革运动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肃清国民党反动派残余特务、土匪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抗美援朝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综述</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中华人民共和国成立初期，建立社会主义国营经济的主要途径是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管制帝国主义在华企业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没收官僚资本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赎买民族资产阶级的财产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剥夺地主阶级的土地和财产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建国之前，以四大家族为代表的官僚资本在工矿企业生产中占有绝对优势，居于断地位，而且是旧中国腐朽统治的经济基础，必须予以没收。因此，把官僚资本企业收归国家所有，便成为建立社会主义国营经济的主要途径，由此可以牢牢掌握国家的经济命脉，为建立和巩固社会主义制度准备条件，莫定基础。当时，党和政府对一些帝国主义国家残存于中国大陆的企业，根据不同情况分别采取了管制、征购、征用、代理等措施，陆续转为国有，使其成为社会主义国营经济的一部分，但是，这部分与官僚资本相比，并不是“主要途径”。至于赎买民族资产阶级的财产，则是在社会主义改造时期才开始进行的，并且也不是比没收官僚资本更“主要”的途径;而剥夺地主阶级的土地和财产，只是改变封建土地所有制关系、满足广大农民对土地要求的措施，而非建立社会主义国营经济的途径，更难称得上“主要途径”。故此，本题的正确选项是B项，其他项均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综述</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新中国成立初期，以毛泽东为主要代表的中国共产党人提出了三大外交方针，为独立自主的新中国外交关系奠定了基础。以下不属于三大外交方针的是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“另起炉灶”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“一边倒”</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“真正不结盟”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“打扫干净屋子再请客”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以毛泽东为主要代表的中国共产党人提出了“另起炉灶”“打扫干净屋子再请客”“一边倒”的外交方针。新中国同苏联订立了《中苏友好同盟互助条约》，建立了平等互助的新型中苏同盟关系。“真正不结盟是1982年中共十二大提出来的。C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综述</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135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1951年年底到1952年，中国共产党在党政军机关开展的“三反”运动的核心是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反贪污、反浪费、反官僚主义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反污、反浪费、反行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反行贿、反偷税漏税、反盗窃国家财产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反浪费、反行贿、反官僚主义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1951年年底到1952年10月，中国共产党在党政军机关开展“三反”运动。这运动是以反贪污、反浪费、反官僚主义为核心的一场大规模的群众性政治运动，旨在惩治腐败，拒腐防变，保持党的先进性，巩固党的执政地位。为了配合“三反”运动，952年F初，在全国大中城市，开展了打击不法资本家的行贿偷税漏税、盗窃国家财产、偷工减料、盗窃经济情报等不法行为的大规模的</w:t>
            </w:r>
            <w:r>
              <w:rPr>
                <w:rFonts w:hint="eastAsia" w:ascii="宋体" w:hAnsi="宋体" w:eastAsia="宋体" w:cs="宋体"/>
                <w:kern w:val="0"/>
                <w:sz w:val="24"/>
                <w:szCs w:val="24"/>
                <w:lang w:val="en-US" w:eastAsia="zh-CN" w:bidi="ar"/>
              </w:rPr>
              <w:t>群众性政治运动，即“五反”运动。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综述</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136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党在过波时期的总路线的主要内容被概括为“一化三改”，也曾被比喻为鸟的“主体”和“两翼“。“主体”是指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对个体农业的社会主义改造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对手工业的社会主义改造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对资本主义工商业的社会主义改造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社会主义工业化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党在过渡时期总路线的主要内容被概括为“一化三改”，也曾被比喻为鸟的“主体“和“两翼”。“主体”是指社会主义工业化，对个体农业、手工业和对资本主义工商业的社会主义改造是“两翼”。D正确，A、B、C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综述</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137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在进行社会主义改造、向社会主义过的进程中，中国共产党积了丰富的历史经验，包括坚持社会主义工业化建设与社会主义改造同时并举，采取积极引导、逐步过渡的方式及用和平方法进行改造。在以下逐步过渡的方式中，在性质上属于社会主义性质的形式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农业互助组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手工业供销合作社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农业初级社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全行业公私合营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农业的社会主义改造经历了互助组（具有社会主义萌芽性质）、初级社（半社会主义性质）、高级社（社会主义性质）等过渡形式；手工业的社会主义改造经历了手工业供销小组(具有社会主义萌芽性质）、手工业供销合作社（半社会主义性质）、手工业生产合作社（社会主义性质）三个步骤；资本主义工商业的社会主义改造经历了初级形式的国家资本主义（具有了社会主义的因素）、个别企业的公私合营（半社会主义性质）和全行业的公私合营（社会主义性质）三个步骤。所以，D是正确选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综述</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138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ascii="宋体" w:hAnsi="宋体" w:eastAsia="宋体" w:cs="宋体"/>
                <w:kern w:val="0"/>
                <w:sz w:val="24"/>
                <w:szCs w:val="24"/>
                <w:lang w:val="en-US" w:eastAsia="zh-CN" w:bidi="ar"/>
              </w:rPr>
              <w:t>2</w:t>
            </w:r>
            <w:r>
              <w:rPr>
                <w:rFonts w:ascii="宋体" w:hAnsi="宋体" w:eastAsia="宋体" w:cs="宋体"/>
                <w:kern w:val="0"/>
                <w:sz w:val="24"/>
                <w:szCs w:val="24"/>
                <w:lang w:val="en-US" w:eastAsia="zh-CN" w:bidi="ar"/>
              </w:rPr>
              <w:t>0世纪50年代，我国在对资本主义工商业进行社会主义改造的过程中，创造了一系列国家资本主义具体形式。以下不属于国家资本主义具体形式的是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加工订货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统购包销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经销代销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统购统销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初级形式的国家资本主义是国家对私营工商业实行委托加工、计划订货、统购包销、经销代销等，高级形式的国家资本主义是公私合营，包括个别企业的公私合营和全行业的公私合营，A、B、C不符合题意。统购统销是新中国成立初期的一项控制粮食资源的计划经济政策。1953年10月16日，中共中央发出了《关于实行粮食的计划收购与计划供应的决议》。所谓“计划收购”被简称为“统购”；“计划供应”被简称为“统销”。后来，统购统销的范围又继续扩大到棉花、纱布和食油。八十年代改革之后，该项政策被取消。D符合题意，是正确选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综述</w:t>
            </w:r>
          </w:p>
        </w:tc>
      </w:tr>
    </w:tbl>
    <w:p/>
    <w:p>
      <w:pPr>
        <w:tabs>
          <w:tab w:val="left" w:pos="671"/>
        </w:tabs>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139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中国在对资本主义工商业实行社会主义改造的过程中，在个别企业公私合营阶段，在利润分配上采取的政策是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统筹兼顾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劳资两利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公私兼顾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四马分肥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中国共产党对资本主义工商业的社会主义改造，是通过一系列由低级到高级的国家资本主义形式逐步实现的。低级形式的国家资本主义，有委托加工、计划定货、统购包销、委托经销代销等方式；高级形式的回家资本主义就是公私合营，它分为个别行业的公私合营和全行业的公私合营两个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段。个别企业公私合营在利润上实行“四马分肥”的政策，即国家所得税、企业公积金、工人福利费和资本家红利各占1/4。可见，正确选项是D，A、B、C三项是方针，不是利润分配上的政策。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综述</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社会主义基本制度在中国得到全面确立的标志是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社会主义改造的基本完成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中华人民共和国的成立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党在过渡时期总路线的提出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国民经济第一个五年计划的实施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1956年，社会主义改造的基本完成，表明我国已经完成了从新民主主义到社会主义的过渡，社会主义基本制度在中国得到了全面的确立。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综述</w:t>
            </w:r>
          </w:p>
        </w:tc>
      </w:tr>
    </w:tbl>
    <w:p>
      <w:pPr>
        <w:tabs>
          <w:tab w:val="left" w:pos="671"/>
        </w:tabs>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以毛泽东为主要代表的中国共产党人探索中国自己的社会主义建设道路的标志是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论十大关系》的报告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中共八大路线的制定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《关于正确处理人民内部矛盾的问题》的发表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国民经济第一个五年计划的实施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注意：社会主义建设道路初步探索的成果主要体现在“两篇文章、一次会议”（《论十大关系》《关于正确处理人民内部矛盾的问题》和中共八大）中。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社会主义建设在探索中曲折发展</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中共八大提出，社会主义改造基本完成后，全国人民的主要任务是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调动一切积极因素，为社会主义事业服务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正确处理人民内部矛盾，巩固社会主义制度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集中力量发展社会生产力，实现国家工业化，逐步满足人民日益增长的物质和文化需要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加强和改进党的建设，巩固党的执政地位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中共八大指出，社会主义改造完成后，国内的主要矛盾已经不再是无产阶级与资产阶级的矛盾，而是人民对于经济文化迅速发展的需要同当前经济文化不能满足人民需要的状况之间的矛盾。全国人民的主要任务是集中力量发展社会生产力，实现国家工业化，逐步满足人民日益增长的物质文化需要。可见，C是正确选项。A是我国社会主义建设必须坚持的基本方针，B是我国社会主义时期国家政治生活的主题，D是完成主要任务的根本保证，都与题干要求不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社会主义建设在探索中曲折发展</w:t>
            </w:r>
          </w:p>
        </w:tc>
      </w:tr>
    </w:tbl>
    <w:p/>
    <w:p>
      <w:pPr>
        <w:tabs>
          <w:tab w:val="left" w:pos="671"/>
        </w:tabs>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《论十大关系》是以毛泽东为主要代表的中国共产党人开始探索中国自己的社会主义建设道路的标志。在《论十大关系》中，毛泽东提出的中国社会主义建设的基本方针是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调动国内外一切积极因素为社会主义服务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积极引导，稳步前进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不要四面出击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实现工业、农业、国防和科学技术的现代化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社会主义建设在探索中曲折发展</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中共八大确定的我国社会主义经济建设的方针是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在综合平衡中稳步前进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鼓足干劲、力争上游、多快好省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调整、巩固、充实、提高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以农业为基础、以工业为主导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社会主义建设在探索中曲折发展</w:t>
            </w:r>
          </w:p>
        </w:tc>
      </w:tr>
    </w:tbl>
    <w:p/>
    <w:p>
      <w:pPr>
        <w:tabs>
          <w:tab w:val="left" w:pos="671"/>
        </w:tabs>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1961年，中共八届九中全会决定对国民经济实行的方针是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调整、巩固、充实、提高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以农业为基础、以工业为主导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积极领导、稳步前进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力争上游、多快好省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196l年1月，中共八届九中全会决定，从196l年起在两三年内对国民经济实行“调整、巩固、充实、提高”的方针，这是党在经济工作指导方针上的重大转变。以此为起点，我国社会主义建设开始从“大跃进“轨道转入全面调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社会主义建设在探索中曲折发展</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客观上宣告了“文化大革命”的理论和实践失败的是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“四人帮”“组阁”图谋的破产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林彪反革命集团策动反革命武装政变事件的发生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天安门事件的发生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江青反革命集团的覆灭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社会主义建设在探索中曲折发展</w:t>
            </w:r>
          </w:p>
        </w:tc>
      </w:tr>
    </w:tbl>
    <w:p/>
    <w:p>
      <w:pPr>
        <w:tabs>
          <w:tab w:val="left" w:pos="671"/>
        </w:tabs>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中华人民共和国在联合国合法席位的恢复是在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1949年10月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1956年10月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1971年10月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1978年10月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社会主义建设在探索中曲折发展</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中国进入改革开放和社会主义现代建设的历史新时期的标志是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十一届三中全会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十一届六中全会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十二大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十二届三中全会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十一届三中全会也是新中国成立以来党的历史上具有深远意义的伟大转折点。A正确。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社会主义建设在探索中曲折发展</w:t>
            </w:r>
          </w:p>
        </w:tc>
      </w:tr>
    </w:tbl>
    <w:p/>
    <w:p>
      <w:pPr>
        <w:tabs>
          <w:tab w:val="left" w:pos="671"/>
        </w:tabs>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000000" w:themeColor="text1"/>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毛泽东在关于正确处理人民内部矛盾的问题的讲话中指出，我们国家政治生活的主题是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lang w:val="en-US"/>
              </w:rPr>
            </w:pPr>
            <w:r>
              <w:rPr>
                <w:rFonts w:hint="eastAsia" w:ascii="宋体" w:hAnsi="宋体" w:eastAsia="宋体" w:cs="宋体"/>
                <w:kern w:val="0"/>
                <w:sz w:val="24"/>
                <w:szCs w:val="24"/>
                <w:lang w:val="en-US" w:eastAsia="zh-CN" w:bidi="ar"/>
              </w:rPr>
              <w:t>正确处流敌我矛盾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val="en-US" w:eastAsia="zh-CN"/>
              </w:rPr>
            </w:pPr>
            <w:r>
              <w:rPr>
                <w:rFonts w:hint="eastAsia"/>
                <w:lang w:val="en-US" w:eastAsia="zh-CN"/>
              </w:rPr>
              <w:t>正确处流人民内部矛盾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ascii="宋体" w:hAnsi="宋体" w:eastAsia="宋体" w:cs="宋体"/>
                <w:kern w:val="0"/>
                <w:sz w:val="24"/>
                <w:szCs w:val="24"/>
                <w:lang w:val="en-US" w:eastAsia="zh-CN" w:bidi="ar"/>
              </w:rPr>
              <w:t>正确处理生产力与生产关系的矛盾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ascii="宋体" w:hAnsi="宋体" w:eastAsia="宋体" w:cs="宋体"/>
                <w:kern w:val="0"/>
                <w:sz w:val="24"/>
                <w:szCs w:val="24"/>
                <w:lang w:val="en-US" w:eastAsia="zh-CN" w:bidi="ar"/>
              </w:rPr>
              <w:t>正确处理经济基础与上层建筑的矛盾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改革开放与现代化建设新时期</w:t>
            </w:r>
          </w:p>
        </w:tc>
      </w:tr>
    </w:tbl>
    <w:p/>
    <w:p>
      <w:pPr>
        <w:tabs>
          <w:tab w:val="left" w:pos="671"/>
        </w:tabs>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ascii="宋体" w:hAnsi="宋体" w:eastAsia="宋体" w:cs="宋体"/>
                <w:kern w:val="0"/>
                <w:sz w:val="24"/>
                <w:szCs w:val="24"/>
                <w:lang w:val="en-US" w:eastAsia="zh-CN" w:bidi="ar"/>
              </w:rPr>
              <w:t>1981年通过《关于建国以来党的若干历史问题的决议》的是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ascii="宋体" w:hAnsi="宋体" w:eastAsia="宋体" w:cs="宋体"/>
                <w:kern w:val="0"/>
                <w:sz w:val="24"/>
                <w:szCs w:val="24"/>
                <w:lang w:val="en-US" w:eastAsia="zh-CN" w:bidi="ar"/>
              </w:rPr>
              <w:t>中共十一届五中全会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ascii="宋体" w:hAnsi="宋体" w:eastAsia="宋体" w:cs="宋体"/>
                <w:kern w:val="0"/>
                <w:sz w:val="24"/>
                <w:szCs w:val="24"/>
                <w:lang w:val="en-US" w:eastAsia="zh-CN" w:bidi="ar"/>
              </w:rPr>
              <w:t>中共十二届三中全会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中共十一届六中全会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ascii="宋体" w:hAnsi="宋体" w:eastAsia="宋体" w:cs="宋体"/>
                <w:kern w:val="0"/>
                <w:sz w:val="24"/>
                <w:szCs w:val="24"/>
                <w:lang w:val="en-US" w:eastAsia="zh-CN" w:bidi="ar"/>
              </w:rPr>
              <w:t>中共十二届六中全会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t>1981年，党的十一届六中全会通过了（关于建国以来党的若干历史问题的决议》。关于这个决议的相关知识点有：科学地评价了毛泽东和毛泽东思想的历史地位；标志着党和国家在指导思想上拨乱反正的胜利完成；对我国社会主要矛盾作了规范的表述；第一次提出我国社会主义制度还处于初级的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改革开放与现代化建设新时期</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改革开放与现代化建设新时期</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改革开放与现代化建设新时期</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改革开放与现代化建设新时期</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改革开放与现代化建设新时期</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改革开放与现代化建设新时期</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改革开放与现代化建设新时期</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改革开放与现代化建设新时期</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改革开放与现代化建设新时期</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中国近代史纲要</w:t>
            </w:r>
            <w:r>
              <w:rPr>
                <w:rFonts w:hint="eastAsia"/>
                <w:lang w:eastAsia="zh-CN"/>
              </w:rPr>
              <w:t>_</w:t>
            </w:r>
            <w:r>
              <w:rPr>
                <w:rFonts w:hint="eastAsia"/>
                <w:lang w:val="en-US" w:eastAsia="zh-CN"/>
              </w:rPr>
              <w:t>改革开放与现代化建设新时期</w:t>
            </w:r>
          </w:p>
        </w:tc>
      </w:tr>
    </w:tbl>
    <w:p/>
    <w:p>
      <w:pPr>
        <w:tabs>
          <w:tab w:val="left" w:pos="671"/>
        </w:tabs>
        <w:rPr>
          <w:rFonts w:hint="eastAsia" w:eastAsiaTheme="minorEastAsia"/>
          <w:lang w:val="en-US" w:eastAsia="zh-CN"/>
        </w:rPr>
      </w:pPr>
    </w:p>
    <w:p>
      <w:pPr>
        <w:tabs>
          <w:tab w:val="left" w:pos="671"/>
        </w:tabs>
        <w:rPr>
          <w:rFonts w:hint="eastAsia" w:eastAsiaTheme="minorEastAsia"/>
          <w:lang w:val="en-US" w:eastAsia="zh-CN"/>
        </w:rPr>
      </w:pPr>
      <w:bookmarkStart w:id="0" w:name="_GoBack"/>
      <w:bookmarkEnd w:id="0"/>
    </w:p>
    <w:p>
      <w:pPr>
        <w:tabs>
          <w:tab w:val="left" w:pos="671"/>
        </w:tabs>
        <w:rPr>
          <w:rFonts w:hint="eastAsia" w:eastAsiaTheme="minorEastAsia"/>
          <w:lang w:val="en-US" w:eastAsia="zh-CN"/>
        </w:rPr>
      </w:pPr>
    </w:p>
    <w:p>
      <w:pPr>
        <w:tabs>
          <w:tab w:val="left" w:pos="671"/>
        </w:tabs>
        <w:rPr>
          <w:rFonts w:hint="eastAsia" w:eastAsiaTheme="minorEastAsia"/>
          <w:lang w:val="en-US" w:eastAsia="zh-CN"/>
        </w:rPr>
      </w:pPr>
    </w:p>
    <w:p>
      <w:pPr>
        <w:tabs>
          <w:tab w:val="left" w:pos="671"/>
        </w:tabs>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4B30C8"/>
    <w:rsid w:val="079D77FB"/>
    <w:rsid w:val="09A007D5"/>
    <w:rsid w:val="0C2B051A"/>
    <w:rsid w:val="11853C33"/>
    <w:rsid w:val="11D51920"/>
    <w:rsid w:val="12924928"/>
    <w:rsid w:val="1A180184"/>
    <w:rsid w:val="37437BA1"/>
    <w:rsid w:val="38F96504"/>
    <w:rsid w:val="3D3C2A06"/>
    <w:rsid w:val="3E9C6A72"/>
    <w:rsid w:val="430B4DC0"/>
    <w:rsid w:val="4E4543FF"/>
    <w:rsid w:val="56661203"/>
    <w:rsid w:val="6D535020"/>
    <w:rsid w:val="75560505"/>
    <w:rsid w:val="7E210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2018-07-23T08:04:00Z</dcterms:created>
  <dc:creator>hp</dc:creator>
  <cp:lastModifiedBy>hp</cp:lastModifiedBy>
  <dcterms:modified xsi:type="dcterms:W3CDTF">2018-07-26T00:59:07Z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