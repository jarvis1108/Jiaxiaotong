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EXA_20180</w:t>
            </w:r>
            <w:r>
              <w:rPr>
                <w:rFonts w:hint="eastAsia" w:eastAsia="宋体"/>
                <w:lang w:val="en-US" w:eastAsia="zh-CN"/>
              </w:rPr>
              <w:t>7140857</w:t>
            </w:r>
            <w:r>
              <w:rPr>
                <w:rFonts w:hint="default"/>
              </w:rPr>
              <w:t>_0</w:t>
            </w:r>
            <w:r>
              <w:rPr>
                <w:rFonts w:hint="eastAsia" w:eastAsia="宋体"/>
                <w:lang w:val="en-US" w:eastAsia="zh-CN"/>
              </w:rPr>
              <w:t>10</w:t>
            </w:r>
            <w:r>
              <w:rPr>
                <w:rFonts w:hint="default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7.14</w:t>
            </w:r>
            <w:r>
              <w:rPr>
                <w:rFonts w:hint="default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7.14</w:t>
            </w:r>
            <w:r>
              <w:rPr>
                <w:rFonts w:hint="default"/>
              </w:rP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default"/>
              </w:rPr>
              <w:t>-</w:t>
            </w:r>
            <w:r>
              <w:rPr>
                <w:rFonts w:hint="eastAsia" w:eastAsia="宋体"/>
                <w:lang w:val="en-US" w:eastAsia="zh-CN"/>
              </w:rPr>
              <w:t>14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rPr>
                <w:rFonts w:hint="default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57</w:t>
            </w:r>
            <w:r>
              <w:rPr>
                <w:rFonts w:hint="default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备注内容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你今天开心____？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你今天开心吗？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你去哪里__？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你去哪里呢？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他可能是不开心___！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他可能是不开心吧！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他们在等你呢，你快去____！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他们在等你呢，你快去呀！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highlight w:val="none"/>
              </w:rPr>
              <w:t>00</w:t>
            </w:r>
            <w:r>
              <w:rPr>
                <w:rFonts w:hint="eastAsia" w:eastAsia="宋体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春天在____里？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春天在哪里？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妈妈让我等_____。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妈妈让我等她。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爸爸今天加班，____不回来吃饭。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爸爸今天加班，他不回来吃饭。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青蛙不是害_____。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青蛙不是害虫。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小马帮助小猴子过_____。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小马帮助小猴子过河。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比我岁数大的女生，我要喊____。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哥哥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姐姐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弟弟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比我岁数大的女生，我要喊姐姐。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诗的读音正确的是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诗的读音正确的是shī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lìng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林的读音正确的是lín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黄的读音正确的是huáng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借的读音正确的是jiè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虫的读音正确的是chóng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jīn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jī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jí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jì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机的读音正确的是</w:t>
            </w:r>
            <w:r>
              <w:rPr>
                <w:rFonts w:hint="default"/>
              </w:rPr>
              <w:t>jī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hěn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hén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hèn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得的读音正确的是dé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过的读音正确的是guò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童的读音正确的是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童的读音正确的是tóng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时的读音正确的是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时的读音正确的是shí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《所见》是清代____所作得一首五言绝句。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袁枚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《所见》的作者是_____代袁枚</w:t>
            </w:r>
            <w:r>
              <w:rPr>
                <w:rFonts w:hint="default" w:eastAsia="宋体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牧童骑</w:t>
            </w:r>
            <w:r>
              <w:rPr>
                <w:rFonts w:hint="eastAsia" w:eastAsia="宋体"/>
                <w:lang w:val="en-US" w:eastAsia="zh-CN"/>
              </w:rPr>
              <w:t>______</w:t>
            </w:r>
            <w:r>
              <w:rPr>
                <w:rFonts w:hint="default" w:eastAsia="宋体"/>
                <w:lang w:val="en-US" w:eastAsia="zh-CN"/>
              </w:rPr>
              <w:t>，歌声振林樾。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黄牛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牧</w:t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default" w:eastAsia="宋体"/>
                <w:lang w:val="en-US" w:eastAsia="zh-CN"/>
              </w:rPr>
              <w:t>骑</w:t>
            </w:r>
            <w:r>
              <w:rPr>
                <w:rFonts w:hint="eastAsia" w:eastAsia="宋体"/>
                <w:lang w:val="en-US" w:eastAsia="zh-CN"/>
              </w:rPr>
              <w:t>黄牛</w:t>
            </w:r>
            <w:r>
              <w:rPr>
                <w:rFonts w:hint="default" w:eastAsia="宋体"/>
                <w:lang w:val="en-US" w:eastAsia="zh-CN"/>
              </w:rPr>
              <w:t>，歌声振林樾。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___欲</w:t>
            </w:r>
            <w:r>
              <w:rPr>
                <w:rFonts w:hint="default" w:eastAsia="宋体"/>
                <w:lang w:val="en-US" w:eastAsia="zh-CN"/>
              </w:rPr>
              <w:t>捕鸣蝉，忽然闭口立</w:t>
            </w:r>
            <w:r>
              <w:rPr>
                <w:rFonts w:hint="eastAsia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意欲</w:t>
            </w:r>
            <w:r>
              <w:rPr>
                <w:rFonts w:hint="default" w:eastAsia="宋体"/>
                <w:lang w:val="en-US" w:eastAsia="zh-CN"/>
              </w:rPr>
              <w:t>捕鸣蝉，忽然</w:t>
            </w:r>
            <w:r>
              <w:rPr>
                <w:rFonts w:hint="eastAsia" w:eastAsia="宋体"/>
                <w:lang w:val="en-US" w:eastAsia="zh-CN"/>
              </w:rPr>
              <w:t>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闭口立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《小池》是</w:t>
            </w:r>
            <w:r>
              <w:rPr>
                <w:rFonts w:hint="default" w:eastAsia="宋体"/>
                <w:lang w:val="en-US" w:eastAsia="zh-CN"/>
              </w:rPr>
              <w:fldChar w:fldCharType="begin"/>
            </w:r>
            <w:r>
              <w:rPr>
                <w:rFonts w:hint="default" w:eastAsia="宋体"/>
                <w:lang w:val="en-US" w:eastAsia="zh-CN"/>
              </w:rPr>
              <w:instrText xml:space="preserve"> HYPERLINK "https://baike.baidu.com/item/%E5%AE%8B%E6%9C%9D/2919" \t "https://baike.baidu.com/item/%E5%B0%8F%E6%B1%A0/_blank" </w:instrText>
            </w:r>
            <w:r>
              <w:rPr>
                <w:rFonts w:hint="default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default" w:eastAsia="宋体"/>
                <w:lang w:val="en-US" w:eastAsia="zh-CN"/>
              </w:rPr>
              <w:t>朝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default" w:eastAsia="宋体"/>
                <w:lang w:val="en-US" w:eastAsia="zh-CN"/>
              </w:rPr>
              <w:t>诗人</w:t>
            </w:r>
            <w:r>
              <w:rPr>
                <w:rFonts w:hint="default" w:eastAsia="宋体"/>
                <w:lang w:val="en-US" w:eastAsia="zh-CN"/>
              </w:rPr>
              <w:fldChar w:fldCharType="begin"/>
            </w:r>
            <w:r>
              <w:rPr>
                <w:rFonts w:hint="default" w:eastAsia="宋体"/>
                <w:lang w:val="en-US" w:eastAsia="zh-CN"/>
              </w:rPr>
              <w:instrText xml:space="preserve"> HYPERLINK "https://baike.baidu.com/item/%E6%9D%A8%E4%B8%87%E9%87%8C/35772" \t "https://baike.baidu.com/item/%E5%B0%8F%E6%B1%A0/_blank" </w:instrText>
            </w:r>
            <w:r>
              <w:rPr>
                <w:rFonts w:hint="default" w:eastAsia="宋体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lang w:val="en-US" w:eastAsia="zh-CN"/>
              </w:rPr>
              <w:t>杨万里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default" w:eastAsia="宋体"/>
                <w:lang w:val="en-US" w:eastAsia="zh-CN"/>
              </w:rPr>
              <w:t>创作的一首</w:t>
            </w:r>
            <w:r>
              <w:rPr>
                <w:rFonts w:hint="default" w:eastAsia="宋体"/>
                <w:lang w:val="en-US" w:eastAsia="zh-CN"/>
              </w:rPr>
              <w:fldChar w:fldCharType="begin"/>
            </w:r>
            <w:r>
              <w:rPr>
                <w:rFonts w:hint="default" w:eastAsia="宋体"/>
                <w:lang w:val="en-US" w:eastAsia="zh-CN"/>
              </w:rPr>
              <w:instrText xml:space="preserve"> HYPERLINK "https://baike.baidu.com/item/%E4%B8%83%E8%A8%80%E7%BB%9D%E5%8F%A5/10272877" \t "https://baike.baidu.com/item/%E5%B0%8F%E6%B1%A0/_blank" </w:instrText>
            </w:r>
            <w:r>
              <w:rPr>
                <w:rFonts w:hint="default" w:eastAsia="宋体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lang w:val="en-US" w:eastAsia="zh-CN"/>
              </w:rPr>
              <w:t>七言绝句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default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《小池》是</w:t>
            </w:r>
            <w:r>
              <w:rPr>
                <w:rFonts w:hint="default" w:eastAsia="宋体"/>
                <w:lang w:val="en-US" w:eastAsia="zh-CN"/>
              </w:rPr>
              <w:fldChar w:fldCharType="begin"/>
            </w:r>
            <w:r>
              <w:rPr>
                <w:rFonts w:hint="default" w:eastAsia="宋体"/>
                <w:lang w:val="en-US" w:eastAsia="zh-CN"/>
              </w:rPr>
              <w:instrText xml:space="preserve"> HYPERLINK "https://baike.baidu.com/item/%E5%AE%8B%E6%9C%9D/2919" \t "https://baike.baidu.com/item/%E5%B0%8F%E6%B1%A0/_blank" </w:instrText>
            </w:r>
            <w:r>
              <w:rPr>
                <w:rFonts w:hint="default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宋</w:t>
            </w:r>
            <w:r>
              <w:rPr>
                <w:rFonts w:hint="default" w:eastAsia="宋体"/>
                <w:lang w:val="en-US" w:eastAsia="zh-CN"/>
              </w:rPr>
              <w:t>朝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default" w:eastAsia="宋体"/>
                <w:lang w:val="en-US" w:eastAsia="zh-CN"/>
              </w:rPr>
              <w:t>诗人</w:t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default" w:eastAsia="宋体"/>
                <w:lang w:val="en-US" w:eastAsia="zh-CN"/>
              </w:rPr>
              <w:t>创作的一首</w:t>
            </w:r>
            <w:r>
              <w:rPr>
                <w:rFonts w:hint="default" w:eastAsia="宋体"/>
                <w:lang w:val="en-US" w:eastAsia="zh-CN"/>
              </w:rPr>
              <w:fldChar w:fldCharType="begin"/>
            </w:r>
            <w:r>
              <w:rPr>
                <w:rFonts w:hint="default" w:eastAsia="宋体"/>
                <w:lang w:val="en-US" w:eastAsia="zh-CN"/>
              </w:rPr>
              <w:instrText xml:space="preserve"> HYPERLINK "https://baike.baidu.com/item/%E4%B8%83%E8%A8%80%E7%BB%9D%E5%8F%A5/10272877" \t "https://baike.baidu.com/item/%E5%B0%8F%E6%B1%A0/_blank" </w:instrText>
            </w:r>
            <w:r>
              <w:rPr>
                <w:rFonts w:hint="default" w:eastAsia="宋体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lang w:val="en-US" w:eastAsia="zh-CN"/>
              </w:rPr>
              <w:t>七言绝句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default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泉____无声惜细流</w:t>
            </w:r>
            <w:r>
              <w:rPr>
                <w:rFonts w:hint="default" w:eastAsia="宋体"/>
                <w:lang w:val="en-US" w:eastAsia="zh-CN"/>
              </w:rPr>
              <w:t>，树阴照水爱晴柔。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泉眼无声惜_____流</w:t>
            </w:r>
            <w:r>
              <w:rPr>
                <w:rFonts w:hint="default" w:eastAsia="宋体"/>
                <w:lang w:val="en-US" w:eastAsia="zh-CN"/>
              </w:rPr>
              <w:t>，树阴照水爱晴柔。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泉眼无声惜细流</w:t>
            </w:r>
            <w:r>
              <w:rPr>
                <w:rFonts w:hint="default" w:eastAsia="宋体"/>
                <w:lang w:val="en-US" w:eastAsia="zh-CN"/>
              </w:rPr>
              <w:t>，树阴</w:t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default" w:eastAsia="宋体"/>
                <w:lang w:val="en-US" w:eastAsia="zh-CN"/>
              </w:rPr>
              <w:t>爱晴柔。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照水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泉眼无声惜细流</w:t>
            </w:r>
            <w:r>
              <w:rPr>
                <w:rFonts w:hint="default" w:eastAsia="宋体"/>
                <w:lang w:val="en-US" w:eastAsia="zh-CN"/>
              </w:rPr>
              <w:t>，树阴</w:t>
            </w:r>
            <w:r>
              <w:rPr>
                <w:rFonts w:hint="eastAsia" w:eastAsia="宋体"/>
                <w:lang w:val="en-US" w:eastAsia="zh-CN"/>
              </w:rPr>
              <w:t>照水</w:t>
            </w:r>
            <w:r>
              <w:rPr>
                <w:rFonts w:hint="default" w:eastAsia="宋体"/>
                <w:lang w:val="en-US" w:eastAsia="zh-CN"/>
              </w:rPr>
              <w:t>爱</w:t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default" w:eastAsia="宋体"/>
                <w:lang w:val="en-US" w:eastAsia="zh-CN"/>
              </w:rPr>
              <w:t>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小荷才露尖尖____</w:t>
            </w:r>
            <w:r>
              <w:rPr>
                <w:rFonts w:hint="default" w:eastAsia="宋体"/>
                <w:lang w:val="en-US" w:eastAsia="zh-CN"/>
              </w:rPr>
              <w:t>，早有蜻蜓立上头。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迟</w:t>
            </w:r>
            <w:r>
              <w:rPr>
                <w:rFonts w:hint="eastAsia" w:eastAsia="宋体"/>
                <w:lang w:val="en-US" w:eastAsia="zh-CN"/>
              </w:rPr>
              <w:t>日_____丽</w:t>
            </w:r>
            <w:r>
              <w:rPr>
                <w:rFonts w:hint="default" w:eastAsia="宋体"/>
                <w:lang w:val="en-US" w:eastAsia="zh-CN"/>
              </w:rPr>
              <w:t>，春风花草香。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江山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迟日江山丽</w:t>
            </w:r>
            <w:r>
              <w:rPr>
                <w:rFonts w:hint="default" w:eastAsia="宋体"/>
                <w:lang w:val="en-US"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_____</w:t>
            </w:r>
            <w:r>
              <w:rPr>
                <w:rFonts w:hint="default" w:eastAsia="宋体"/>
                <w:lang w:val="en-US" w:eastAsia="zh-CN"/>
              </w:rPr>
              <w:t>花草香。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迟日江山丽</w:t>
            </w:r>
            <w:r>
              <w:rPr>
                <w:rFonts w:hint="default" w:eastAsia="宋体"/>
                <w:lang w:val="en-US"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春风______</w:t>
            </w:r>
            <w:r>
              <w:rPr>
                <w:rFonts w:hint="default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花草香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泥融飞____</w:t>
            </w:r>
            <w:r>
              <w:rPr>
                <w:rFonts w:hint="default" w:eastAsia="宋体"/>
                <w:lang w:val="en-US" w:eastAsia="zh-CN"/>
              </w:rPr>
              <w:t>，沙暖睡鸳鸯</w:t>
            </w:r>
            <w:r>
              <w:rPr>
                <w:rFonts w:hint="eastAsia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燕子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____融飞燕子</w:t>
            </w:r>
            <w:r>
              <w:rPr>
                <w:rFonts w:hint="default" w:eastAsia="宋体"/>
                <w:lang w:val="en-US" w:eastAsia="zh-CN"/>
              </w:rPr>
              <w:t>，沙暖睡鸳鸯</w:t>
            </w:r>
            <w:r>
              <w:rPr>
                <w:rFonts w:hint="eastAsia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泥融飞燕子</w:t>
            </w:r>
            <w:r>
              <w:rPr>
                <w:rFonts w:hint="default" w:eastAsia="宋体"/>
                <w:lang w:val="en-US"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____</w:t>
            </w:r>
            <w:r>
              <w:rPr>
                <w:rFonts w:hint="default" w:eastAsia="宋体"/>
                <w:lang w:val="en-US" w:eastAsia="zh-CN"/>
              </w:rPr>
              <w:t>暖睡鸳鸯</w:t>
            </w:r>
            <w:r>
              <w:rPr>
                <w:rFonts w:hint="eastAsia" w:eastAsia="宋体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《绝句》是____代杜甫的诗歌。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蚂义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A的正确书写是蚂蚁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B的正确书写是房前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D的正确书写是古诗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蚂蚁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B的正确书写是房前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C的正确书写是空房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D的正确书写是古诗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蚂蚁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B的正确书写是房前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C的正确书写是空房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D的正确书写是古诗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A的正确书写是蚂蚁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C的正确书写是空房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D的正确书写是古诗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儿同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B的正确书写是儿童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C的正确书写是黄牛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0</w:t>
            </w:r>
            <w:r>
              <w:rPr>
                <w:rFonts w:hint="eastAsia" w:eastAsia="宋体"/>
                <w:color w:val="auto"/>
                <w:highlight w:val="no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村林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儿童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A的正确书写是树林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C的正确书写是黄牛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村林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儿同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A的正确书写是树林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B的正确书写是儿童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村林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儿同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A的正确书写是树林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B的正确书写是儿童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C的正确书写是黄牛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华朵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B的正确书写是可是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C的正确书写是是非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D的正确书写是花朵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华朵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A的正确书写是起立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C的正确书写是是非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D的正确书写是花朵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华朵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A的正确书写是起立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B的正确书写是可是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D的正确书写是花朵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A的正确书写是起立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B的正确书写是可是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C的正确书写是是非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碌叶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正确的书写是绿叶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正确的书写是飞机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果去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正确的书写是过去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过去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很多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正确的书写是让开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让开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冲子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很多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正确的书写是虫子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让开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恨多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正确的书写是很多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下列词语书写错误的是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让开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很多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正确的书写是小河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一年级语文下册_第四单元/词语听写4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与谁不是同一个部首的是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与谁不是同一个部首的是</w:t>
            </w:r>
            <w:r>
              <w:rPr>
                <w:rFonts w:hint="eastAsia" w:eastAsia="宋体"/>
                <w:lang w:val="en-US" w:eastAsia="zh-CN"/>
              </w:rPr>
              <w:t>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与怕不是同一个部首的是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与怕不是同一个部首的是</w:t>
            </w:r>
            <w:r>
              <w:rPr>
                <w:rFonts w:hint="eastAsia" w:eastAsia="宋体"/>
                <w:lang w:val="en-US" w:eastAsia="zh-CN"/>
              </w:rPr>
              <w:t>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与跟不是同一个部首的是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与跟不是同一个部首的是扒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与凉不是同一个部首的是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与凉不是同一个部首的是洗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与脸不是同一个部首的是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与脸不是同一个部首的是姆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与阳不是同一个部首的是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与阳不是同一个部首的是胖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与别不是同一个部首的是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与别不是同一个部首的是倒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与法不是同一个部首的是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与法不是同一个部首的是冶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与吓不是同一个部首的是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与吓不是同一个部首的是把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与园不是同一个部首的是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与园不是同一个部首的是同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谁一共10画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怕一共8画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跟一共13画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凉一共10画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量一共几画？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量一共12画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最一共12画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下列生字是前鼻音的是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跟是前鼻音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下列生字是后鼻音的是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跟是后鼻音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下列生字是卷舌音的是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谁是卷舌音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下列生字是平舌音的是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最是平舌音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园一共几画？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园一共7画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因一共6画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为一共4画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脸一共几画？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脸一共11画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阳一共几画？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阳一共6画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光一共6画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办一共6画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那一共几画？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那一共6画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别一共7画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找一共几画？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找一共7画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田加大是奋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舌加甘是甜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鱼加羊是鲜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云加力是动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口加下是吓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口加元是园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月加半是胖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日加十是早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门加口是问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石可以与下列哪一个字组成新字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石加山是岩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看拼音，写词语。mínɡ tiān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正确的词语是明天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看拼音，写词语。kě pà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克吧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正确的词语是可怕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看拼音，写词语。gēn qián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正确的词语是跟前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看拼音，写词语。liáng fēng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凉风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正确的词语是凉风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看拼音，写词语。lì liàng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正确的词语是力量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看拼音，写词语。yáng guāng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仰光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阳光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眼光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正确的词语是阳光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看拼音，写词语。zuì zǎo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醉枣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追早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正确的词语是最早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看拼音，写词语。shí tou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十头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势头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正确的词语是石头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看拼音，写词语。bàn fǎ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颁发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伴发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正确的词语是办法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看拼音，写词语。nà lǐ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那里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正确的词语是那里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看拼音，写词语。xiào liǎn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笑脸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孝廉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正确的词语是笑脸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看拼音，写词语。dà xiàng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正确的词语是大象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看拼音，写词语。bié rén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正确的词语是别人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看拼音，写词语。dào chù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正确的词语是到处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看拼音，写词语。guǒ yuán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过让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果园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</w:t>
            </w:r>
            <w:r>
              <w:rPr>
                <w:rFonts w:hint="eastAsia" w:eastAsia="宋体"/>
                <w:lang w:val="en-US" w:eastAsia="zh-CN"/>
              </w:rPr>
              <w:t>果园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看拼音，写词语。kě k</w:t>
            </w:r>
            <w:r>
              <w:rPr>
                <w:rFonts w:hint="default"/>
                <w:lang w:val="en-US" w:eastAsia="zh-CN"/>
              </w:rPr>
              <w:t>ŏ</w:t>
            </w:r>
            <w:r>
              <w:rPr>
                <w:rFonts w:hint="eastAsia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克扣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正确的词语是可口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看拼音，写词语。xǔ duō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寻多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正确的词语是许多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看拼音，写词语。zài jiàn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债见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看拼音，写词语。zhào piàn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皂片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正确的词语是照片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看拼音，写词语。gōng yuán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贡院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公园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正确的词语是公园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第五单元/词语听写5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沙的音序是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沙的音序是S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海的音序是H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桥的音序是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桥的音序是Q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竹的音序是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竹的音序是A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军的音序是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军的音序是J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苗的音序是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苗的音序是M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井的音序是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井的音序是J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想的音序是X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念的音序是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念的音序是N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道的音序是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的音序是B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第六单元/识字（六）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21A57"/>
    <w:rsid w:val="01921A57"/>
    <w:rsid w:val="01AD27D7"/>
    <w:rsid w:val="03D50BC3"/>
    <w:rsid w:val="042B5BB0"/>
    <w:rsid w:val="059F5CE0"/>
    <w:rsid w:val="07137175"/>
    <w:rsid w:val="09354CC8"/>
    <w:rsid w:val="0A355022"/>
    <w:rsid w:val="0A9D60D2"/>
    <w:rsid w:val="0C2F40C9"/>
    <w:rsid w:val="0E435618"/>
    <w:rsid w:val="100A68C3"/>
    <w:rsid w:val="14745D38"/>
    <w:rsid w:val="153E470A"/>
    <w:rsid w:val="16CB158A"/>
    <w:rsid w:val="19C36CF4"/>
    <w:rsid w:val="1D375532"/>
    <w:rsid w:val="1E365A4D"/>
    <w:rsid w:val="20010965"/>
    <w:rsid w:val="22154FAB"/>
    <w:rsid w:val="235B5413"/>
    <w:rsid w:val="23B90EBF"/>
    <w:rsid w:val="26D12BCA"/>
    <w:rsid w:val="274145C3"/>
    <w:rsid w:val="2785077D"/>
    <w:rsid w:val="28CF1320"/>
    <w:rsid w:val="2AD04FCA"/>
    <w:rsid w:val="2C796D38"/>
    <w:rsid w:val="2E9A66A5"/>
    <w:rsid w:val="313567A5"/>
    <w:rsid w:val="39204992"/>
    <w:rsid w:val="393D1C03"/>
    <w:rsid w:val="39E56A18"/>
    <w:rsid w:val="3B8B3B32"/>
    <w:rsid w:val="3C8751A8"/>
    <w:rsid w:val="3E6E33E6"/>
    <w:rsid w:val="3F57739B"/>
    <w:rsid w:val="426E331E"/>
    <w:rsid w:val="45431017"/>
    <w:rsid w:val="45C93190"/>
    <w:rsid w:val="49C241C8"/>
    <w:rsid w:val="4B89034D"/>
    <w:rsid w:val="4CF70911"/>
    <w:rsid w:val="4FDA3773"/>
    <w:rsid w:val="52262F29"/>
    <w:rsid w:val="54906E21"/>
    <w:rsid w:val="56913EFA"/>
    <w:rsid w:val="56C0456F"/>
    <w:rsid w:val="5AAC1CB0"/>
    <w:rsid w:val="5BB9421D"/>
    <w:rsid w:val="5DDD5D79"/>
    <w:rsid w:val="5FC11351"/>
    <w:rsid w:val="61C74EFB"/>
    <w:rsid w:val="6384456E"/>
    <w:rsid w:val="642803FF"/>
    <w:rsid w:val="64D42689"/>
    <w:rsid w:val="6CB22693"/>
    <w:rsid w:val="6D535020"/>
    <w:rsid w:val="6F177F7B"/>
    <w:rsid w:val="714B3092"/>
    <w:rsid w:val="72F52619"/>
    <w:rsid w:val="7306540F"/>
    <w:rsid w:val="763B008B"/>
    <w:rsid w:val="79B0253C"/>
    <w:rsid w:val="7B1C4DA5"/>
    <w:rsid w:val="7CF57ECD"/>
    <w:rsid w:val="7DB67352"/>
    <w:rsid w:val="7FE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2018-07-09T08:47:00Z</dcterms:created>
  <dc:creator>脾气小姐~</dc:creator>
  <cp:lastModifiedBy>脾气小姐~</cp:lastModifiedBy>
  <dcterms:modified xsi:type="dcterms:W3CDTF">2018-07-14T08:37:50Z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