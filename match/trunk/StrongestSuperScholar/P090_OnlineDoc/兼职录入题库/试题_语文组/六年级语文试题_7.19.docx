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试卷编码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EXA_20180</w:t>
            </w:r>
            <w:r>
              <w:rPr>
                <w:rFonts w:hint="eastAsia" w:eastAsia="宋体"/>
                <w:lang w:val="en-US" w:eastAsia="zh-CN"/>
              </w:rPr>
              <w:t>7190835</w:t>
            </w:r>
            <w:r>
              <w:rPr>
                <w:rFonts w:hint="default"/>
              </w:rPr>
              <w:t>_0</w:t>
            </w:r>
            <w:r>
              <w:rPr>
                <w:rFonts w:hint="eastAsia" w:eastAsia="宋体"/>
                <w:lang w:val="en-US" w:eastAsia="zh-CN"/>
              </w:rPr>
              <w:t>10</w:t>
            </w:r>
            <w:r>
              <w:rPr>
                <w:rFonts w:hint="default"/>
              </w:rP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试卷名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六年级语文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试卷标题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7.19</w:t>
            </w:r>
            <w:r>
              <w:rPr>
                <w:rFonts w:hint="default"/>
              </w:rP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描述说明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7.19</w:t>
            </w:r>
            <w:bookmarkStart w:id="0" w:name="_GoBack"/>
            <w:bookmarkEnd w:id="0"/>
            <w:r>
              <w:rPr>
                <w:rFonts w:hint="default"/>
              </w:rPr>
              <w:t>的语文小测验作业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录入人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录入时间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2018-0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rPr>
                <w:rFonts w:hint="default"/>
              </w:rPr>
              <w:t>-</w:t>
            </w:r>
            <w:r>
              <w:rPr>
                <w:rFonts w:hint="eastAsia" w:eastAsia="宋体"/>
                <w:lang w:val="en-US" w:eastAsia="zh-CN"/>
              </w:rPr>
              <w:t>19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>08</w:t>
            </w:r>
            <w:r>
              <w:rPr>
                <w:rFonts w:hint="default"/>
              </w:rPr>
              <w:t>:</w:t>
            </w:r>
            <w:r>
              <w:rPr>
                <w:rFonts w:hint="eastAsia" w:eastAsia="宋体"/>
                <w:lang w:val="en-US" w:eastAsia="zh-CN"/>
              </w:rPr>
              <w:t>35</w:t>
            </w:r>
            <w:r>
              <w:rPr>
                <w:rFonts w:hint="default"/>
              </w:rPr>
              <w:t>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备注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备注内容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t>
</w:t>
      </w:r>
    </w:p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“风雨送春归，飞雪迎春到。”这两句诗出自（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《卜算子*咏梅》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《菩萨蛮*大柏地》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《春夜喜雨》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《江南春》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该诗句出自</w:t>
            </w:r>
            <w:r>
              <w:rPr>
                <w:rFonts w:hint="eastAsia"/>
              </w:rPr>
              <w:t>《卜算子*咏梅》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《示儿》的作者是（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陆游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  <w:t>苏轼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《示儿》的作者是</w:t>
            </w:r>
            <w:r>
              <w:rPr>
                <w:rFonts w:hint="eastAsia" w:eastAsia="宋体"/>
                <w:lang w:val="en-US" w:eastAsia="zh-CN"/>
              </w:rPr>
              <w:t>陆游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凡卡（ ）在城里受罪，（ ）回到乡下爷爷那儿去。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宁可……也不……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因为……所以……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即使……也……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与其……不如……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D项关联词最合适。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下面句子正确的是（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面对这突如其来的情况，我们要保持冷清的头脑。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孙爷爷是我们的校外辅导员，他德高望重，受到我们的衷心爱抚。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桑那沉静着，久久地坐在床前。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虽然自己做的书有些粗糙，但是同学们对这些书格外珍爱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其他选项都有错误。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highlight w:val="none"/>
              </w:rPr>
              <w:t>00</w:t>
            </w:r>
            <w:r>
              <w:rPr>
                <w:rFonts w:hint="eastAsia" w:eastAsia="宋体"/>
                <w:highlight w:val="no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《卜算子*咏梅》这首词是毛泽东读了南宋爱国诗人陆游的同题词后写的，在诗词中，毛泽东赞美了梅花（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虽然饱经摧残，屡遭打击，但矢志不移。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任凭百花的妒忌与排斥，也不想争艳夺宠。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不畏艰难险阻，凌寒独放的品格和不居功自傲的精神。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即使粉身碎骨也不改变坚定的信念和坚贞不屈的品格。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我们学过的课文《草船借箭》《猴王出世》和《景阳冈》分别出自于我国古典四大名著中的（ 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Cs w:val="21"/>
                <w:lang w:eastAsia="zh-CN"/>
              </w:rPr>
              <w:t>《</w:t>
            </w:r>
            <w:r>
              <w:rPr>
                <w:rFonts w:hint="default" w:ascii="宋体" w:hAnsi="宋体"/>
                <w:kern w:val="0"/>
                <w:szCs w:val="21"/>
              </w:rPr>
              <w:t>三国演义》《西游记》《水浒传》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《西游记》《水浒传》《红楼梦》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《水浒传》《三国演义》《红楼梦》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《史记》《水浒传》《西游记》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下列词语完全正确的一组是（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毅燃 骏工 厨窗   倒霉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恐怖    澈底   魅丽    阻捞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嘲笑 藐视 妒忌   伶俐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和氏碧 抵卸   蜷着腿 抱怨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其他选项都有错误。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下列《西游记》中的人物，按字母表顺序排列正确的一组是（   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①唐僧    ②猪八戒    ③ 孙悟空    ④观音    ⑤白骨精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①②③④⑤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②①③④⑤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⑤④②①③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⑤④③①②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正确选项是C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下列字的笔画数相同的一组是（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盔 冤 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嘲 撒 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凹 玄 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沸 卧 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其他选项笔画数不都相同。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下列诗句，朗读正确的是（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床前 / 明月 / 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白云 / 深处 / 有人 / 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故人 / 西辞 / 黄鹤 / 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门泊 / 东吴 / 万 / 里船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其他选项都有错误。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同样一句话，重音位置不同，意义就不同。如果要表达“别人可能去”这个意思，重音正确的一句为（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u w:val="single"/>
              </w:rPr>
              <w:t>明天</w:t>
            </w:r>
            <w:r>
              <w:rPr>
                <w:rFonts w:hint="eastAsia"/>
              </w:rPr>
              <w:t>我不去电影院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明天</w:t>
            </w:r>
            <w:r>
              <w:rPr>
                <w:rFonts w:hint="eastAsia"/>
                <w:u w:val="single"/>
              </w:rPr>
              <w:t>我</w:t>
            </w:r>
            <w:r>
              <w:rPr>
                <w:rFonts w:hint="eastAsia"/>
              </w:rPr>
              <w:t>不去电影院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明天我</w:t>
            </w:r>
            <w:r>
              <w:rPr>
                <w:rFonts w:hint="eastAsia"/>
                <w:u w:val="single"/>
              </w:rPr>
              <w:t>不去</w:t>
            </w:r>
            <w:r>
              <w:rPr>
                <w:rFonts w:hint="eastAsia"/>
              </w:rPr>
              <w:t xml:space="preserve">电影院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明天我不去</w:t>
            </w:r>
            <w:r>
              <w:rPr>
                <w:rFonts w:hint="eastAsia"/>
                <w:u w:val="single"/>
              </w:rPr>
              <w:t>电影院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eastAsia="zh-CN"/>
              </w:rPr>
            </w:pP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我不去，别人可能去。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依次填入括号里的成语，最贴切的一组是（    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（1）他这个人经常（    ），想到什么就谈什么。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（2）这样的计划给人以（    ）的感觉，好像海市蜃楼，可望而不可及。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（3）老张订计划、做决定，很少调查研究，常常（     ），还自夸“秀才不出门，能知天下事”。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（4）学习或者做事，如果（    ），随心所欲，那么结果是可想而知的。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信口开河  虚无缥缈  无的放矢  闭门造车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闭门造车  无的放矢  信口开河  虚无缥缈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无的放矢  闭门造车  虚无缥缈  信口开河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信口开河  虚无缥缈  闭门造车  无的放矢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恰当的是C项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下面三组注音中完全正确的一组是（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烽火（fēng huǒ）  誓言（shì yán）   侮辱（wú rǔ）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柔嫩（ró lèn）   推辞（tuī chí）   热情（rè qíng）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幽静（yōu jìng）  辉煌（huī huáng）  女孩（nǚ hái）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其他选项都有错误。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下面形声字组合方式完全相同的一组的是（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宵  芳  菜  案  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闺  匪  衷  疲  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闺  圆  匪  闷  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衬  顾  秧  骑  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其他选项不都相同。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每组加点字读音完全相同的一组是（C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血</w:t>
            </w:r>
            <w:r>
              <w:rPr>
                <w:rFonts w:hint="eastAsia" w:eastAsia="+西文正文"/>
                <w:em w:val="dot"/>
              </w:rPr>
              <w:t>泊</w:t>
            </w:r>
            <w:r>
              <w:rPr>
                <w:rFonts w:hint="eastAsia"/>
              </w:rPr>
              <w:t xml:space="preserve"> 梁山</w:t>
            </w:r>
            <w:r>
              <w:rPr>
                <w:rFonts w:hint="eastAsia" w:eastAsia="+西文正文"/>
                <w:em w:val="dot"/>
              </w:rPr>
              <w:t>泊</w:t>
            </w:r>
            <w:r>
              <w:rPr>
                <w:rFonts w:hint="eastAsia"/>
              </w:rPr>
              <w:t xml:space="preserve"> 湖</w:t>
            </w:r>
            <w:r>
              <w:rPr>
                <w:rFonts w:hint="eastAsia" w:eastAsia="+西文正文"/>
                <w:em w:val="dot"/>
              </w:rPr>
              <w:t>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eastAsia="+西文正文"/>
                <w:em w:val="dot"/>
              </w:rPr>
              <w:t>泊</w:t>
            </w:r>
            <w:r>
              <w:rPr>
                <w:rFonts w:hint="eastAsia"/>
              </w:rPr>
              <w:t>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+西文正文"/>
                <w:em w:val="dot"/>
              </w:rPr>
              <w:t>着</w:t>
            </w:r>
            <w:r>
              <w:rPr>
                <w:rFonts w:hint="eastAsia"/>
              </w:rPr>
              <w:t>火 打</w:t>
            </w:r>
            <w:r>
              <w:rPr>
                <w:rFonts w:hint="eastAsia" w:eastAsia="+西文正文"/>
                <w:em w:val="dot"/>
              </w:rPr>
              <w:t>着</w:t>
            </w:r>
            <w:r>
              <w:rPr>
                <w:rFonts w:hint="eastAsia"/>
              </w:rPr>
              <w:t xml:space="preserve">了 </w:t>
            </w:r>
            <w:r>
              <w:rPr>
                <w:rFonts w:hint="eastAsia" w:eastAsia="+西文正文"/>
                <w:em w:val="dot"/>
              </w:rPr>
              <w:t>着</w:t>
            </w:r>
            <w:r>
              <w:rPr>
                <w:rFonts w:hint="eastAsia"/>
              </w:rPr>
              <w:t>凉 上不</w:t>
            </w:r>
            <w:r>
              <w:rPr>
                <w:rFonts w:hint="eastAsia" w:eastAsia="+西文正文"/>
                <w:em w:val="dot"/>
              </w:rPr>
              <w:t>着</w:t>
            </w:r>
            <w:r>
              <w:rPr>
                <w:rFonts w:hint="eastAsia"/>
              </w:rPr>
              <w:t>天，下不</w:t>
            </w:r>
            <w:r>
              <w:rPr>
                <w:rFonts w:hint="eastAsia" w:eastAsia="+西文正文"/>
                <w:em w:val="dot"/>
              </w:rPr>
              <w:t>着</w:t>
            </w:r>
            <w:r>
              <w:rPr>
                <w:rFonts w:hint="eastAsia"/>
              </w:rPr>
              <w:t>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勉</w:t>
            </w:r>
            <w:r>
              <w:rPr>
                <w:rFonts w:hint="eastAsia" w:eastAsia="+西文正文"/>
                <w:em w:val="dot"/>
              </w:rPr>
              <w:t>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eastAsia="+西文正文"/>
                <w:em w:val="dot"/>
              </w:rPr>
              <w:t>强</w:t>
            </w:r>
            <w:r>
              <w:rPr>
                <w:rFonts w:hint="eastAsia"/>
              </w:rPr>
              <w:t xml:space="preserve">词夺理 </w:t>
            </w:r>
            <w:r>
              <w:rPr>
                <w:rFonts w:hint="eastAsia" w:eastAsia="+西文正文"/>
                <w:em w:val="dot"/>
              </w:rPr>
              <w:t>强</w:t>
            </w:r>
            <w:r>
              <w:rPr>
                <w:rFonts w:hint="eastAsia"/>
              </w:rPr>
              <w:t>大 倔</w:t>
            </w:r>
            <w:r>
              <w:rPr>
                <w:rFonts w:hint="eastAsia" w:eastAsia="+西文正文"/>
                <w:em w:val="dot"/>
              </w:rPr>
              <w:t>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+西文正文"/>
                <w:em w:val="dot"/>
              </w:rPr>
              <w:t>尽</w:t>
            </w:r>
            <w:r>
              <w:rPr>
                <w:rFonts w:hint="eastAsia"/>
              </w:rPr>
              <w:t xml:space="preserve">头 </w:t>
            </w:r>
            <w:r>
              <w:rPr>
                <w:rFonts w:hint="eastAsia" w:eastAsia="+西文正文"/>
                <w:em w:val="dot"/>
              </w:rPr>
              <w:t>尽</w:t>
            </w:r>
            <w:r>
              <w:rPr>
                <w:rFonts w:hint="eastAsia"/>
              </w:rPr>
              <w:t xml:space="preserve">管 </w:t>
            </w:r>
            <w:r>
              <w:rPr>
                <w:rFonts w:hint="eastAsia" w:eastAsia="+西文正文"/>
                <w:em w:val="dot"/>
              </w:rPr>
              <w:t>尽</w:t>
            </w:r>
            <w:r>
              <w:rPr>
                <w:rFonts w:hint="eastAsia"/>
              </w:rPr>
              <w:t>职 无穷无</w:t>
            </w:r>
            <w:r>
              <w:rPr>
                <w:rFonts w:hint="eastAsia" w:eastAsia="+西文正文"/>
                <w:em w:val="dot"/>
              </w:rPr>
              <w:t>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eastAsia="+西文正文"/>
                <w:em w:val="dot"/>
              </w:rPr>
              <w:t>尽</w:t>
            </w:r>
            <w:r>
              <w:rPr>
                <w:rFonts w:hint="eastAsia"/>
              </w:rPr>
              <w:t>底层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C项完全相同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下面每组词中有三对同义词，每对词中感情色彩都不同的一组是（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宠爱——溺爱  腐蚀——侵蚀  理想——幻想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熟悉——熟练  严厉——严峻  成绩——成就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顽强——顽固  机智——狡猾  教诲——教唆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仇视——轻视  卑鄙——卑劣  爱护——爱戴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C项的感情色彩都不同。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下列四对词中不是反义词的一对是（）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开心——关心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忙碌——空闲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失败——成功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暂时——永远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A项不是一对反义词。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下面四句诗的朗读节奏有一句划得不正确，这句是（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篱落/疏疏/一径/深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树头/花落/未成/阴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儿童/急走/追/黄蝶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飞入/菜花/无/处寻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飞入/菜花/无处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下面的话最</w:t>
            </w:r>
            <w:r>
              <w:rPr>
                <w:rFonts w:hint="eastAsia" w:eastAsia="宋体"/>
                <w:lang w:val="en-US" w:eastAsia="zh-CN"/>
              </w:rPr>
              <w:t>不</w:t>
            </w:r>
            <w:r>
              <w:rPr>
                <w:rFonts w:hint="eastAsia"/>
              </w:rPr>
              <w:t>得体的一句是（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谢谢你对我的帮助，欢迎你下次再来帮助我。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今天是爸爸40岁的生日，是值得庆贺的日子。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小军，你给我讲的问题我根本不懂，我希望你给我认真地讲一遍。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小刚，你今天的行为打动了我，我要学习你。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C项最不得体。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下列歇后语错误的是（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外甥打灯笼——照舅（旧）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孔子搬家——净是书（输）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泥菩萨过河——纹（问）到底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周瑜打黄盖——一个愿打，一个愿挨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泥菩萨过河——自身难保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给下面的句子加标点，正确的一组是（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爸爸指着竹笋对我说 你看 竹笋多么有力量啊 不论在什么地方 不论被什么东西压迫  它都能顶开 一个劲地向上长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： ， ！ ， ， ， 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： ， ！ ， ， ， 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： “， ！ ， ， ， ！”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：“， ？ ， ， ， ！”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正确的一组是D项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对格言“应该让别人的生活因为有了你的存在而更加美好”解释得确切的是（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人们的生活因为有了我才变得美好。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我之所以存在都是为了别人的生活美好。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人们想要生活美好必须首先保证我的生存。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人不能只为自己活着，应该多为别人着想。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没有用比喻的一组是（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残阳如血。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柿子树上挂着许多大柿子，像一个一个的红灯笼。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桂林的山好像一不小心就会栽倒下来。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延安是中国革命的摇篮。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有好像的句子不一定是比喻句。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提起“不耻下问”，会想起《论语》中这样的话（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虚心竹有低头叶，傲骨梅无仰面花。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读书破万卷，下笔如有神。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三人行，必有我师。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冬练三九，夏练三伏。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与其他</w:t>
            </w:r>
            <w:r>
              <w:rPr>
                <w:rFonts w:hint="eastAsia" w:eastAsia="宋体"/>
                <w:lang w:val="en-US" w:eastAsia="zh-CN"/>
              </w:rPr>
              <w:t>三</w:t>
            </w:r>
            <w:r>
              <w:rPr>
                <w:rFonts w:hint="eastAsia"/>
              </w:rPr>
              <w:t>项有明显区别的一项是（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《泊船瓜洲》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《拔苗助长》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《南辕北辙》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《掩耳盗铃》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A是诗歌名，其他三项式寓言名。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color w:val="auto"/>
                <w:highlight w:val="none"/>
              </w:rPr>
              <w:t>0</w:t>
            </w:r>
            <w:r>
              <w:rPr>
                <w:rFonts w:hint="eastAsia" w:eastAsia="宋体"/>
                <w:color w:val="auto"/>
                <w:highlight w:val="no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“你的成绩有了很大提高，不能把它作为骄傲自大的资本。”给这句话选择恰当的关联词是（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因为……所以……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无论……都……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即使……也……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</w:rPr>
              <w:t>“飞流直下三千尺，疑是银河落九天”描写的是（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）的壮观景象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泰山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庐山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黄山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华山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《望庐山瀑布》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下列词语搭配不正确的一组是（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坚强的目光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明亮的教室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敏捷的思维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朴素的衣着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其他选项搭配正确。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从下列句子中选出没有语病的一项（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我们肩负着建设祖国和保卫祖国。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数字的发展走过了漫长的路程。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通过学习，使我提高了政治觉悟。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人们倾听和注视着这位英雄的报告。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其他选项都有语病。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</w:rPr>
              <w:t>下面关于古诗没有错误的是（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接天莲叶无穷碧，映日荷花别样红/《晓出净慈寺送林子方》（杨万里）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随风潜入夜，润物细无声/《春夜喜雨》（李白）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旧时王谢堂前燕，轻烟散入五侯家/《乌衣巷》（刘禹锡）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洛阳亲友如相问，一片冰心在玉壶/《凉州词》（王昌龄）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A项没有错误。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六年级语文上册_第三单元/日积月累1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加点字读音全对的一组是（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屋脊（jī） 宫阙（què） 吮吸（yǔn）  鏖战（áo</w:t>
            </w:r>
            <w:r>
              <w:rPr>
                <w:rFonts w:hint="eastAsia" w:eastAsia="宋体"/>
                <w:lang w:eastAsia="zh-CN"/>
              </w:rPr>
              <w:t>）</w:t>
            </w:r>
            <w:r>
              <w:rPr>
                <w:rFonts w:hint="eastAsia"/>
              </w:rPr>
              <w:t xml:space="preserve">  凌晨（línɡ）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锃亮（zènɡ）  眸子（mǔ）   弹琴（tán）河畔（pán）瞭望（liáo）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吓煞（shà）   蜷曲（quán） 鸟瞰（kàn）音乐（yuè）鸟喙（huì）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惬意（qiè）  衣冠（ɡuān）松散（sàn）   炽热（zhì）憧憬（chōnɡ）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其他选项都有错误。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没有错别字的一组句子是（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海伦不分昼夜，像一块干躁的海棉吮吸着知识的甘霖。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在清香的碧螺春荼汤里，我看到了江南明媚的春光。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秦兵马俑维妙维肖地模拟军阵的排列，在雕塑史上决无仅有。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一想到明天就要告别校园，我的心中就涌起了深深的眷恋之情。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其他选项有错别字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成语中含三的，有的表示多，有的表示少，下面按多与少分类正确的是：(    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1一日三秋 2三番五次 3三言两语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4三思而行 5三瓦两舍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235 /14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234 / 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124 /35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251/ 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下面说法中，</w:t>
            </w:r>
            <w:r>
              <w:rPr>
                <w:rFonts w:hint="eastAsia" w:eastAsia="宋体"/>
                <w:lang w:val="en-US" w:eastAsia="zh-CN"/>
              </w:rPr>
              <w:t>正确的是</w:t>
            </w:r>
            <w:r>
              <w:rPr>
                <w:rFonts w:hint="eastAsia"/>
              </w:rPr>
              <w:t>。(    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我国直辖市如果按音序排列应为“北京——重庆——天津——上海”。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在“差别”和“鬼使神差”中这两个词语中，带点字的读音是相同的。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在“低头折节”这个词语中，“折”的读音是“shé”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在古诗句中“少壮不努力，老大徒伤悲”中没有整体认读章节。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下列文言加点字的字形、注音和解释完全正确的一组是 (   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弈(yì，下棋)秋，通国之善(擅长，善于)弈者也。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使(shǐ，让)弈秋诲(huǐ，教导)二人弈 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日初出沧(chāng)沧凉凉，及其日中如探汤(tāng)。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熟(shǒu，谁，哪个)为汝(你)多知乎?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下列句中“精神”一词的含义与其他三句差别较大的一项是 (    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这孩子大大的眼睛，怪精神的。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他精神上负担太重了。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他受了刺激，精神错乱。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我们要领会文件的精神。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A项不一样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要表达“不光你能干，我也能干”的意思，下面的句子应该用的标点符号是(    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你行我不行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，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?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，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?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?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!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语句改变后基本意思不变的一组是(    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人不犯我，我不犯人。-——我不犯人，人不犯我。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我不会认识李明的。——我怎么会不认识李明呢?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蔡明知道了这件事情。——蔡明不可能不知道这件事情。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这位客人，只能住山顶的旅店。-——山顶的旅店，只能住这位客人。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C项意思是一致的。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</w:rPr>
              <w:t>下列没有语病的一项是 (    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李伟同学很勤奋，也很智慧，他的数学成绩在班里遥遥领先。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红安县化肥厂把源源不断的化肥运往全国各地。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今天语文课时，吴老师讲了一句很幽默的话，被感染得大笑起来。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青蛙是消灭害虫的能手，保护庄稼的卫士。因此，人人都要反对那种捕杀青蛙的行为。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D项没有语病。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对下列句子所使用修辞手法判断正确的一组是(  )。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1千里冰封，万里雪飘。2是谁创造了人类世界?是我们劳动群众。3当面不说，背后乱说，开会不说，会后乱说。4我们共产党人好比种子，人民好比土地。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比喻 设问 对比 对偶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对比 设问 对偶 比喻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对偶 设问 对比 比喻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对偶 对比 设问 比喻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福州乌山的琵琶亭有一幅对联，上联是：一弹流水一弹月。下面最适合作为下联的一句是(   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半入江风半入云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一味清凉上月时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二分明月万梅花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三月细雨春妩媚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C项最合适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选择下列关联词语填入下列一段话里，答案正确的一组是（   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①如果……就…… ②因为……所以…… ③只要……就…… ④不管……都……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（   ）我们是为人民服务的，（     ），我们（     ）有缺点，（    ）不怕别人批评指出。（     ）是什么人，谁向我们指出（    ）行。（    ）你说得对，我们（    ）改正。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① ② ③ 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① ② ④ ③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② ① ④ 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③ ① ④ 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其他三项都有错误。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下列句子正确的排列顺序是(    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①这种复合结构意味着龙是万能之兽、万能之神。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②因此将许多动物的特点都集中到龙的身上，渐渐形成里驼头、鹿角、蛇颈、龟眼、鱼鳞、虎掌、鹰爪、牛耳的样子。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③古时候，人们对大自然的许多现象无法做出科学的解释，更没有控制自然的能力……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④于是，我们的祖先便希望自己的图腾具有风雨雷电那样的力量……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①②④③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④③②①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④②①③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③④②①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其他三项都有错误。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选出读音全部正确的一项（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膝盖(xī)       露骨(lòu)  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相称(chèn)   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动弹( tán)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歼灭(qiān )     厌恶 (wù)    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号叫(hào)      开凿(záo 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涨涌(zhǎng )    强迫（qiáng)  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驯服（ｘúｎ）  暂时（ｚǎｎ）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喷香（ｐēｎ）   诡计（ｇｕǐ）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编纂（ｚｕǎｎ） 差强（ｃｈā）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正确答案是A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含有2个以上错别字的一项是 （ 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无精打彩    流光溢彩   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精兵简正      困惑不解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服荆请罪    初出茅庐     湛测路线     理志气状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神彩奕奕    浓妆淡抹     汗流夹背      顾名思义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走投无路    指手划脚      不径而走      寥寥无几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B项有4个错别字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下列句子横线上应填入的关联词语最恰当的一项是（   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从教学的过程来说，</w:t>
            </w:r>
            <w:r>
              <w:rPr>
                <w:rFonts w:hint="eastAsia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/>
                <w:lang w:val="en-US" w:eastAsia="zh-CN"/>
              </w:rPr>
              <w:t xml:space="preserve">学什么，教的人 </w:t>
            </w:r>
            <w:r>
              <w:rPr>
                <w:rFonts w:hint="eastAsia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/>
                <w:lang w:val="en-US" w:eastAsia="zh-CN"/>
              </w:rPr>
              <w:t>要从易到难，逐步深入的把知识教给学生。</w:t>
            </w:r>
            <w:r>
              <w:rPr>
                <w:rFonts w:hint="eastAsia"/>
                <w:u w:val="single"/>
                <w:lang w:val="en-US" w:eastAsia="zh-CN"/>
              </w:rPr>
              <w:t xml:space="preserve">      </w:t>
            </w:r>
            <w:r>
              <w:rPr>
                <w:rFonts w:hint="eastAsia"/>
                <w:lang w:val="en-US" w:eastAsia="zh-CN"/>
              </w:rPr>
              <w:t>好的老师总是在开始的时候，       应该给学生一个印象，觉得入门不难，往后      能越学越有信心。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kern w:val="0"/>
                <w:szCs w:val="21"/>
              </w:rPr>
              <w:t>眼花缭乱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kern w:val="0"/>
                <w:szCs w:val="21"/>
              </w:rPr>
              <w:t>目不暇接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kern w:val="0"/>
                <w:szCs w:val="21"/>
              </w:rPr>
              <w:t>目不转睛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kern w:val="0"/>
                <w:szCs w:val="21"/>
              </w:rPr>
              <w:t>赏心悦目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正确的选项是D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“我看到了他那乱蓬蓬的长头发下面的平静而慈祥的脸。”这句话缩写到最简程度的一句是（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我看到了长头发下面的脸。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我看到了他。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我看到了他的脸。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我看到了脸。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正确的选项是A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下列句子中没有语病的一句是（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爸爸虽然很胖，但是行动很麻利。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书桌里陈设着同学们使用过的文具和书籍。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我们每个同学在今天的考试中都要发扬出自己的学习水平。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因为他迟到了10分钟，因此他错过了这趟校车。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B项没有语病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下列词语搭配不恰当的一组是 (   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莫名的喜悦 诡秘的魔术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茫茫的戈壁 .平坦的高原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甜润的空气 朦胧的云雾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高尚的事业 传奇的一生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下列句子形式改变后意思不同的一组是（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这件事你得告诉他。这件事你非告诉他不可。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没有谁不被山城的夜景所迷住。有谁不被山城的夜景所迷住？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学习语文要下功夫。学习语文不能不下功夫。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这件事容易做好。这件事不容易做好。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D项是正确的。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选择恰当的词句填空（    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</w:rPr>
              <w:t>小明爬到床底下，偷偷躲了起来，________ ____ 从床下拽了出来，送到幼儿园去了。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妈妈找了好久，最后才发现。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使妈妈找了好久，终于把他找到了。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使妈妈找了好久，终于把他找到了。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但妈妈毕竟发现了他。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下列各组词语中带点字的读音，正确的一组是(   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魁梧（wǔ）    曲（qū）折    廉颇（pō）    尽管（jìn）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丞相（xiàng） 积累（ lěi） 暂时（zàn）    虽然（suī）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倔强（jiàng） 计较（jiào） 迂回（yū)    召集 （zhāo）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其他三项都有错误。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下面词语中搭配全对的一组是（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改正方法  改变态度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发扬传统  树立理想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严格批评  严厉打击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增长体质  提高质量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B项搭配全对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下面句子中标点符号用得正确的一组是（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年轻的妈妈嘴轻轻地动着，好像在对孩子们说些什么？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我看见许多亲友挥着帽子，挥着手，高声地说着：“再见，再见！”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王平是一个关心集体；乐于助人的好学生。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其他三项理解都不正确。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“这次升学考试，我非考上奖学金不可。”这是（C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否定句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肯定句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双重否定句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这是一个双重否定句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下列四句诗分别出自古诗《长歌行》、《七步诗》、《出塞》、《示儿》的是(     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①百川东到海，何时复西归。 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②死去元知万事空，但悲不见九州同。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③本自同根生，相煎何太急。 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④秦时明月汉时关，万里长征人未还。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①②③④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④①②③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①③④②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③①④②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宽厚就是胸怀宽阔，为人厚道，能___他人的过失，不记恨别人。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容忍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原谅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A选项正确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下列带点字解释全部正确的一组是(  </w:t>
            </w:r>
            <w:r>
              <w:rPr>
                <w:rFonts w:hint="eastAsia" w:eastAsia="宋体"/>
                <w:lang w:val="en-US" w:eastAsia="zh-CN"/>
              </w:rPr>
              <w:t>D</w:t>
            </w:r>
            <w:r>
              <w:rPr>
                <w:rFonts w:hint="eastAsia"/>
              </w:rPr>
              <w:t xml:space="preserve"> 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举世瞩目(全)   举棋不定(向上抬，托) 举国欢庆(提出)    高举义旗(推选)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喜出望外(期盼)  东张西望(向)     德高望重(名望)      望尘莫及(看)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瓜熟蒂落(成熟)  深思熟虑(程度深)   熟能生巧(熟练)    熟门熟路(熟练)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身临其境(来到)  如临大敌(面对)     变幻莫测(不)       大显身手(表现)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唐代诗人李商隐曾告诫人：成由___败由奢。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勤俭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勤劳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勤奋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勤快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成由勤俭败由奢。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下面近义词错误的一组是(     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毫不犹豫—当机立断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无拘无束—自由自在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成竹在胸—心中有数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心惊肉跳—泰然自若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D项是错误的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下列句子说法正确的是(   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“教书三十载，桃李满天下。”这句话是说学生送给老师很多的桃和李。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“人生能有几次搏！”这句写容国团很悲观。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“勿以善小而不为，勿以恶小而为之”这句意思是说好事虽小要做，坏事虽小不能干。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小明的数学成绩非常好，就是因为小明的爷爷是大学数学老师。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下面的句子有三种解释，请将正确的解释</w:t>
            </w:r>
            <w:r>
              <w:rPr>
                <w:rFonts w:hint="eastAsia" w:eastAsia="宋体"/>
                <w:lang w:val="en-US" w:eastAsia="zh-CN"/>
              </w:rPr>
              <w:t>选项</w:t>
            </w:r>
            <w:r>
              <w:rPr>
                <w:rFonts w:hint="eastAsia"/>
              </w:rPr>
              <w:t>写在后面的括号里。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“也只有这种草，才可以骄傲地嗤笑那些养育在花房里的盆花”这句话的意思是：（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小草骄傲自满，看不起盆花。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小草的生命力不怕恶劣环境的影响，不怕任何艰难险阻，而盆花却比不上它。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小草值得尊敬，盆花不屑一顾。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下面四个句子有一句表达的意思与其它三句不同，这一句是（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可见，只要方法对头，学习成绩是可以搞上去的。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可见，只要方法对头，学习成绩是不难搞上去的。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可见，只要方法对头，学习成绩不是不能搞上去的。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可见，只要方法对头，学习成绩并非容易搞上去的。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C项与其他三项不同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下列四句话中没有语病的一句是（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这本书的内容和插图都很美丽。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为了迎接检查，我们提前做好了各项准备工作。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至今，那悠扬的歌曲仍回响在我的耳边。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听了抗震救灾英雄的报告，受到了深刻的教育。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B项没有语病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下列注音全对的一项是（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老奶奶告诫我说："摘(zai)桃容易栽(zhāi)桃难啊！"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他似(sì)乎没有听见，仍像个木偶似(shì)的站在那儿</w:t>
            </w:r>
            <w:r>
              <w:rPr>
                <w:rFonts w:hint="eastAsia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音乐(lè)给人带来了无限的快乐(yuè)。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小菊做的飞机模(mú)型精致极了，跟真的一模(mó)一样。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D项的注音全对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下列没有错别字的一句是（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赤橙黄绿清兰紫，谁持采炼当空午？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向桥下一看，真叫人心惊胆寒，红河色的河水像瀑布一样，从上游山峡里直泄下来，撞击在岩石上，飞贱起一丈多高的浪花，振耳欲聋。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一家外国报纸清蔑地说："能在南口以北修筑铁路的中国工程师还没有出世呢。"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蒙汉情深何忍别，天涯碧草话斜阳。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D项没有错别字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下列加线词含义相同的一组是（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①《火把花》这篇文章很</w:t>
            </w:r>
            <w:r>
              <w:rPr>
                <w:rFonts w:hint="eastAsia"/>
                <w:u w:val="single"/>
              </w:rPr>
              <w:t>深</w:t>
            </w:r>
            <w:r>
              <w:rPr>
                <w:rFonts w:hint="eastAsia"/>
              </w:rPr>
              <w:t>，不好理解。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②这口井很</w:t>
            </w:r>
            <w:r>
              <w:rPr>
                <w:rFonts w:hint="eastAsia"/>
                <w:u w:val="single"/>
              </w:rPr>
              <w:t>深</w:t>
            </w:r>
            <w:r>
              <w:rPr>
                <w:rFonts w:hint="eastAsia"/>
              </w:rPr>
              <w:t>，人们打水十分吃力。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  <w:u w:val="single"/>
              </w:rPr>
              <w:t>举</w:t>
            </w:r>
            <w:r>
              <w:rPr>
                <w:rFonts w:hint="eastAsia"/>
              </w:rPr>
              <w:t>头望明月，低头思故乡。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②中国的万里长城</w:t>
            </w:r>
            <w:r>
              <w:rPr>
                <w:rFonts w:hint="eastAsia"/>
                <w:u w:val="single"/>
              </w:rPr>
              <w:t>举</w:t>
            </w:r>
            <w:r>
              <w:rPr>
                <w:rFonts w:hint="eastAsia"/>
              </w:rPr>
              <w:t>世闻名。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①中国人民一定会艰苦奋斗渡过难关的，我对此</w:t>
            </w:r>
            <w:r>
              <w:rPr>
                <w:rFonts w:hint="eastAsia"/>
                <w:u w:val="single"/>
              </w:rPr>
              <w:t>深</w:t>
            </w:r>
            <w:r>
              <w:rPr>
                <w:rFonts w:hint="eastAsia"/>
              </w:rPr>
              <w:t>信不疑。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②我们对老张的遭遇</w:t>
            </w:r>
            <w:r>
              <w:rPr>
                <w:rFonts w:hint="eastAsia"/>
                <w:u w:val="single"/>
              </w:rPr>
              <w:t>深</w:t>
            </w:r>
            <w:r>
              <w:rPr>
                <w:rFonts w:hint="eastAsia"/>
              </w:rPr>
              <w:t>表同情。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  <w:u w:val="single"/>
              </w:rPr>
              <w:t>花</w:t>
            </w:r>
            <w:r>
              <w:rPr>
                <w:rFonts w:hint="eastAsia"/>
              </w:rPr>
              <w:t>言巧语迷惑不了头脑清醒的人。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②这个百</w:t>
            </w:r>
            <w:r>
              <w:rPr>
                <w:rFonts w:hint="eastAsia"/>
                <w:u w:val="single"/>
              </w:rPr>
              <w:t>花</w:t>
            </w:r>
            <w:r>
              <w:rPr>
                <w:rFonts w:hint="eastAsia"/>
              </w:rPr>
              <w:t>齐放的季节是21世纪的第一个春天。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C项含义相同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下列句子没有语病的一项是（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趵突泉是济南的三大名胜之一。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安徒生的作者是《卖火柴的小女孩》。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在音乐的伴奏声中姑娘们跳起了动听的舞蹈。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大地把太阳照得一片通红。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A项没有语病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下列句子说得最委婉的一项是（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怎么不把你的《小学六年级奥林匹克语文思维训练教材》给我用？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快把你的《小学六年级奥林匹克语文思维训练教材》拿给我用！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你为什么不把《小学六年级奥林匹克语文思维训练教材》给我用呢？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能把你的《小学六年级奥林匹克语文思维训练教材》借给我用一下吗？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D项最委婉。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下列句子表意准确、简明、连贯的一项是（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我要尽快早日报答母亲对我的母爱。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经过老师和同学们的帮助，我很快进步了。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围绕中心选材，是衡量一篇作文好坏的重要标准之一。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即使懂得了时间的可贵，那么就从今天开始，不浪费一分一秒。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下列句子的标点使用正确的一项是（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有的同学正奋笔疾书；有的同学正掩卷沉思；而老师则平静地站在讲台前默默地注视着他们。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"怎么了？"一个关切的声音传来："有什么困难需要我帮助吗？"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郑板桥是清代一位有名的书画家。他一生最杰出的成就，是在诗书画方面独树一帜，堪称"诗书画"三绝。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父亲坚决地对母亲说："不是常对你说吗，我是不能轻易离开北京的。你要知道现在是什么时候？这里的工作多么重要！我哪能离开呢！"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D项标点正确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下列和所给例句修辞方法同类的一项是（ 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例句：天亮时才发现，我们俩已经成了泥人。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敌人夹着尾巴逃跑了。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红安养育了223位将军，两任国家主席。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旧上海是冒险家的乐园。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昨天我遇见那个小光头了。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</w:rPr>
              <w:t>下面加点字的注音完全正确的一组是（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凝(níng)聚</w:t>
            </w:r>
            <w:r>
              <w:rPr>
                <w:rFonts w:hint="eastAsia" w:eastAsia="宋体"/>
                <w:lang w:val="en-US" w:eastAsia="zh-CN"/>
              </w:rPr>
              <w:t xml:space="preserve">       </w:t>
            </w:r>
            <w:r>
              <w:rPr>
                <w:rFonts w:hint="eastAsia"/>
              </w:rPr>
              <w:t xml:space="preserve">倾(qūn)吐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湿(shī)润 </w:t>
            </w:r>
            <w:r>
              <w:rPr>
                <w:rFonts w:hint="eastAsia" w:eastAsia="宋体"/>
                <w:lang w:val="en-US" w:eastAsia="zh-CN"/>
              </w:rPr>
              <w:t xml:space="preserve">        </w:t>
            </w:r>
            <w:r>
              <w:rPr>
                <w:rFonts w:hint="eastAsia"/>
              </w:rPr>
              <w:t>轻捷(jié）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一缕(lóu)        调(tiáo)色板   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要(yāo)挟         曾(céng)经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塞(sài)外        差(chà不多   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倒(dào)过来       冷(lěng)笑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分(fèn)量        旋转(zhuǎn)   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蕴(yùn)含         湛(zhàn)蓝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D项完全正确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下列文字与原文完全一致的一项是（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一儿曰："日初出大余车盖，级日中，则如盆盂，此不为远者小而近者大乎？"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虽与之俱学，佛若之矣。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郁孤台下清江水，中间多少行人泪！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他一定在跺着穿着高筒毡靴的脚，他的梆子挂在腰带上，他冻得缩成一团，耸着肩膀……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下列没有错别字的一组是（  C）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天崖海角   闻所未闻   顽强不屈    负荆请罪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走头无路   目瞪口呆   司空见惯    座无虚席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实事求是   迫不及待    舍本逐末    邯郸学步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C项没有错别字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"答应了别人的事就要守信用"与这句话意思不一样的是（ </w:t>
            </w:r>
            <w:r>
              <w:rPr>
                <w:rFonts w:hint="eastAsia" w:eastAsia="宋体"/>
                <w:lang w:val="en-US" w:eastAsia="zh-CN"/>
              </w:rPr>
              <w:t>C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答应别人的事能不守信用吗?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答应别人的事非守信用不可!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答应别人的事非守信用不可吗?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答应别人的事不能不守信用。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C项与别人意思不一样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"孰为汝多知乎？"的意思是（   </w:t>
            </w:r>
            <w:r>
              <w:rPr>
                <w:rFonts w:hint="eastAsia" w:eastAsia="宋体"/>
                <w:lang w:val="en-US" w:eastAsia="zh-CN"/>
              </w:rPr>
              <w:t>A</w:t>
            </w:r>
            <w:r>
              <w:rPr>
                <w:rFonts w:hint="eastAsia"/>
              </w:rPr>
              <w:t xml:space="preserve">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谁说你知识渊博呢？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为什么你知道得多呢？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</w:rPr>
              <w:t>下面句子中的关联词语，用得不恰当的一组是（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如果有人欺负你，你就应该明确地指出他的错误，并要求他改正。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尽管胡狼潜伏在草丛间，悄悄向猫鼬靠近，但还是被机灵的猫鼬哨兵发现了。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与其在家老坐着，还不如出去找同学打打球，做做游戏。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不但爸爸妈妈没有时间陪我，而且锻炼了我的自理自立能力。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给加点字选择正确的义项。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奋不</w:t>
            </w:r>
            <w:r>
              <w:rPr>
                <w:rFonts w:hint="eastAsia" w:eastAsia="+西文正文"/>
                <w:em w:val="dot"/>
                <w:lang w:val="en-US" w:eastAsia="zh-CN"/>
              </w:rPr>
              <w:t>顾</w:t>
            </w:r>
            <w:r>
              <w:rPr>
                <w:rFonts w:hint="eastAsia"/>
                <w:lang w:val="en-US" w:eastAsia="zh-CN"/>
              </w:rPr>
              <w:t>身（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转过头看，看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注意，照管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拜访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给加点字选择正确的义项。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 w:eastAsia="+西文正文"/>
                <w:em w:val="dot"/>
                <w:lang w:val="en-US" w:eastAsia="zh-CN"/>
              </w:rPr>
              <w:t>顾</w:t>
            </w:r>
            <w:r>
              <w:rPr>
                <w:rFonts w:hint="eastAsia"/>
                <w:lang w:val="en-US" w:eastAsia="zh-CN"/>
              </w:rPr>
              <w:t>茅庐（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转过头看，看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注意，照管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拜访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给加点字选择正确的义项</w:t>
            </w:r>
            <w:r>
              <w:rPr>
                <w:rFonts w:hint="eastAsia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鼎</w:t>
            </w:r>
            <w:r>
              <w:rPr>
                <w:rFonts w:hint="eastAsia" w:eastAsia="宋体"/>
                <w:em w:val="dot"/>
                <w:lang w:val="en-US" w:eastAsia="zh-CN"/>
              </w:rPr>
              <w:t>盛</w:t>
            </w:r>
            <w:r>
              <w:rPr>
                <w:rFonts w:hint="eastAsia" w:eastAsia="宋体"/>
                <w:lang w:val="en-US" w:eastAsia="zh-CN"/>
              </w:rPr>
              <w:t>（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兴旺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炽烈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热烈，规模大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平素，向来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给加点字选择正确的义项</w:t>
            </w:r>
            <w:r>
              <w:rPr>
                <w:rFonts w:hint="eastAsia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em w:val="dot"/>
                <w:lang w:val="en-US" w:eastAsia="zh-CN"/>
              </w:rPr>
              <w:t>盛</w:t>
            </w:r>
            <w:r>
              <w:rPr>
                <w:rFonts w:hint="eastAsia" w:eastAsia="宋体"/>
                <w:lang w:val="en-US" w:eastAsia="zh-CN"/>
              </w:rPr>
              <w:t>况（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兴旺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炽烈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热烈，规模大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平素，向来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下列词语中完全正确的一组是（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辨护 辩别 辫子 花瓣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壮丽 撞击 状况 壮烈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方园 公园 果园 园地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严峻 峻美 骏马 俊俏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“发芽”、“出发”、“蒸发”、“发扬”这4个词中的“发”字属于一字多义现象，其意思依次是（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产生；起程；分散、散开；扩大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扩大；产生；分散、散开；起程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起程；分散、散开；扩大；产生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产生；扩大；起程；分散、散开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</w:rPr>
              <w:t>下面古诗中都有“春”字，其中不是描写春天的一句诗是（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忽如一夜春风来，千树万树梨花开。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春色满园关不住，一枝红杏出墙来。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不知细叶谁裁出，二月春风似剪刀。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日出江花红胜火，春来江水绿如蓝。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下列诗（词）句出自毛泽东的作品的是（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已是黄昏独自愁，更著风和雨。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赤橙黄绿青蓝紫，谁持彩练当空舞？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少壮不努力，老大徒伤悲。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随风潜入夜，润物细无声。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选词填空：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一只蜜蜂要酿造一公斤蜜，（ ）在一百万朵花上采集原料。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必需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选词填空：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他买了一些学习上（ ）的用品。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必需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选词填空：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兴国塔（ ）有多高，谁也没有测量过。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毕竟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究竟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选词填空：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光靠瓜菜过日子，（ ）是填不饱肚子的。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毕竟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究竟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选词填空：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 ）的工作，累得他更加消瘦了。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沉重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繁重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选词填空：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他怀着（ ）的心情告别了妈妈。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沉重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繁重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选词填空：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开展“五讲四美”活动以来，全校（ ）出一派新气象。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涌现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出现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呈现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体现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选词填空：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开展“五讲四美“活动以来，好人好事不断（）。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涌现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出现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呈现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体现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选词填空：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刘胡兰像钢铁巨人一样（ ）在刑场中间。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矗立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耸立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屹立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选词填空：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人民英雄纪念碑像巨人一样（ ）在广场南部。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矗立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耸立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屹立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找出每组适当的答案</w:t>
            </w:r>
            <w:r>
              <w:rPr>
                <w:rFonts w:hint="eastAsia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剪刀对布匹 锯子对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水泥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木材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椅子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砖头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找出每组适当的答案</w:t>
            </w:r>
            <w:r>
              <w:rPr>
                <w:rFonts w:hint="eastAsia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花卉对公园 化石对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商店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礼堂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博物院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图书馆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找出每组适当的答案</w:t>
            </w:r>
            <w:r>
              <w:rPr>
                <w:rFonts w:hint="eastAsia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鸟蛋对雏鸟 种子对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树木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花朵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幼芽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树根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找出每组适当的答案</w:t>
            </w:r>
            <w:r>
              <w:rPr>
                <w:rFonts w:hint="eastAsia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声音对耳朵 味道对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香甜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口腔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牙齿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舌头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找出每组适当的答案</w:t>
            </w:r>
            <w:r>
              <w:rPr>
                <w:rFonts w:hint="eastAsia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绿色对颜色 铅笔对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文具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钢笔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木头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铅笔盒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找出每组适当的答案</w:t>
            </w:r>
            <w:r>
              <w:rPr>
                <w:rFonts w:hint="eastAsia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工人对机器 战士对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坦克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武器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找出每组适当的答案</w:t>
            </w:r>
            <w:r>
              <w:rPr>
                <w:rFonts w:hint="eastAsia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良药对苦口 忠言对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顺耳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刺耳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悦耳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找出每组适当的答案</w:t>
            </w:r>
            <w:r>
              <w:rPr>
                <w:rFonts w:hint="eastAsia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成果对努力 收获对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除草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播种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施肥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耕耘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选择下面的关联词语，填在句子中。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我们（ ）把轮船停在港口，（ ）冒着狂风暴雨前进。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一方面……一方面……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只有……才……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与其……不如……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如果……就……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选择下面的关联词语，填在句子中。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 ）从小学好本领，（ ）更好地为国家建设出力。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一方面……一方面……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只有……才……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与其……不如……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如果……就……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选择下面的关联词语，填在句子中。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小王的学习（ ）有进步，（ ）是老师和同学的帮助。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一方面……一方面……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只有……才……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与其……不如……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如果……就……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选择下面的关联词语，填在句子中。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妈妈（）工作，（ ）参加进修学习。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一方面……一方面……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只有……才……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与其……不如……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如果……就……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选择下面的关联词语，填在句子中。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鲁迅（ ）是伟大的文学家，（ ）是伟大的思想家和革命家。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虽然……但是……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因为……所以……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既……又……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尽管……还是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选择下面的关联词语，填在句子中。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 ）明天下雨，我们（ ）要去探望李老师。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虽然……但是……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因为……所以……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既……又……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尽管……还是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选择下面的关联词语，填在句子中。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 ）长城是那样雄伟壮丽，（ ）吸引了很多游客。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虽然……但是……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因为……所以……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既……又……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尽管……还是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选择下面的关联词语，填在句子中。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一滴水（ ）很小很小，（ ）无数滴水汇集起来，就可以形成江河湖海。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虽然……但是……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因为……所以……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既……又……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尽管……还是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下列四组词语中，注音完全正确的一组是（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jiá yī      miǎn qiáng    jǐ yǔ     zǔ náo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夹衣      勉  强        给予    阻 挠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cè huì    miǎo shì    jìn yè       léi gǔ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测 绘     藐 视     晋谒       擂鼓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chéng xiāng  shāng gāng  nüè shā  bàn dǎo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丞  相      山  冈   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虐 杀    绊 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dǎn qiè   jǐ liáng    quán s</w:t>
            </w:r>
            <w:r>
              <w:rPr>
                <w:rFonts w:hint="eastAsia" w:eastAsia="宋体"/>
                <w:lang w:val="en-US" w:eastAsia="zh-CN"/>
              </w:rPr>
              <w:t>h</w:t>
            </w:r>
            <w:r>
              <w:rPr>
                <w:rFonts w:hint="eastAsia"/>
              </w:rPr>
              <w:t xml:space="preserve">uō   qiān mò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胆 怯  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脊 梁    蜷  缩      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阡陌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其他选项都错误。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下列词组中没有错别字的一组是（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风雨交加    同心协力  漫山篇野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栩栩如生    前扑后继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绞尽脑汁    一败涂地  一如既往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阔别重缝    排山倒海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兴国安邦    盛气凌人  拔地而起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千钧一发    日益密切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高歌漫午    水平如境  惟妙惟肖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玲珑剔透    优胜劣汰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下列每组中的拼音按顺序排列正确的一组是（  C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   D   F   H   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   K   O   M   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   S   W   X   Z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   P   K   D   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下列词语搭配正确的一组是（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改善工作  改进技术    发扬光大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保护祖国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锐意进取  态度坚决    内容精通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纠正态度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端正态度  改善环境    感情丰富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观看表演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书写端正  扮演节目    环境幽雅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观赏事物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“临街的店铺都挂着很大的牌匾。”这句话中“临”的意思是( 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将要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照着字画模仿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来到、到达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靠近、将要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下列词语中完全错误的一组是(  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天空晴郎    艺术珍品    体型匀称     脸色仓白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各舒己见    同心协力    平易尽人     口惹悬河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凶涌澎湃    千斤一发    自做自受     神计妙算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垂投丧气    阴谋诡计    拔苗助长     高毡远瞩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C项全部都错误。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下列的句子没有运用修辞的一句是(   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人生就像一只蜡烛,从顶燃到底,一直都是光明的。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太阳一出来,地上已经像着了火。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如往常一样,他径直走向了那家餐馆。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太阳他有脚啊,轻轻悄悄地挪移,我也茫茫然跟着旋转。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下列几个故事中,不是出自三国演义的是(   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草船借箭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赤壁之战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负荆请罪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三顾茅庐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C项出自《史记》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六年级语文上册_第四单元/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郑人买履中的郑人,最可笑在( 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宁信度,无自信也。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至之市而忘操之。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已得履,反归取之。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及反,市罢,遂不得履。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A项最合适。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“我在仰望，月亮之上，有多少梦想在自由地飞翔，昨天遗忘 ，风干了忧伤……”几句歌词押的韵是（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wuang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xiáng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áng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“宾至如归”中的“归”字意思是</w:t>
            </w:r>
            <w:r>
              <w:rPr>
                <w:rFonts w:hint="eastAsia" w:eastAsia="宋体"/>
                <w:lang w:eastAsia="zh-CN"/>
              </w:rPr>
              <w:t>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还给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属于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回家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趋向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下列各组词语中没有错别字的一组是（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阴谋鬼计    迫不急待    爱不是手    实事求是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再接再厉    没精打采    换然一新    悔人不倦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网络实代    无限空间    信息社会    亲情号玛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合作医疗   联合收割机   新农村建设  减免学杂费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《狱中联欢》“看洞中依然旧景，望窗外已是新春”这幅对联的横额是（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苦尽甜来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极乐世界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扭转乾坤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改天换地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“奶奶！”小女孩叫起来，“啊！请把我带走吧！我知道，火柴一灭，您就会不见的，那暖和的火炉，喷香的烤鹅，美丽的圣诞树一样，就会不见的！” 读这一段话时，应该用（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高兴的语气，节奏快，声音高；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难过的语气，节奏慢，声音低；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急切而痛苦的语气，节奏快，声音高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急切而高兴的语气，节奏慢，声音高；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从下列各组句子中选出意思差别最大的一组是（      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我不知道那个人是不是他的哥哥。/  我怎能知道那个人是不是他的哥哥呢？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雨来宁可牺牲，也不向敌人屈服。/   雨来或者牺牲自己，或者向敌人屈服。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他的话完全没有错。/ 他的话不可能不对。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我不会不去的。/ 我怎么会不去呢？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判断下列修辞，正确的一组是（    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① 总有沐雨的清晨，总有暖暖的午后，总有绚烂的黄昏，总有流星的夜晚，总有一个人祈祷世间所有的美好全属于你，那个人就是我。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②他难道不像一个真正的守门员吗？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③森林伸出有力的臂膀，发出欢快的呼啸声。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④大虫见掀他不着，吼一声，震得山岗也动了。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①比喻    ②反问    ③拟人   ④陈述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①比喻    ②疑问    ③夸张   ④拟人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①排比    ②反问    ③拟人   ④夸张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①排比    ②对偶    ③拟人   ④夸张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根据课文内容所描述的事件，按其发生的时间排列顺序，正确的是(    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①《十六年前的回忆》 ②《赤壁之战 》 ③《田忌赛马》  ④《一夜的工作》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③②①④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①②④③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②③①④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②③④①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“李杜文章在,光芒万丈长”中的“李杜”指的是（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李白和杜牧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李商隐和杜牧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李白和杜甫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李商隐和杜甫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“不常联系并不代表忘记，偶尔有你的信息一样欣喜；只因拥有真诚，彼此更加珍惜；我的世界不大，但有一个空间就一定有你！”这条手机短信押的韵是（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jì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xī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下面（   ）句话中的“穿”字是“破”、“透”的意思。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小艇能从极险极窄的地方穿过去。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小红穿上裙子真漂亮。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他不小心在窗纸上穿了个洞。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小孙女帮奶奶穿针。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下面词组中没有错误的一组是（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前仆后仰     左顾右盼    舍近求远      优胜劣太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人才济济     千里迢迢    自做自受      神机妙算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阳光工程     节水灌溉    合作医疗      依法治校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阴云蜜布     暴风骤雨    黄沙漫天      东倒西歪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鲁肃这一人物形象出自（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《封神演义》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《水浒传》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《三国演义》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《西游记》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鲁肃出自《三国演义》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《西游记》里面的主人公孙悟空神通广大，他在花果山的名字叫（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孙悟空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齐天大圣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孙行者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美猴王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“这是一个精彩纷呈的世界。” 这句话中读作整体认读音节的字有（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 ）个。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下列四组词语中，没有错别字的一组是（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坚强   万众一心    守望相助   众志成诚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朗颂   兴高采烈    见义勇为   弄虚做假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脉搏   目不转睛    喜出望外   情不自禁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按装   金壁辉煌    面黄肌瘦   无可奈何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下面歇后语中错误的一句是（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泥菩萨过河——没指望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猫哭耗子——假慈悲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猪鼻子里插大葱——装相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隔着门风吹喇叭——名声在外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泥菩萨过河</w:t>
            </w:r>
            <w:r>
              <w:rPr>
                <w:rFonts w:hint="eastAsia" w:eastAsia="宋体"/>
                <w:lang w:eastAsia="zh-CN"/>
              </w:rPr>
              <w:t>——</w:t>
            </w:r>
            <w:r>
              <w:rPr>
                <w:rFonts w:hint="eastAsia" w:eastAsia="宋体"/>
                <w:lang w:val="en-US" w:eastAsia="zh-CN"/>
              </w:rPr>
              <w:t>自身难保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“草堂留后世，诗圣著千秋。”这幅对联是赞扬（  ）的。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白居易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苏轼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下面的横线上应填的句子是（    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在我的梦里，所有被砍伐的森林重新绿叶葱笼，</w:t>
            </w:r>
            <w:r>
              <w:rPr>
                <w:rFonts w:hint="eastAsia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/>
                <w:lang w:val="en-US" w:eastAsia="zh-CN"/>
              </w:rPr>
              <w:t>。梦境如此美好，能忍心让它仅仅个梦吗？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受污染的所有河流重新清波荡漾。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所有受污染的河流重新清碧荡漾。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所有河流不再受污染而重新清波荡漾。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所有清波荡漾的河流不再受污染</w:t>
            </w:r>
            <w:r>
              <w:rPr>
                <w:rFonts w:hint="eastAsia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下面是歇后语的一句是（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打开天窗说亮话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成事不足，败事有余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不经一番风霜苦，怎得梅花扑鼻香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丈二的和尚——摸不着头脑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下面是“黄、董、郭、张、唐”五种姓的几种排列，正确的一种是（ 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按笔画从少到多排列：郭、董、唐、张、黄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按部首笔画从少到多排列：郭、董、黄、唐、张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按音序排列为：董、郭、黄、唐、张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选词填空</w:t>
            </w:r>
            <w:r>
              <w:rPr>
                <w:rFonts w:hint="eastAsia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父亲保持着他那惯有的（      ）的态度。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严肃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严峻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严重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严谨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选词填空</w:t>
            </w:r>
            <w:r>
              <w:rPr>
                <w:rFonts w:hint="eastAsia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渔夫皱起眉，他的脸变得（    ），忧虑。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严肃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严峻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严重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严谨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选词填空</w:t>
            </w:r>
            <w:r>
              <w:rPr>
                <w:rFonts w:hint="eastAsia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这里的形势非常（）。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严肃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严峻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严重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严谨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选词填空</w:t>
            </w:r>
            <w:r>
              <w:rPr>
                <w:rFonts w:hint="eastAsia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这件事情很（），你必须处理好。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严肃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严峻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严重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严谨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选词填空</w:t>
            </w:r>
            <w:r>
              <w:rPr>
                <w:rFonts w:hint="eastAsia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这歌声，（     ）听惯了鸟叫的人，（     ）觉察不出跟真夜莺的有什么两样。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因为……所以……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即使……也……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无论……都……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不但</w:t>
            </w:r>
            <w:r>
              <w:rPr>
                <w:rFonts w:hint="eastAsia"/>
              </w:rPr>
              <w:t>……</w:t>
            </w:r>
            <w:r>
              <w:rPr>
                <w:rFonts w:hint="eastAsia" w:eastAsia="宋体"/>
                <w:lang w:val="en-US" w:eastAsia="zh-CN"/>
              </w:rPr>
              <w:t>而且</w:t>
            </w:r>
            <w:r>
              <w:rPr>
                <w:rFonts w:hint="eastAsia"/>
              </w:rPr>
              <w:t>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选词填空</w:t>
            </w:r>
            <w:r>
              <w:rPr>
                <w:rFonts w:hint="eastAsia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这艘货船，（       ）是逆风行驶，（       ）帆没有张起来。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因为……所以……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即使……也……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无论……都……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不但</w:t>
            </w:r>
            <w:r>
              <w:rPr>
                <w:rFonts w:hint="eastAsia"/>
              </w:rPr>
              <w:t>……</w:t>
            </w:r>
            <w:r>
              <w:rPr>
                <w:rFonts w:hint="eastAsia" w:eastAsia="宋体"/>
                <w:lang w:val="en-US" w:eastAsia="zh-CN"/>
              </w:rPr>
              <w:t>而且</w:t>
            </w:r>
            <w:r>
              <w:rPr>
                <w:rFonts w:hint="eastAsia"/>
              </w:rPr>
              <w:t>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选词填空</w:t>
            </w:r>
            <w:r>
              <w:rPr>
                <w:rFonts w:hint="eastAsia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   ）你做什么，（   ）要认真。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因为……所以……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即使……也……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无论……都……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不但</w:t>
            </w:r>
            <w:r>
              <w:rPr>
                <w:rFonts w:hint="eastAsia"/>
              </w:rPr>
              <w:t>……</w:t>
            </w:r>
            <w:r>
              <w:rPr>
                <w:rFonts w:hint="eastAsia" w:eastAsia="宋体"/>
                <w:lang w:val="en-US" w:eastAsia="zh-CN"/>
              </w:rPr>
              <w:t>而且</w:t>
            </w:r>
            <w:r>
              <w:rPr>
                <w:rFonts w:hint="eastAsia"/>
              </w:rPr>
              <w:t>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选词填空</w:t>
            </w:r>
            <w:r>
              <w:rPr>
                <w:rFonts w:hint="eastAsia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小明（  ）学习好，（   ）长得帅。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因为……所以……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即使……也……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无论……都……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不但</w:t>
            </w:r>
            <w:r>
              <w:rPr>
                <w:rFonts w:hint="eastAsia"/>
              </w:rPr>
              <w:t>……</w:t>
            </w:r>
            <w:r>
              <w:rPr>
                <w:rFonts w:hint="eastAsia" w:eastAsia="宋体"/>
                <w:lang w:val="en-US" w:eastAsia="zh-CN"/>
              </w:rPr>
              <w:t>而且</w:t>
            </w:r>
            <w:r>
              <w:rPr>
                <w:rFonts w:hint="eastAsia"/>
              </w:rPr>
              <w:t>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五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21A57"/>
    <w:rsid w:val="00374498"/>
    <w:rsid w:val="008F3B5A"/>
    <w:rsid w:val="01921A57"/>
    <w:rsid w:val="01AD27D7"/>
    <w:rsid w:val="03D50BC3"/>
    <w:rsid w:val="042B5BB0"/>
    <w:rsid w:val="059F5CE0"/>
    <w:rsid w:val="05BB3CB3"/>
    <w:rsid w:val="062039C7"/>
    <w:rsid w:val="07137175"/>
    <w:rsid w:val="09354CC8"/>
    <w:rsid w:val="09D83EE3"/>
    <w:rsid w:val="0A355022"/>
    <w:rsid w:val="0A9D60D2"/>
    <w:rsid w:val="0C2F40C9"/>
    <w:rsid w:val="0E435618"/>
    <w:rsid w:val="100A68C3"/>
    <w:rsid w:val="10645156"/>
    <w:rsid w:val="10CE571E"/>
    <w:rsid w:val="115623BB"/>
    <w:rsid w:val="14401044"/>
    <w:rsid w:val="14745D38"/>
    <w:rsid w:val="153E470A"/>
    <w:rsid w:val="16CB158A"/>
    <w:rsid w:val="19C36CF4"/>
    <w:rsid w:val="1AEC4646"/>
    <w:rsid w:val="1BC039C7"/>
    <w:rsid w:val="1C7B286B"/>
    <w:rsid w:val="1CFA609E"/>
    <w:rsid w:val="1D375532"/>
    <w:rsid w:val="1DEB4491"/>
    <w:rsid w:val="1E365A4D"/>
    <w:rsid w:val="1F49088B"/>
    <w:rsid w:val="20010965"/>
    <w:rsid w:val="21581E75"/>
    <w:rsid w:val="22154FAB"/>
    <w:rsid w:val="233526DC"/>
    <w:rsid w:val="234A5705"/>
    <w:rsid w:val="235B5413"/>
    <w:rsid w:val="23B90EBF"/>
    <w:rsid w:val="26D12BCA"/>
    <w:rsid w:val="274145C3"/>
    <w:rsid w:val="2785077D"/>
    <w:rsid w:val="28CF1320"/>
    <w:rsid w:val="29B46A62"/>
    <w:rsid w:val="2AD04FCA"/>
    <w:rsid w:val="2AEC7F73"/>
    <w:rsid w:val="2BD749DD"/>
    <w:rsid w:val="2C796D38"/>
    <w:rsid w:val="2E9A66A5"/>
    <w:rsid w:val="313567A5"/>
    <w:rsid w:val="355373D0"/>
    <w:rsid w:val="35BE6584"/>
    <w:rsid w:val="36F55CA6"/>
    <w:rsid w:val="37660122"/>
    <w:rsid w:val="386801D3"/>
    <w:rsid w:val="39204992"/>
    <w:rsid w:val="393D1C03"/>
    <w:rsid w:val="39E56A18"/>
    <w:rsid w:val="3B8B3B32"/>
    <w:rsid w:val="3C8751A8"/>
    <w:rsid w:val="3E6E33E6"/>
    <w:rsid w:val="3F57739B"/>
    <w:rsid w:val="426E331E"/>
    <w:rsid w:val="44EE02CE"/>
    <w:rsid w:val="45431017"/>
    <w:rsid w:val="45C47406"/>
    <w:rsid w:val="45C93190"/>
    <w:rsid w:val="47DE656E"/>
    <w:rsid w:val="48204BB6"/>
    <w:rsid w:val="493B77AE"/>
    <w:rsid w:val="49B15DAE"/>
    <w:rsid w:val="49C241C8"/>
    <w:rsid w:val="4A831990"/>
    <w:rsid w:val="4B89034D"/>
    <w:rsid w:val="4C06264B"/>
    <w:rsid w:val="4CF70911"/>
    <w:rsid w:val="4FDA3773"/>
    <w:rsid w:val="51912B6E"/>
    <w:rsid w:val="52262F29"/>
    <w:rsid w:val="54906E21"/>
    <w:rsid w:val="56913EFA"/>
    <w:rsid w:val="56C0456F"/>
    <w:rsid w:val="5A00480D"/>
    <w:rsid w:val="5AAC1CB0"/>
    <w:rsid w:val="5B857F17"/>
    <w:rsid w:val="5BB9421D"/>
    <w:rsid w:val="5C2021AB"/>
    <w:rsid w:val="5DDD5D79"/>
    <w:rsid w:val="5EC22693"/>
    <w:rsid w:val="5FC11351"/>
    <w:rsid w:val="6171235D"/>
    <w:rsid w:val="61C74EFB"/>
    <w:rsid w:val="6384456E"/>
    <w:rsid w:val="642803FF"/>
    <w:rsid w:val="64D42689"/>
    <w:rsid w:val="67004AE7"/>
    <w:rsid w:val="68060E4D"/>
    <w:rsid w:val="685B504D"/>
    <w:rsid w:val="6AC03636"/>
    <w:rsid w:val="6C5A5821"/>
    <w:rsid w:val="6CB22693"/>
    <w:rsid w:val="6D0D36B1"/>
    <w:rsid w:val="6D535020"/>
    <w:rsid w:val="6F177F7B"/>
    <w:rsid w:val="710D0980"/>
    <w:rsid w:val="714B3092"/>
    <w:rsid w:val="71DE563D"/>
    <w:rsid w:val="72F52619"/>
    <w:rsid w:val="7306540F"/>
    <w:rsid w:val="763B008B"/>
    <w:rsid w:val="76505873"/>
    <w:rsid w:val="766C4BD7"/>
    <w:rsid w:val="781A4851"/>
    <w:rsid w:val="78982442"/>
    <w:rsid w:val="79B0253C"/>
    <w:rsid w:val="7B1C4DA5"/>
    <w:rsid w:val="7C7B4FBF"/>
    <w:rsid w:val="7CF57ECD"/>
    <w:rsid w:val="7DB67352"/>
    <w:rsid w:val="7E114BE1"/>
    <w:rsid w:val="7FED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p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2018-07-09T08:47:00Z</dcterms:created>
  <dc:creator>脾气小姐~</dc:creator>
  <cp:lastModifiedBy>脾气小姐~</cp:lastModifiedBy>
  <dcterms:modified xsi:type="dcterms:W3CDTF">2018-07-19T08:11:45Z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