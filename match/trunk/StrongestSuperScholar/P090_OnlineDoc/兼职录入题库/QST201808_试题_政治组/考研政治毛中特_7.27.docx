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试卷编码</w:t>
            </w:r>
          </w:p>
        </w:tc>
        <w:tc>
          <w:tcPr>
            <w:tcW w:w="7825" w:type="dxa"/>
          </w:tcPr>
          <w:p>
            <w:pPr>
              <w:spacing w:after="0" w:line="240" w:lineRule="auto"/>
              <w:rPr>
                <w:rFonts w:hint="eastAsia"/>
                <w:lang w:val="en-US" w:eastAsia="zh-CN"/>
              </w:rPr>
            </w:pPr>
            <w:r>
              <w:rPr>
                <w:rFonts w:hint="eastAsia"/>
                <w:lang w:val="en-US" w:eastAsia="zh-CN"/>
              </w:rPr>
              <w:t>EXA_201807270951_001_01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试卷名</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试卷标题</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描述说明</w:t>
            </w:r>
          </w:p>
        </w:tc>
        <w:tc>
          <w:tcPr>
            <w:tcW w:w="7825" w:type="dxa"/>
          </w:tcPr>
          <w:p>
            <w:pPr>
              <w:spacing w:after="0" w:line="240" w:lineRule="auto"/>
              <w:rPr>
                <w:rFonts w:hint="eastAsia"/>
                <w:lang w:val="en-US" w:eastAsia="zh-CN"/>
              </w:rPr>
            </w:pPr>
            <w:r>
              <w:rPr>
                <w:rFonts w:hint="eastAsia"/>
                <w:lang w:val="en-US" w:eastAsia="zh-CN"/>
              </w:rPr>
              <w:t>考研政治小测验作业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lang w:val="en-US" w:eastAsia="zh-CN"/>
              </w:rPr>
            </w:pPr>
            <w:r>
              <w:rPr>
                <w:rFonts w:hint="eastAsia"/>
                <w:lang w:val="en-US"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录入人</w:t>
            </w:r>
          </w:p>
        </w:tc>
        <w:tc>
          <w:tcPr>
            <w:tcW w:w="7825" w:type="dxa"/>
          </w:tcPr>
          <w:p>
            <w:pPr>
              <w:spacing w:after="0" w:line="240" w:lineRule="auto"/>
              <w:rPr>
                <w:rFonts w:hint="eastAsia"/>
                <w:lang w:val="en-US" w:eastAsia="zh-CN"/>
              </w:rPr>
            </w:pPr>
            <w:r>
              <w:rPr>
                <w:rFonts w:hint="eastAsia"/>
                <w:lang w:val="en-US" w:eastAsia="zh-CN"/>
              </w:rPr>
              <w:t>010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录入时间</w:t>
            </w:r>
          </w:p>
        </w:tc>
        <w:tc>
          <w:tcPr>
            <w:tcW w:w="7825" w:type="dxa"/>
          </w:tcPr>
          <w:p>
            <w:pPr>
              <w:spacing w:after="0" w:line="240" w:lineRule="auto"/>
              <w:rPr>
                <w:rFonts w:hint="eastAsia"/>
                <w:lang w:val="en-US" w:eastAsia="zh-CN"/>
              </w:rPr>
            </w:pPr>
            <w:r>
              <w:rPr>
                <w:rFonts w:hint="eastAsia"/>
                <w:lang w:val="en-US" w:eastAsia="zh-CN"/>
              </w:rPr>
              <w:t>2018-07-27  09:56:00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备注</w:t>
            </w:r>
          </w:p>
        </w:tc>
        <w:tc>
          <w:tcPr>
            <w:tcW w:w="7825" w:type="dxa"/>
          </w:tcPr>
          <w:p>
            <w:pPr>
              <w:spacing w:after="0" w:line="240" w:lineRule="auto"/>
              <w:rPr>
                <w:rFonts w:hint="eastAsia"/>
                <w:lang w:val="en-US" w:eastAsia="zh-CN"/>
              </w:rPr>
            </w:pPr>
            <w:r>
              <w:rPr>
                <w:rFonts w:hint="eastAsia"/>
                <w:lang w:val="en-US" w:eastAsia="zh-CN"/>
              </w:rPr>
              <w:t>备注内容</w:t>
            </w:r>
          </w:p>
        </w:tc>
      </w:tr>
    </w:tbl>
    <w:p>
      <w:pPr>
        <w:rPr>
          <w:rFonts w:hint="eastAsia" w:eastAsiaTheme="minorEastAsia"/>
          <w:b/>
          <w:bCs w:val="0"/>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val="en-US" w:eastAsia="zh-CN"/>
              </w:rPr>
            </w:pPr>
            <w:r>
              <w:rPr>
                <w:rFonts w:hint="eastAsia"/>
              </w:rPr>
              <w:t>1956年起，毛泽东开始探索适合中国特点的社会主义建设道路。与此相联系，毛泽东提出了一系列新思想，主要有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强调独立自主地探索适合中国情况的社会主义建设道路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提出以苏为鉴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提出马克思主义同中国实际的“第二次结合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强调改革开放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6"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_社会主义建设道路初步探索的理论成果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毛泽东提出探索马克思主义同中国实际即社会主义建设实际的“第二</w:t>
            </w:r>
            <w:r>
              <w:rPr>
                <w:rFonts w:hint="eastAsia"/>
                <w:lang w:val="en-US" w:eastAsia="zh-CN"/>
              </w:rPr>
              <w:t>次</w:t>
            </w:r>
            <w:r>
              <w:rPr>
                <w:rFonts w:hint="eastAsia"/>
              </w:rPr>
              <w:t>欠结合“，说明中国共产党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开始探索适合中国特点的社会主义建设道路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开始摆单一的苏联模式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开始重新认识“什么是社会主义，怎样建设社会主义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开始改革开放的事业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_社会主义建设道路初步探索的理论成果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196</w:t>
            </w:r>
            <w:r>
              <w:rPr>
                <w:rFonts w:hint="eastAsia"/>
                <w:lang w:val="en-US" w:eastAsia="zh-CN"/>
              </w:rPr>
              <w:t>4</w:t>
            </w:r>
            <w:r>
              <w:rPr>
                <w:rFonts w:hint="eastAsia"/>
              </w:rPr>
              <w:t>年4月和5月，毛洋东先后在中央政治局扩大会议和最高国务会议上，作了《论十大关系》的报告，这是党探索中国社会主义建设道路的良好开端。《论十大关系》提出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以苏为鉴，独立自主地探索适合中国情况的社会主义建设道路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调动一切积极因素为社会主义事业服务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探索在中国实行改革开放的道路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“向外国学习”的口号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_社会主义建设道路初步探索的理论成果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5" w:hRule="atLeast"/>
          <w:jc w:val="center"/>
        </w:trPr>
        <w:tc>
          <w:tcPr>
            <w:tcW w:w="1200" w:type="dxa"/>
            <w:shd w:val="clear" w:color="auto" w:fill="EEEEEE"/>
          </w:tcPr>
          <w:p>
            <w:pPr>
              <w:spacing w:after="0" w:line="240" w:lineRule="auto"/>
            </w:pPr>
            <w:r>
              <w:rPr>
                <w:b/>
              </w:rPr>
              <w:t>题干</w:t>
            </w:r>
          </w:p>
        </w:tc>
        <w:tc>
          <w:tcPr>
            <w:tcW w:w="7825" w:type="dxa"/>
          </w:tcPr>
          <w:p>
            <w:pPr>
              <w:spacing w:after="0"/>
              <w:ind w:left="0"/>
              <w:jc w:val="left"/>
              <w:rPr>
                <w:rFonts w:hint="eastAsia"/>
                <w:lang w:val="en-US" w:eastAsia="zh-CN"/>
              </w:rPr>
            </w:pPr>
            <w:r>
              <w:rPr>
                <w:rFonts w:hint="eastAsia"/>
              </w:rPr>
              <w:t>党的八大正确分析了社会主义改造完成后我国社会主要矛盾的变化，指出社会主义制度在我国已经基本上建立起来了。我们国内的主要矛盾，已经是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选项A</w:t>
            </w:r>
          </w:p>
        </w:tc>
        <w:tc>
          <w:tcPr>
            <w:tcW w:w="7825" w:type="dxa"/>
          </w:tcPr>
          <w:p>
            <w:pPr>
              <w:spacing w:after="0"/>
              <w:ind w:left="0"/>
              <w:jc w:val="left"/>
              <w:rPr>
                <w:lang w:eastAsia="zh-CN"/>
              </w:rPr>
            </w:pPr>
            <w:r>
              <w:rPr>
                <w:rFonts w:hint="eastAsia"/>
              </w:rPr>
              <w:t>人民日益增长的物质文化需要同落后的社会生产之间的矛盾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ind w:left="0"/>
              <w:jc w:val="left"/>
              <w:rPr>
                <w:rFonts w:hint="eastAsia"/>
                <w:lang w:eastAsia="zh-CN"/>
              </w:rPr>
            </w:pPr>
            <w:r>
              <w:rPr>
                <w:rFonts w:hint="eastAsia"/>
              </w:rPr>
              <w:t>人民对于建立先进的工业国的要求同落后的农业国的现实之间的矛盾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ind w:left="0"/>
              <w:jc w:val="left"/>
              <w:rPr>
                <w:rFonts w:hint="eastAsia"/>
                <w:lang w:val="en-US" w:eastAsia="zh-CN"/>
              </w:rPr>
            </w:pPr>
            <w:r>
              <w:rPr>
                <w:rFonts w:hint="eastAsia"/>
              </w:rPr>
              <w:t>人民对于经济文化迅速发展的需要同当前经济文化不能满足人民需要的状况之间的矛盾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ind w:left="0"/>
              <w:jc w:val="left"/>
              <w:rPr>
                <w:rFonts w:hint="eastAsia"/>
                <w:lang w:val="en-US" w:eastAsia="zh-CN"/>
              </w:rPr>
            </w:pPr>
            <w:r>
              <w:rPr>
                <w:rFonts w:hint="eastAsia"/>
              </w:rPr>
              <w:t>无产阶级和资产阶级的矛盾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ind w:left="0"/>
              <w:jc w:val="left"/>
              <w:rPr>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_社会主义建设道路初步探索的理论成果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1957年2月，毛泽东在扩大的最高国务会议上发表《关于正确处理人民内部矛盾的问题》的讲话，系统论述了社会主义社会矛盾的理论。毛泽东指出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矛盾是普遍存在的，社会主义社会同样充满着矛盾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社会主义社会的基本矛盾仍然是生产关系和生产力之间、上层建筑和经济基础之间的矛盾它同旧社会的基本矛盾性质是一样的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社会主义社会的矛盾反映在政治上可以划分为敌我矛盾和人民内部矛盾这两类性质完全不同的矛盾，正确处理人民内部矛盾是国家政治生活的主题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社会主义社会的基本矛盾可以通过社会主义制度本身的自我调整和自我完善得到解决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_社会主义建设道路初步探索的理论成果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1957年2月，毛泽东在扩大的最高国务会议上发表《关于正确处理人民内部矛盾的问题》的讲话中，提出了一系列正确处理人民内部矛盾的方针、原则，主要有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统筹兼顾，适当安排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有理、有利、有节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百花齐放、百家争鸣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长期共存，互相监督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_社会主义建设道路初步探索的理论成果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走中国工业化道路的思想是党在社会主义建设道路初步探索中取得的理论成果之一。毛泽东所说的中国工业化道路，就是正确处理重工业、轻工业和农业的关系，也就是他在《论十大关系》中论述的第一大关系。为此，毛泽东提出了以农业为基础，以工业为主导，以农、轻、重为序发展国民经济的总方针，以及一整套“两条圆走路”的方针，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7"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重工业和轻工业同时并举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中央工业和地方工业同时并举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沿海工业和内地工业同时并举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外资企业和内资企业同时并举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2"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_社会主义建设道路初步探索的理论成果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4" w:hRule="atLeast"/>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以毛泽东为核心的第一代中央领导集体在创建新中国和探索适合中国情况的社会主义建设道路过程中，形成了一系列重要的理论，主要有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在社会主义经济建设方面，实行以农业为基础、以工业为主导的方针，以农、轻、重为序发展国民经济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社会主义可以分为不发达的社会主义和比较发达的社会主义两个阶段，后一阶段可能比前阶段需要更长的时间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应当果取“两步走”的发展战略，把中国建设成为一个具有现代农业、现代工业、现代国防和现代科学技术的强国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发展面向现代化、面向世界、面向未来的，民族的科学的大众的社会主义文化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_社会主义建设道路初步探索的理论成果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以毛泽东为核心的第一代中央领导集体在创建新中国和探索适合中国情况的社会主义建设道路过程中，形成了一系列重要的理论。其中，陈云提出了“三个主体，三个补充”的设想，即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在工商业经营方面，国家经营和集体经营为主体，一定数量的个体经营为补充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在对外置易方面，国家贸易是主体，一定范围内的自由贸易为补充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在社会主义的统一市场里，国家市场是主体，一定范围内的国家领导的自由市场为补充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在生产计划方面，计划生产是主体，在国家计划许可范围内的自由生产是补充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6" w:hRule="atLeast"/>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_社会主义建设道路初步探索的理论成果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党领导人民探索社会主义建设道路，历经艰辛和曲折，在理论和实践上取得了一系列重要成果这些成果具有重要的意义，主要是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巩固和发展了我国的社会主义制度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为开创中国特色社会主义提供了宝贵经验、理论准备、物质基础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为其他国家的社会主义建设提供了经验和借鉴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丰富了科学社会主义的理论和实践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_社会主义建设道路初步探索的理论成果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中国特色社会主义是改革开放新时期开创的，也是建立在我们党长期奋斗基础上的，是由我们党的几代中夹领导集体团结带领全党全国人民历经千辛万苦、付出各种代价、接力探索取得的以毛泽东同志为核心的觉的第一代中央领导集体在探索过程中，虽然经历了严重曲折，但党在社会主义建设中取得的独创性理论成果和巨大成就，为新的历史时期开创中国特色社会主义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宝贵经验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理论准备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物质基础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改革目标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_社会主义建设道路初步探索的理论成果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邓小平理论是逐步形成和发展起来的。邓小平理论是在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和平与发展成为时代主题的历史条件下形成的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总结我国社会主义胜利和挫折的历史经验的基础上形成的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借鉴其他社会主义国家兴衰成败历史经验的基础上形成的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我国改革开放和现代化建设的实践中逐步形成和发展起来的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5"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1992年年初，邓小平在南方谈话中对社会主义本质作了总结性理论概括，指出社会主义的本质是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解放生产力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发展生产力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消灭剥削，消除两极分化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最终达到共同富裕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vAlign w:val="top"/>
          </w:tcPr>
          <w:p>
            <w:pPr>
              <w:spacing w:after="0" w:line="240" w:lineRule="auto"/>
              <w:rPr>
                <w:b/>
              </w:rPr>
            </w:pPr>
            <w:r>
              <w:rPr>
                <w:rFonts w:hint="eastAsia"/>
                <w:b/>
                <w:lang w:eastAsia="zh-CN"/>
              </w:rPr>
              <w:t>科目</w:t>
            </w:r>
          </w:p>
        </w:tc>
        <w:tc>
          <w:tcPr>
            <w:tcW w:w="7825" w:type="dxa"/>
          </w:tcPr>
          <w:p>
            <w:pPr>
              <w:spacing w:after="0" w:line="240" w:lineRule="auto"/>
              <w:rPr>
                <w:rFonts w:hint="eastAsia" w:eastAsiaTheme="minorEastAsia"/>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邓小平关于社会主义本质的理论概活体现了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解放生产力与发展生产力的统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生产力与生产关系的统一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eastAsiaTheme="minorEastAsia"/>
                <w:lang w:val="en-US" w:eastAsia="zh-CN"/>
              </w:rPr>
            </w:pPr>
            <w:r>
              <w:rPr>
                <w:rFonts w:hint="eastAsia"/>
              </w:rPr>
              <w:t>社会主义发展过程与发展目标的统</w:t>
            </w:r>
            <w:r>
              <w:rPr>
                <w:rFonts w:hint="eastAsia"/>
                <w:lang w:val="en-US" w:eastAsia="zh-CN"/>
              </w:rPr>
              <w:t>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eastAsiaTheme="minorEastAsia"/>
                <w:lang w:val="en-US" w:eastAsia="zh-CN"/>
              </w:rPr>
            </w:pPr>
            <w:r>
              <w:rPr>
                <w:rFonts w:hint="eastAsia"/>
              </w:rPr>
              <w:t>目的与手段的统</w:t>
            </w:r>
            <w:r>
              <w:rPr>
                <w:rFonts w:hint="eastAsia"/>
                <w:lang w:val="en-US" w:eastAsia="zh-CN"/>
              </w:rPr>
              <w:t>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邓小平关于社会主义本质的理论概括是对传统社会主义观的发展，这是因为它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突出强调解放和发展生产力，纠正了过去忽视生产力发展的错误观念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突出强调消灭剥削，消除两极分化，最终达到共同富裕的发展目标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否定了长期以来持有的社会主义必须坚持公有制和按劳分配原则的传统观念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摆脱了长期以来拘泥于具体模式而忽略社会主义本质的错误倾向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他突出地强调解放生产力和发展生产力，纠正了过去忽视生产力发展地错误观念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2"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邓小平关于社会主义本质的理论概括对科学社会主义的重大发展，具有重大的理论和实践意义社会主义本质的理论概括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把我们对社会主义的认识提高到了一个新的科学水平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摆脱了长期以来拘泥于具体模式而忽略社会主义本质的错误倾向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对建设中国特色社会主义具有重要的指导意义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揭示了实现社会主义本质与建设社会主义道路之间的内在逻关系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邓小平关于社会主义本质的科学概括对于我们在坚持社会主又基本制度的基上擦进改不，强导改革沿者合手社会主义本质要求的方向发展，对于建设中国特色的社会主义，具有重大的政治意义、理论意义和实或意义，这一科学概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遵了科学社会主义的基本原则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反映了人民的利益和时代的要求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廓清了不合乎时代进步和社会发展规律的模观念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为我们坚持公有制又完善和发展公有制指出了明确的方向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社会主义初级阶段的科学含义是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我国社会已经是社会主义社会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我国的社会主义社会还处在初级阶段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初级阶段的社会主义是过渡时期的社会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初级阶段的社会主义即高级的新民主主义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社会社会主义制度建立以后，也有一个如何认清国情、正确判断我国社会所处历史方位的问题，社会主义初级阶段理论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正确揭示了当代中国的历史方位，从而明确了建设中国特色社会主义的总依据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是对马克思主义关于社会主义发展阶段理论的重大发展和重大突破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使我们对社会主义建设的长期性、复杂性、艰巨性有了更加清醒的认识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正确回答了邓小平理论的首要的基本的理论问题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邓小平理论的首要的基本的理念问题是什么是社会主义，怎样建设社会主义。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坚持党的基本路线，必须紧紧围绕经济建设这一中心。以经济建设为中心的确定是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党根据社会主义改造完成后我国社会的主要矛盾得出的科学判断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在新时期实现的最根本的拨乱反正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兴国之要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党和国家兴旺发达、长治久安的根本要求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1987年4月，邓小平第一次提出了分“三步走”基本实现现代化的战略。同年10月，党的十三大把邓小平“三步走”的发展战略构想确定下来。“三步走”的发展战略，把我国社会主义现代化建设的目标具体化为切实可行的步骤，而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为基本实现现代化明确了发展方向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成为全国人民为共同理想而努力奋斗的行动纲领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实现这一发展战略将是真正对人类作出了贡献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实现这一发展战略更加能够体现社会主义制度的优越性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邓小平明确指出:“改革是中国的第二次革命。”对这一论断的正确理解是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改革同革命一样，就目的而言，都是为了解放生产力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改革同革命一样，具有根本性、广泛性和深刻性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改革也是原来意义上的革命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所谓第二次革命是与中国共产党领导的第一次革命相对而言的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改革是一项崭新的事业，是一个大试验。判断改革和各方面工作的是非得失的标准，归根到底要以是否有利于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发展社会主义社会的生产力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增强社会主义国家的综合国力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提高人民的生活水平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坚持四项基本原则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在南方谈话中，邓小平明确提出:“计划经济不等于社会主义，资本主义也有计划;市场经济不等于资本主义，社会主义也有市场。”邓小平这一重要论断蕴含着的社会主义市场经济理论的要点有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计划和市场都河于社会基本制度的范畴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计划和市场都是经济手段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市场经济作为资源配置的一种方式本身不具有制度属性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市场经济可以和不同的社会制度结合从而表现出不同的性质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对社会主义市场经济体制认识正确的有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它在所有制结构上，以公有制为主体、多种所有制经济共同发展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它是同社会主义基本制度结合在一起的市场经济体制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它是只运用市场调节手段的经济体制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它是与资本主义市场经济体制毫无共同点的经济体制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社会主义市场经济，坚持社会主义制度和市场经济的结合。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一国两制”伟大构想在实践中首先运用于解决香港问题、澳门问题。香港、澳门回归后的实践充分证明，“一国两制”是历史遗留的香港问题、澳门问题的最佳解决方案，也是香港，澳门回归后保持长期紧荣稳定的最佳制度，是行得通、办得到，得人心的。“一国两制”伟大构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把和平共处的原则用之于解决一个国家的统一问题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既体现了坚持祖国统一、维护国家主权的原则性，又体现了照顾历史实际和现实可能的灵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是对马克思主义国家学说的创造性发展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是中国的一个伟大创举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“一国两制”是中华民族对人类政治文明的独特贡献，具有重大的意义。“和平统一、一国两制”构想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创造性地把和平共处精神用之于解决一个国家内部不同社会制度的地区之间的关系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创造性地发展了马克思主义的国家学说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为解决国际争端和历史遗留问题提供了新的思路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有利于争取社会主义现代化建设事业需要的和平的国际环境与国内环境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邓小平在南方谈话中指出:“中国要出问题，还是出在共产党内部。对这个问题要清醒。”邓小平强调要聚精会神地抓党的建设，提出了加强党的制度建设的一系列方针原则，指出领导制度组织制度问题更带有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根本性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全局性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稳定性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长期性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邓小平理论是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马克思列宁主义基本原理与当代中国实际和时代特征相结合的产物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马克思列宁主义，毛泽东思想的继承和发展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全党全国人民集体智慧的结晶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邓小平留给我们的最重要的思想遗产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lang w:val="en-US"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邓小平理论，是马克思列宁主义基本原理与当代中国实际和时代特征相结合的产物，是马克思列宁主义、毛泽东思想的继承和发展，是全党全国人民集体智慧的结品。邓小平理论是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中国特色社会主义理论体系的开篇之作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中国共产党和中国人民宝贵的精神财富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革命、建设和改革开放的科学指南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党和国家必须长期坚持的指导思想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“三个代表”重要思想是在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对冷战结束后国际局势科学判断的基础上形成的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科学判断党的历史方位的基础上提出来的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总结党成立以来的奋斗历程和历史经验的基础上提出来的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建设中国特色社会主义伟大实践的基础上形成的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毛泽东思想和中国特色社会主义理论体系_“三个代表”重要思想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必领始终代表中国先进生产力的发展要求，代表中国先进文化的前进方向，代表中国最广大人民的根本利益，这是对”三个代表”重要思想的集中概括，始终代表中国最广大人民的根车利益，我们想事情。做工作，想得对不对，做得好不好，根本的衡量尺度，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人民拥护不拥护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人民赞成不赞成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人民高兴不高兴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人民答应不答应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毛泽东思想和中国特色社会主义理论体系_“三个代表”重要思想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我们搞的是社会主义市场经济，“社会主义’这几个字是不能没有的，这并非多余，并添足，面恰恰相反，这是画龙点，所谓“点睛’，就是点明我们的市场经济的性质，”社会主义市场经济体制是社会主义基本制度与市场经济的结合，其基本特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以公有制为主体，多种所有制经济共同发展的所有制结构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以按劳分配为主体，多种分配方式并存的分配制度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宏观调控上，以实现最广大劳动人民利益为出发点和归宿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政府不直接干预企业的生产和经营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毛泽东思想和中国特色社会主义理论体系_“三个代表”重要思想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竟的十五大报告初步勾画了实现第三步战略目标的蓝图，这被称为新的“三步走”战略，新的“三步走”战略的内容是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21世纪第一个十年实现国民生产总值比200年翻一番，使人民的小康生活更加宽稀，形成比较完善的社会主义市场经济体制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到建党一百年时，使国民经济更加发展，各项制度更加完善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到20135年，基本实现社会主义现代化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到21世纪中叶新中国成立一百年时，基本实现现代化，建成富强民主文明的社会主义国家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毛泽东思想和中国特色社会主义理论体系_“三个代表”重要思想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2"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五大报告明确提出坚持依法治国，建设社会主义法治国家。199年3月15日，第九属全国人民代表大会第二次会议通过了《中华人民共和国宪法修正案》，把“实行依法治国，建设社会主义法治国家”正式写入了宪法。依法治国，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党领导人民治理国家的基本方略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发展社会主义市场经济的客观需要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社会文明进步的重要标志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国家长治久安的重要保障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lang w:eastAsia="zh-CN"/>
              </w:rPr>
            </w:pPr>
            <w:r>
              <w:rPr>
                <w:rFonts w:hint="eastAsia"/>
              </w:rPr>
              <w:t>毛泽东思想和中国特色社会主义理论体系_“三个代表”重要思想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rFonts w:hint="eastAsia"/>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“三个代表”重要思想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是中国特色社会主义理论体系的接续发展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深化了对中国特色社会主义的认识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是加强和改进党的建设、推进我国社会主义自我完善和发展的强大理论武器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是党和国家必须长期坚持的指导思想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98" w:hRule="atLeast"/>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毛泽东思想和中国特色社会主义理论体系_“三个代表”重要思想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科学发展观是在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深刻把握我国基本国情和新的阶段性特征的基础上形成和发展的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深入总结改革开放以来特别是党的十六大以来实践经验的基础上形成和发展的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深刻分析国际形势、顺应世界发展趋势的基础上形成和发展的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借鉴国外发展经验的基础上形成和发展的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毛泽东思想和中国特色社会主义理论体系_科学发展观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2010年10月觉的十七届五中全会强调，在当代中国，坚持发展是硬道理的本质要求，就是坚持科学发展，更加注重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以人为本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全面协调可持续发展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eastAsiaTheme="minorEastAsia"/>
                <w:lang w:val="en-US" w:eastAsia="zh-CN"/>
              </w:rPr>
            </w:pPr>
            <w:r>
              <w:rPr>
                <w:rFonts w:hint="eastAsia"/>
              </w:rPr>
              <w:t>统筹</w:t>
            </w:r>
            <w:r>
              <w:rPr>
                <w:rFonts w:hint="eastAsia"/>
                <w:lang w:val="en-US" w:eastAsia="zh-CN"/>
              </w:rPr>
              <w:t>兼顾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保障和改善民生，促进社会公平正义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毛泽东思想和中国特色社会主义理论体系_科学发展观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4"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科学发展观创造性地回答了新形势下实现什么样的发展、怎样发展等重大问题。科学发展观的集中概括是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第一要义是发展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核心立场是以人为本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基本要求是全面协调可持续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根本方法是统筹兼顾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毛泽东思想和中国特色社会主义理论体系_科学发展观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.以人为本集中体现了马克思主义历史唯物论的基本原理，体现了我们党全心全意为人民服务的根本宗旨和推动经济社会发展的根本目的。以人为本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是科学发展观的核心立场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是以最广大人民的根本利益为本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“人”是指所有人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“本”是出发点和落脚点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毛泽东思想和中国特色社会主义理论体系_科学发展观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以人为本是科学发展观的核心立场，集中体现了马克思主义历史唯物论的基本原理，体现了我们党全心全意为人民服务的根本宗旨和推动经济社会发展的根本目的。坚持以人为本，就要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坚持发展为了人民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坚持发展依靠人民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坚持发展成果由人民共享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最终是为了实现人的全面发展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毛泽东思想和中国特色社会主义理论体系_科学发展观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科学发展观的基本要求是全面协调可持续。“协调”是指发展要有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整体性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协调性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连续性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均衡性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lang w:val="en-US" w:eastAsia="zh-CN"/>
              </w:rPr>
            </w:pPr>
            <w:r>
              <w:rPr>
                <w:rFonts w:hint="eastAsia"/>
              </w:rPr>
              <w:t>毛泽东思想和中国特色社会主义理论体系_科学发展观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36"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坚持可持续发展，必须走文明发展道路。文明发展道路的内容有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生产发展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生活富裕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生态良好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资源节约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必须走生产发展，生活富裕，生态良好的文明发展道路。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毛泽东思想和中国特色社会主义理论体系_科学发展观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统筹兼顾是科学发展观的根本方法。坚持统筹兼顾，必须认真考虑和对待各方面的发展需要正确反映和兼顾各阶层各群体的利益要求，正确处理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中央和地方的关系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个人利益和集体利益的关系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局部利益和整体利益、当前利益和长远利益的关系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国内国际两个大局的关系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毛泽东思想和中国特色社会主义理论体系_科学发展观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社会和谐是中国特色社会主义的本质属性。民主法治、公平正义、诚信友爱、充满活力、安定有序、人与自然和谐相处，是构建社会主义和谐社会的总要求。民主法治，就是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社会主义民主得到充分发扬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依法治国基本方略得到切实落实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全体人民平等友爱、融洽相处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各方面积极因素得到广泛调动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毛泽东思想和中国特色社会主义理论体系_科学发展观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科学发展观是马克思主义同当代中国实际和时代特征相结合的产物，开辟了当代中国马克思主义发展新境界。以下对科学发展观认识正确的是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科学发展观是中国特色社会主义理论体系的接续发展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科学发展观是发展中国特色社会主义必须长期坚持的指导思想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科学发展观创造性地回答了什么是社会主义、怎样建设社会主义的问题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科学发展观贯穿了中国特色社会主义这个主题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毛泽东思想和中国特色社会主义理论体系_科学发展观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党的十八大以来，以习近平同志为核心的党中央以巨大的政治勇气和强烈的责任担当，提出一系列新理念新思想新战略，出台一系列重大方针政策，推出一系列重大举措，推动党和国家事业取得了全方位的、开创性的历史性成就，发生了深层次的、根本性的历史性变革。以下选项内容正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vAlign w:val="top"/>
          </w:tcPr>
          <w:p>
            <w:pPr>
              <w:spacing w:after="0" w:line="240" w:lineRule="auto"/>
              <w:rPr>
                <w:rFonts w:hint="eastAsia"/>
                <w:lang w:val="en-US" w:eastAsia="zh-CN"/>
              </w:rPr>
            </w:pPr>
            <w:r>
              <w:rPr>
                <w:rFonts w:hint="eastAsia"/>
              </w:rPr>
              <w:t>全方位是指5年成就体现在各个方面、各个领域，全面开花、处处结果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vAlign w:val="top"/>
          </w:tcPr>
          <w:p>
            <w:pPr>
              <w:spacing w:after="0" w:line="240" w:lineRule="auto"/>
              <w:rPr>
                <w:rFonts w:hint="eastAsia"/>
                <w:lang w:val="en-US" w:eastAsia="zh-CN"/>
              </w:rPr>
            </w:pPr>
            <w:r>
              <w:rPr>
                <w:rFonts w:hint="eastAsia"/>
              </w:rPr>
              <w:t>开创性是指5年成就使我国各方面面貌为之一新，欣欣向荣、气象万千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vAlign w:val="top"/>
          </w:tcPr>
          <w:p>
            <w:pPr>
              <w:spacing w:after="0" w:line="240" w:lineRule="auto"/>
              <w:rPr>
                <w:rFonts w:hint="eastAsia"/>
                <w:lang w:val="en-US" w:eastAsia="zh-CN"/>
              </w:rPr>
            </w:pPr>
            <w:r>
              <w:rPr>
                <w:rFonts w:hint="eastAsia"/>
              </w:rPr>
              <w:t>深层次是指5年变革具有以往无可比拟的力度、广度和深度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vAlign w:val="top"/>
          </w:tcPr>
          <w:p>
            <w:pPr>
              <w:spacing w:after="0" w:line="240" w:lineRule="auto"/>
              <w:rPr>
                <w:rFonts w:hint="eastAsia"/>
                <w:lang w:val="en-US" w:eastAsia="zh-CN"/>
              </w:rPr>
            </w:pPr>
            <w:r>
              <w:rPr>
                <w:rFonts w:hint="eastAsia"/>
              </w:rPr>
              <w:t>根本性是指5年变革直击要害、触及本质，对未来发展具有方向性和决定性的深远影响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rFonts w:hint="eastAsia" w:eastAsiaTheme="minorEastAsia"/>
                <w:lang w:val="en-US" w:eastAsia="zh-CN"/>
              </w:rPr>
            </w:pPr>
            <w:r>
              <w:rPr>
                <w:rFonts w:hint="eastAsia"/>
              </w:rPr>
              <w:t>毛泽东思想和中国特色社会主义理论体系_</w:t>
            </w:r>
            <w:r>
              <w:rPr>
                <w:rFonts w:hint="eastAsia"/>
                <w:lang w:val="en-US" w:eastAsia="zh-CN"/>
              </w:rPr>
              <w:t>习近平新时代中国特色社会主义思想及其历史地位</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十八大以来的五年，是党和国家发展进程中极不平凡的五年。我们全面推进中国特色大国外交形成新的外交布局，为我国发展营造了良好外部条件。新的外交布局的内容是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全方位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多层次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宽领域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立体化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3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习近平新时代中国特色社会主义思想及其历史地位</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经过长期努力，中国特色社会主义进入了新时代，这是我国发展新的历史方位。中国特色社会主义进入了新时代这一判断基于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我国发展站到新的历史起点上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我国社会主要矛盾发生了新变化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党的奋斗目标有了新要求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我国面临的国际环境发生了新变化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习近平新时代中国特色社会主义思想及其历史地位</w:t>
            </w:r>
          </w:p>
        </w:tc>
      </w:tr>
    </w:tbl>
    <w:p>
      <w:pPr>
        <w:rPr>
          <w:rFonts w:hint="eastAsia" w:eastAsiaTheme="minorEastAsia"/>
          <w:b/>
          <w:bCs/>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党的十九大报告指出，经过长期努力，中国特色社会主义进入了新时代，这是我国发展新的历史方位。这个新时代，是承前启后、继往开来、在新的历史条件下继续夺取中国特色社会主义伟大胜利的时代，是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决胜全面建成小康社会、进而全面建设社会主义现代化强国的时代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全国各族人民团结奋斗、不断创造美好生活、逐步实现全体人民共同富裕的时代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全体中华儿女勤力同心、奋力实现中华民族伟大复兴中国梦的时代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我国日益走近世界舞台中央、不断为人类作出更大贡献的时代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习近平新时代中国特色社会主义思想及其历史地位</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经过长期努力，中国特色社会主义进入了新时代，这是我国发展新的历史方位。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还意味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近代以来久经磨难的中华民族迎来了从站起来、富起来到强起来的伟大飞跃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迎来了实现中华民族伟大复兴的光明前景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科学社会主义在21世纪的中国焕发出强大生机活力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在世界上高高举起了中国特色社会主义伟大旗帜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习近平新时代中国特色社会主义思想及其历史地位</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党的十九大报告指出，中国特色社会主义进入新时代，我国社会主要矛盾已经转化为人民日益增长的美好生活需要和不平衡不充分的发展之间的矛盾。我国社会主要矛盾的变化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没有改变我们对我国社会主义所处历史阶段的判断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没</w:t>
            </w:r>
            <w:r>
              <w:rPr>
                <w:rFonts w:hint="eastAsia"/>
              </w:rPr>
              <w:t>有改变我国仍处于并将长期处于社会主义初级阶段的基本国情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没有改变我国是世界最大发展中国家的国际地位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没有改变此前我们对我国发展所处历史方位的判断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习近平新时代中国特色社会主义思想及其历史地位</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59"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习近平新时代中国特色社会主义思想与马克思列宁主义、毛泽东思想、邓小平理论、“三个代表”重要思想、科学发展观既一脉相承又与时俱进，是当代中国马克思主义、21世纪马克思主义。习近平新时代中国特色社会主义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eastAsia="zh-CN"/>
              </w:rPr>
            </w:pPr>
            <w:r>
              <w:rPr>
                <w:rFonts w:hint="eastAsia"/>
              </w:rPr>
              <w:t>开辟了马克思主义新境界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是新时代党和人民共同奋斗的精神旗帜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是实现中华民族伟大复兴的行动指南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对人类文明进步具有重要意义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习近平新时代中国特色社会主义思想及其历史地位</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我国社会主要矛盾的变化，没有改变我们对我国社会主义所处历史阶段的判断。我国仍处于并将长期处于社会主义初级阶段的基本国情没有变，我国是世界最大发展中国家的国际地位没有变。我们要牢牢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把握社会主义初级阶段这个基本国情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立足社会主义初级阶段这个最大实际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坚持党在社会主义初级阶段的基本路线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确立在发展中国家的领导地位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习近平新时代中国特色社会主义思想及其历史地位</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习近平新时代中国特色社会主义思想内涵十分丰富，其中最重要、最核心的内容就是党的十九大报告概括的“八个明确”。“八个明确”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是指导思想层面的表述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是行动纲领层面的表述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回答的是新时代坚持和发展什么样的中国特色社会主义的问题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回答的是新时代怎样坚持和发展中国特色社会主义的问题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习近平新时代中国特色社会主义思想及其历史地位</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2012年11月29日，习近平率中央政治局常委和中央书记处的同志来到国家博物馆，参观“复兴之路”展览。在参观“复兴之路”展览后的讲话中，习近平曾经引用三句诗，对近代以来中国人民寻梦、追梦、圆梦的历史进程作了生动诠释。这三句诗分别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“雄关漫道真如铁”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“人间正道是沧桑”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eastAsia="zh-CN"/>
              </w:rPr>
              <w:t>“</w:t>
            </w:r>
            <w:r>
              <w:rPr>
                <w:rFonts w:hint="eastAsia"/>
              </w:rPr>
              <w:t>长风破浪会有时”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“不到长城非好汉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毛泽东思想和中国特色社会主义理论体系_坚持和发展中国特色社会主义的总任务</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2012年11月29日，习近平率中央政治局常委和中央书记处的同志来到国家博物馆，参观“复兴之路”展览。习近平深情指出:“现在，大家都在讨论中国梦，我以为，实现中华民族伟大复兴，就是中华民族近代以来最伟大的梦想。”提出中国梦这一重要战略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是以习近平同志为核心的党中央对全体人民的庄严承诺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是党和国家面向未来的政治宜言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充分体现了我们党高度的历史担当和使命追求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为坚持和发展中国特色社会主义注入了崭新内涵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从2012年1月29日在国家博物馆参观“复兴之路”展览时提出“实现中华民族伟大复兴，就是中华民族近代以来最伟大的梦想”以来，习近平又多次阐述了中国梦。中国梦视野宽广、内涵丰富、意蕴深远。中国梦的本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国家富强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民族振兴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人民幸福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家庭美满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中国梦的本质是国家富强、民族振兴、人民幸福。其中，人民幸福是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国家富强、民族振兴的基础和保障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国家富强、民族振兴的题中之义和必然要求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国家富强、民族振兴的根本出发点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国家富强、民族振兴的落脚点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2012年11月29日，习近平率中央政治局常委和中央书记处的同志来到国家博物馆，参观“复兴之路”展览。习近平深情指出:“现在，大家都在讨论中国梦，我以为，实现中华民族伟大复兴，就是中华民族近代以来最伟大的梦想。”中国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把国家的追求、民族的向往、人民的期盼融为一体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具有广泛的包容性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是中华民族团结奋斗的最大公约数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是国家情怀、民族情怀、人民情怀相统一的梦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2012年11月29日，习近平率中央政治局常委和中央书记处的同志来到国家博物馆，参观“复兴之路”展览。习近平深情指出:“现在，大家都在讨论中国梦，我以为，实现中华民族伟大复兴，就是中华民族近代以来最伟大的梦想。”实现中国梦，意味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6"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中国经济实力和综合国力、国际地位和国际影响力大大提升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中华民族以更加昂扬向上、文明开放的姿态屹立于世界民族之林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中国人民过上更加幸福安康的生活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5"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中国牢固确立领导世界的地位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lang w:val="en-US" w:eastAsia="zh-CN"/>
              </w:rPr>
            </w:pPr>
            <w:r>
              <w:rPr>
                <w:rFonts w:hint="eastAsia"/>
              </w:rPr>
              <w:t>毛泽东思想和中国特色社会主义理论体系_坚持和发展中国特色社会主义的总任务</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实现中华民族伟大复兴，就是中华民族近代以来最伟大的梦想。这个梦想，凝聚了几代中国人的夙愿，体现了中华民族和中国人民的整体利益，是每一个中华儿女的共同期盼。实现中国梦的路径是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走中国道路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弘扬中国精神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凝聚中国力量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依靠国际支援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党的十九大提出了分两步走在本世纪中叶建成富强民主文明和谐美丽的社会主义现代化强国的战略安排。这一战略安排的特点在于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完整勾画了我国社会主义现代化建设的时间表、路线图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把基本实现社会主义现代化的目标提前了15年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第二个百年奋斗目标的表述更加完整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不再提GDP翻番类目标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党的十九大提出了分两步走在本世纪中叶建成富强民主文明和谐美丽的社会主义现代化强国的战略安排。这一战略安排把原来我们发展战略中基本实现社会主义现代化的时间提前了15年是因为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我国发展的成就巨大，超出了预期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未来我国发展的潜力仍然很大，长期向好的态势没有改变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有利于激励全党全国各族人民为之而奋斗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lang w:val="en-US" w:eastAsia="zh-CN"/>
              </w:rPr>
              <w:t>我</w:t>
            </w:r>
            <w:r>
              <w:rPr>
                <w:rFonts w:hint="eastAsia"/>
              </w:rPr>
              <w:t>国仍处于并将长期处于社会主义初级阶段的基本国情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这种变化与我国处于并将长期处于社会主义初级阶段的基本国情没有直接关系。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党的十九大提出了分两步走在本世纪中叶建成富强民主文明和谐美丽的社会主义现代化强国的战略安排，这一战略安排的特点之一是不再提GDP翻番类目标。这主要是因为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我国经济发展已由高速度增长阶段转向高质量发展阶段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现在我国经济发展的主要突出问题已不是产能不足而是发展的质量还不够高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我们要通过质量、效率、动力“三个变革”，着力解决不平衡不充分的发展问题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为了更好贯彻落实新发展理念，推动党和国家事业全面发展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从全面建成小康社会到基本实现现代化，再到全面建成社会主义现代化强国，是新时代中国特色社会主义发展的战略安排。这一战略安排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是在综合分析国际国内形势和我国发展条件之后作出的重大决策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是我们党适应我国发展实际作出的必然选择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不断开创中国特色社会主义事业的新境界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对动员全党全国各族人民万众一心实现中华民族伟大复兴的中国梦具有重大意义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vAlign w:val="top"/>
          </w:tcPr>
          <w:p>
            <w:pPr>
              <w:spacing w:after="0" w:line="240" w:lineRule="auto"/>
              <w:rPr>
                <w:rFonts w:hint="eastAsia"/>
                <w:color w:val="FF0000"/>
                <w:lang w:eastAsia="zh-CN"/>
              </w:rPr>
            </w:pPr>
            <w:r>
              <w:rPr>
                <w:rFonts w:hint="eastAsia"/>
              </w:rPr>
              <w:t>党的十九大提出全面建设社会主义现代化国家的进程分两个阶段来安排。第一个阶段，从2020年到2035年，在全面建成小康社会的基础上，再奋斗15年，基本实现社会主义现代化。第二个阶段，从2035年到本世纪中叶，在基本实现现代化的基础上，再奋斗15年，把我国建成富强民主文明和谐美丽的社会主义现代化强国。概而言之，基本实现社会主义现代化，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vAlign w:val="top"/>
          </w:tcPr>
          <w:p>
            <w:pPr>
              <w:spacing w:after="0" w:line="240" w:lineRule="auto"/>
              <w:rPr>
                <w:rFonts w:hint="eastAsia" w:eastAsiaTheme="minorEastAsia"/>
                <w:lang w:val="en-US" w:eastAsia="zh-CN"/>
              </w:rPr>
            </w:pPr>
            <w:r>
              <w:rPr>
                <w:rFonts w:hint="eastAsia"/>
              </w:rPr>
              <w:t>现代化经济体系基本建成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vAlign w:val="top"/>
          </w:tcPr>
          <w:p>
            <w:pPr>
              <w:spacing w:after="0" w:line="240" w:lineRule="auto"/>
              <w:rPr>
                <w:lang w:val="en-US" w:eastAsia="zh-CN"/>
              </w:rPr>
            </w:pPr>
            <w:r>
              <w:rPr>
                <w:rFonts w:hint="eastAsia"/>
              </w:rPr>
              <w:t>国家治理体系和治理能力现代化基本实现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vAlign w:val="top"/>
          </w:tcPr>
          <w:p>
            <w:pPr>
              <w:spacing w:after="0" w:line="240" w:lineRule="auto"/>
              <w:rPr>
                <w:rFonts w:hint="eastAsia" w:eastAsiaTheme="minorEastAsia"/>
                <w:lang w:val="en-US" w:eastAsia="zh-CN"/>
              </w:rPr>
            </w:pPr>
            <w:r>
              <w:rPr>
                <w:rFonts w:hint="eastAsia"/>
              </w:rPr>
              <w:t>杜会文明程度达到新的高度，全体人民共同富裕迈出坚实步伐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vAlign w:val="top"/>
          </w:tcPr>
          <w:p>
            <w:pPr>
              <w:spacing w:after="0" w:line="240" w:lineRule="auto"/>
              <w:rPr>
                <w:rFonts w:hint="eastAsia" w:eastAsiaTheme="minorEastAsia"/>
                <w:lang w:val="en-US" w:eastAsia="zh-CN"/>
              </w:rPr>
            </w:pPr>
            <w:r>
              <w:rPr>
                <w:rFonts w:hint="eastAsia"/>
              </w:rPr>
              <w:t>美丽中国目标基本实现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vAlign w:val="top"/>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vAlign w:val="top"/>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九大提出全面建设社会主义现代化国家的进程分两个阶段来安排。第一个阶段，从2020年到2035年，在全面建成小康社会的基础上，再奋斗15年，基本实现社会主义现代化。第个阶段，从2035年到本世纪中叶，在基本实现现代化的基础上，再奋斗15年，把我国建成富强民主文明和谐美丽的社会主义现代化强国。概而言之，到本世纪中叶，我国作为具有五千多年文明历史的古国，将焕发出前所未有的生机活力，到那时，我国将拥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高度的物质文明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高度的政治文明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高度的精神文明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高度的社会文明和生态文明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9"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十九大提出全面建设社会主义现代化国家的进程分两个阶段来安排。第一个阶段，从2020年到2035年，在全面建成小康社会的基础上，再奋斗15年，基本实现社会主义现代化。第二个阶段，从2035年到本世纪中叶，在基本实现现代化的基础上，再奋斗15年，把我国建成富强民主文明和谐美丽的社会主义现代化强国。概而言之，到本世纪中叶，我国作为具有五千多年文明历史的古国，将焕发出前所未有的生机活力，到那时，我国实现中华民族伟大复兴的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国力鼎盛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制度定型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人民幸福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lang w:val="en-US" w:eastAsia="zh-CN"/>
              </w:rPr>
            </w:pPr>
            <w:r>
              <w:rPr>
                <w:rFonts w:hint="eastAsia"/>
              </w:rPr>
              <w:t>世界强国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jc w:val="left"/>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lang w:val="en-US" w:eastAsia="zh-CN"/>
              </w:rPr>
            </w:pPr>
            <w:r>
              <w:rPr>
                <w:rFonts w:hint="eastAsia"/>
              </w:rPr>
              <w:t>毛泽东思想和中国特色社会主义理论体系_坚持和发展中国特色社会主义的总任务</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党的十八届五中全会坚持以人民为中心的发展思想，鲜明提出了创新、协调、绿色、开放、共享的新发展理念。新发展理念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是中国共产党关于发展理论的重大升华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0" w:hRule="atLeast"/>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lang w:val="en-US" w:eastAsia="zh-CN"/>
              </w:rPr>
              <w:t>是</w:t>
            </w:r>
            <w:r>
              <w:rPr>
                <w:rFonts w:hint="eastAsia"/>
              </w:rPr>
              <w:t>习近平新时代中国特色社会主义经济思想的主要内容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是符合我国国情、顺应时代潮流、厚植发展优势的重大择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具有战略性、纲领性、引领性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毛泽东思想和中国特色社会主义理论体系_“五位一体”总体布局</w:t>
            </w:r>
          </w:p>
        </w:tc>
      </w:tr>
    </w:tbl>
    <w:p>
      <w:pPr>
        <w:tabs>
          <w:tab w:val="left" w:pos="1084"/>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创新、协调、绿色，开放、共享五大发展理念相互贯通、相互促进，是具有内在联系的集合体。以下选项内容正确的是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协调发展注重的是解决内外联动问题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绿色发展注重的是解决人与自然和谐问题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开放发展注重的是解决发展不平衡问题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共享发展注重的是解决社会公平正义问题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3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创新，协调、绿色、开放、共享五大发展理念，创新放在首位。以下内容正确的选项是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必须把创新摆在国家发展全局的核心位置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让创新贯穿党和国家一切工作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lang w:val="en-US" w:eastAsia="zh-CN"/>
              </w:rPr>
            </w:pPr>
            <w:r>
              <w:rPr>
                <w:rFonts w:hint="eastAsia"/>
              </w:rPr>
              <w:t>创新是党执政兴国的第一要务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lang w:val="en-US" w:eastAsia="zh-CN"/>
              </w:rPr>
            </w:pPr>
            <w:r>
              <w:rPr>
                <w:rFonts w:hint="eastAsia"/>
              </w:rPr>
              <w:t>创新是引领发展的第一动力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实现“十三五”时期发展目标，破解发展难题，厚植发展优势，必须牢固树立并切实贯彻创新、协调、绿色、开放、共享的发展理念。协调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是国家繁荣发展的必由之路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注重的是解决发展不平衡问题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既是发展手段又是发展目标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是评价发展的标准和尺度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jc w:val="left"/>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实现“十三五”时期发展目标，破解发展难题，厚植发展优势，必须牢固树立并切实贯彻创新、协调、绿色、开放、共享的发展理念。坚持协调发展，要着力推动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区域协调发展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城乡协调发展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物质文明和精神文明协调发展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经济建设和国防建设融合发展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绿色注重的是解决人与自然的和谐问题。人类发展活动必须尊重自然、顺应自然、保护自然否则就会遭到大自然的报复，这个规律谁也无法抗拒。绿色发展，就是要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解决好人与自然和谐共生问题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坚定走生产发展、生活富裕、生态良好的文明发展道路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加快建设资源节约型、环境友好型社会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形成人与自然和谐发展现代化建设新格局，推进美丽中国建设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0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创新、协调、绿色、开放，共享五大发展理念相互贯通、相互促进，是具有内在联系的集合体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是国家繁荣发展的必由之路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注重的是解决发展的内外联动问题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就是要顺应经济全球化潮流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lang w:val="en-US" w:eastAsia="zh-CN"/>
              </w:rPr>
            </w:pPr>
            <w:r>
              <w:rPr>
                <w:rFonts w:hint="eastAsia"/>
              </w:rPr>
              <w:t>就是要充分运用人类社会创造的先进科学技术成果和有益管理经验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党的十八届五中全会提出的共享发展理念，其内涵主要包括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全民共享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渐进共享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全面共享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共建共享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十九大报告，把深化供给侧结构性改革摆在贯彻新发展理念，建设现代化经济体系这一重要部署的第一位，提出必须坚持质量第一、效益优先，以供给侧结构性改革为主线，推动经济发展质量变革、效率变革、动力变革，提高全要素生产率。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是我们党对供给侧结构性改革这条经济发展和经济工作主线的新定位、新要求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是党中央在我国发展的重要时刻作出的重大战略性选择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符合国际发展大势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符合我国发展阶段性要求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rFonts w:hint="eastAsia" w:eastAsia="宋体"/>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十九大报告，把深化供给侧结构性改革摆在贯彻新发展理念，建设现代化经济体系这一重要部暑的第一位，提出必须坚持质量第一，效益优先，以供给侧结构性改革为主线，推动经济发展质量变革、效率变革、动力变革，提高全要素生产率。提出深化供给侧结构性改革，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世界科技和产业深刻变革，供给体系调整加快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我国关键核心技术长期受制于人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我国供给体系产能十分强大，但供给结构不适应需求新变化，有效供给严重不足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我国供给侧结构性改革取得阶段性显著成效，但改革更艰巨的任务还在后面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党的十九大报告，把深化供给侧结构性改革摆在贯彻新发展理念、建设现代化经济体系这一重要部署的第一位。深化供给侧结构性改革，要推进增长动能转换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以加快发展先进制造业为重点全面提升实体经济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推进中国制造向中国创造转变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推进中国速度向中国质量转变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推进制造大国向制造强国转变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r>
              <w:rPr>
                <w:rFonts w:hint="eastAsia"/>
                <w:lang w:val="en-US" w:eastAsia="zh-CN"/>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中国特色社会主义进入了新时代，我国经济发展也进入了新时代，基本特征就是我国经济已由高速增长阶段转向高质量发展阶段。我国经济正处在攻关期。攻关期攻关的内容是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转变发展方式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优化经济结构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保持中高速度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转换增长动力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我国经济已由高速增长阶段转向高质量发展阶段，正处在转变发展方式、优化经济结构、转换增长动力的攻关期，建设现代化经济体系是跨越关口的迫切要求和我国发展的战略目标。必须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坚持质量第一、效益优先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以供给侧结构性改革为主线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推动经济发展质量变革、效率变革、动力变革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提高全要素生产率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建设现代化经济体系是党中央从党和国家事业全局出发，着眼于实现“两个一百年”奋斗目标。顺应中国特色社会主义进入新时代的新要求作出的重大决策部署，既是一个重大理论命题，又是一个重大实践课题。建设现代化经济体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开启全面建设社会主义现代化国家新征程的重大任务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我国发展的战略目标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适应我国经济已由高速增长阶段转向高质量发展阶段的必然要求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遵循经济发展规律、适应我国社会主要矛盾变化、保持经济持续健康发展的必然要求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ascii="宋体" w:hAnsi="宋体" w:eastAsia="宋体" w:cs="宋体"/>
                <w:kern w:val="0"/>
                <w:sz w:val="24"/>
                <w:szCs w:val="24"/>
                <w:lang w:val="en-US" w:eastAsia="zh-CN" w:bidi="ar"/>
              </w:rPr>
              <w:br w:type="textWrapping"/>
            </w: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建设现代化经济体系，需要扎实管用的政策举措和行动。当前，要大力发展实体经济。实体经济是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一国经济的立身之本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财富创造的根本源泉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国家强盛的重要支柱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现代化经济体系的坚实基础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建设现代化经济体系，必须加快实施创新驱动发展战略，加快建立技术创新体系，促进科技成果转化。我国要建立的技术创新体系的内容是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以企业为主体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以市场为导向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产学研深度融合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以国企为核心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建设现代化经济体系，必须实施乡村振兴战略。实施乡村振兴战略的总要求是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产业兴旺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生态宜居、乡风文明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治理有效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生活富裕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建设现代化经济体系，必须实施区域协调发展战略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以蔬解北京非首都功能为“牛鼻子”推动京律冀协同发展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高起点规划、高标准建设雄安新区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以共抓大保护、不搞大开发为导向推动长江经济带发展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协调推进粤港澳大湾区发展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tabs>
                <w:tab w:val="left" w:pos="671"/>
              </w:tabs>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建设现代化经济体系，必须加快完善社会主义市场经济体制，我们要着力构建的经济体制是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市场经济有效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微观主体有活力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宏观调控有度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政府干预有力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jc w:val="left"/>
              <w:rPr>
                <w:rFonts w:asciiTheme="minorHAnsi" w:hAnsiTheme="minorHAnsi" w:eastAsiaTheme="minorEastAsia" w:cstheme="minorBidi"/>
                <w:sz w:val="22"/>
                <w:szCs w:val="22"/>
                <w:lang w:val="en-US" w:eastAsia="zh-CN" w:bidi="ar-SA"/>
              </w:rPr>
            </w:pPr>
            <w:r>
              <w:rPr>
                <w:rFonts w:hint="eastAsia" w:cstheme="minorBidi"/>
                <w:sz w:val="22"/>
                <w:szCs w:val="22"/>
                <w:lang w:val="en-US" w:eastAsia="zh-CN" w:bidi="ar-SA"/>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构建市场经济有效、微观主体有活力、宏观调控有度的经济体制。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val="en-US" w:eastAsia="zh-CN"/>
              </w:rPr>
            </w:pPr>
            <w:r>
              <w:rPr>
                <w:rFonts w:hint="eastAsia"/>
              </w:rPr>
              <w:t>2017年4月1日，新华通讯社受权发布:中共中央，国务院决定设立河北雄安新区。决定设立河北雄安新区，这是以习近平同志为核心的党中央作出的一项重大的历史性战略选择，是继深圳经济特区和上海浦东新区之后又一具有全国意义的新区，是千年大计，国家大事。设立雄安新区是以习近平同志为核心的党中央深人推进京津冀协同发展作出的一项重大决策部署，其重大现实意义和深远历史意义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集中蔬解北京非首都功能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探索人口经济密集地区优化开发新模式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调整优化京津冀域市布局和空间结构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培育创新驱动发展新引擎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中共中央、国务院决定设立河北堆安新区，这是以习近平同志为核心的党中央作出的一项重大的历史性战略选择，是继深圳经济特区和上海浦东新区之后又一具有全国意义的新区，是千年大计、国家大事。规划建设维安新区，要在党中央领导下，坚持稳中求进工作总基调，牢固树立和贯彻落实新发展理念，适应把握引领经济发展新常态，以推进供给侧结构性改革为主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lang w:val="en-US" w:eastAsia="zh-CN"/>
              </w:rPr>
              <w:t>世界</w:t>
            </w:r>
            <w:r>
              <w:rPr>
                <w:rFonts w:hint="eastAsia"/>
              </w:rPr>
              <w:t>眼光、国际标准、中国特色、高点定位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生态优先、绿色发展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以人民为中心、注重保障和改善民生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保护弘扬中华优秀传统文化、延续历史文脉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中国成立以来，尤其是改革开放以来，我们党团结带领人民在发展社会主义民主政治方面取得了重大进展，成功开辟和坚持了中国特色社会主义政治发展道路，为实现最广泛的人民民主确立了正确方向，中国特色社会主义政治发展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是近代以来中国人民长期奋斗历史逻辑、理论逻辑、实践逻辑的必然结果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是坚持党的本质属性、践行党的根本宗旨的必然要求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不是西式民主的“翻版”，而是中国传统政治的“再版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是经过反复比较、长期探索、实践验证的“原版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5" w:hRule="atLeast"/>
          <w:jc w:val="center"/>
        </w:trPr>
        <w:tc>
          <w:tcPr>
            <w:tcW w:w="1200" w:type="dxa"/>
            <w:shd w:val="clear" w:color="auto" w:fill="EEEEEE"/>
          </w:tcPr>
          <w:p>
            <w:pPr>
              <w:spacing w:after="0" w:line="240" w:lineRule="auto"/>
            </w:pPr>
            <w:r>
              <w:rPr>
                <w:b/>
              </w:rPr>
              <w:t>题干</w:t>
            </w:r>
          </w:p>
        </w:tc>
        <w:tc>
          <w:tcPr>
            <w:tcW w:w="7825" w:type="dxa"/>
          </w:tcPr>
          <w:p>
            <w:pPr>
              <w:spacing w:after="0"/>
              <w:ind w:left="0"/>
              <w:jc w:val="left"/>
              <w:rPr>
                <w:rFonts w:hint="eastAsia"/>
                <w:lang w:val="en-US" w:eastAsia="zh-CN"/>
              </w:rPr>
            </w:pPr>
            <w:r>
              <w:rPr>
                <w:rFonts w:hint="eastAsia"/>
              </w:rPr>
              <w:t>中国特色社会主义政治发展道路是近代以来中国人民长期奋斗历史逻辑、理论逻辑、实践逻辑的必然结果，是坚持党的本质属性、践行党的根本宗旨的必然要求。这条道路具有无可比拟的独特优势和鲜明特色。实践反复证明，这条政治道路走得通、走得好。好就好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选项A</w:t>
            </w:r>
          </w:p>
        </w:tc>
        <w:tc>
          <w:tcPr>
            <w:tcW w:w="7825" w:type="dxa"/>
          </w:tcPr>
          <w:p>
            <w:pPr>
              <w:spacing w:after="0"/>
              <w:ind w:left="0"/>
              <w:jc w:val="left"/>
              <w:rPr>
                <w:lang w:eastAsia="zh-CN"/>
              </w:rPr>
            </w:pPr>
            <w:r>
              <w:rPr>
                <w:rFonts w:hint="eastAsia"/>
              </w:rPr>
              <w:t>党的领导，人民当家作主、依法治国有机统一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ind w:left="0"/>
              <w:jc w:val="left"/>
              <w:rPr>
                <w:rFonts w:hint="eastAsia"/>
                <w:lang w:eastAsia="zh-CN"/>
              </w:rPr>
            </w:pPr>
            <w:r>
              <w:rPr>
                <w:rFonts w:hint="eastAsia"/>
              </w:rPr>
              <w:t>选举民主与协商民主完美结合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ind w:left="0"/>
              <w:jc w:val="left"/>
              <w:rPr>
                <w:rFonts w:hint="eastAsia"/>
                <w:lang w:val="en-US" w:eastAsia="zh-CN"/>
              </w:rPr>
            </w:pPr>
            <w:r>
              <w:rPr>
                <w:rFonts w:hint="eastAsia"/>
              </w:rPr>
              <w:t>立法、行政，司法三权分立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ind w:left="0"/>
              <w:jc w:val="left"/>
              <w:rPr>
                <w:rFonts w:hint="eastAsia"/>
                <w:lang w:val="en-US" w:eastAsia="zh-CN"/>
              </w:rPr>
            </w:pPr>
            <w:r>
              <w:rPr>
                <w:rFonts w:hint="eastAsia"/>
              </w:rPr>
              <w:t>高效运行和制约监督并行不惇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ind w:left="0"/>
              <w:jc w:val="left"/>
              <w:rPr>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走中国特色社会主义政治发展道路，必须坚持觉的领导、人民当家作主、依法治国有机统一。以下选项内容正确的是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党的领导是人民当家作主和依法治国的根本保证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人民当家作主是社会主义民主政治的本质特征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依法治国是党领导人民治理国家的基本方式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三者统一于建设社会主义市场经济的伟大实践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曾经有过这样的论述:“没有适当形式的政权机关，就不能代表国家。中国现在可以采取全国人民代表大会、省人民代表大会、县人民代表大会、区人民代表大会直到乡人民代表大会的系统，并由各级代表大会选举政府。”在中国实行人民代表大会制度，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中国人民在人类政治制度史上的伟大创造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深刻总结近代以后中国政治生活惨痛教训得出的基本结论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中国社会100多年激越变革、激荡发展的历史结果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中国人民翻身作主、掌握自己命运的必然选择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在中国实行人民代表大会制度，符合中国国情。作为我国政体和人民当家作主的根本政治制度的人民代表大会制度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7"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是坚持党的领导、人民当家作主、依法治国有机统一的根本政治制度安排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体现中国社会主义国家性质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能使广大人民在国家政治生活中直接行使民主权利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是党在国家政权中充分发扬民主、贯彻群众路线的最好实现形式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2"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我国人民民主专政与人民代表大会制度的关系是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前者是后者的依据和前提，后者体现前者的性质和要求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前者是国家性质，后者是政治制度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前者是国体，后者是政体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前者是国家权力机关，后者是国家管理机关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八大报告第一次正式提出“社会主义协商民主”的概念并强调要“推进协商民主广泛多层、制度化发展”，党的十八届三中全会进一步强调“推进协商民主广泛多层制度化发展构建程序合理、环节完整的协商民主体系”习近平在庆祝中国人民政治协商会议成立65周年大会上的讲话中高度评价了社会主义协商民主。党之所以如此重视协商民主，是因为社会主义协商民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中国社会主义民主政治的特有形式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中国社会主义民主政治的独持优势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中国共产党和中国人民的伟大创造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选举民主的重要载体和表现形式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6" w:hRule="atLeast"/>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社会主义协商民主是中国共产党和中国人民的伟大创造。协商民主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具有广泛性、包容性、多样性，能够真正做到集思广益，达成广泛共识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具有党派真诚合作的优势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可以通过最低制度性成本，收到民主形式的最好结果，低成本高效率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有专门协商机构中国人民政治协商会议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协商民主是在中国共产党领导下，人民内部各方面围绕改革发展稳定重大问题和涉及群众利益的实际问题，在决策之前和决策实施中，开展广泛协商，努力形成共识的重要民主形式。从类别上看，包括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政党协商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人大协商、政府协商、政协协商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人民团体协商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基层协商、社会组织协商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领导的多党合作和政治协商制度作为我国一项基本政治制度，是中国共产党、中国人民和各民主党派、无党派人士的伟大政治创造，是从中国土壤中生长出来的新型政党制度。说它是新型政党制度，新就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它是马克思主义政党理论同中国实际相结合的产物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它把各个政党和无党派人士紧密团结起来、为着共同目标面奋斗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它通过制度化，程序化、规范化的安排集中各种意见和建议、推动决策科学化民主化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它通过中国共产党与各民主党派的共同执政，有效避免了旧式政党制度的弊端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5"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中国共产党领导的多党合作和政治协商制度，是从中国土壤中生长出来的新型政党制度，它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符合当代中国实际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符合中华民族一贯倡导的天下为公、兼容并蓄、求同存异等优秀传统文化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有普世价值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是对人类政治文明的重大贡献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2" w:hRule="atLeast"/>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中国共产党领导的多觉合作和政治协商制度，是从中国土壤中生长出来的新型政党制度，是对人类政治文明的重大贡献。这一制度有效避免了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旧式政党制度代表少数人、少数利益集团的弊端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一党缺乏监督的弊端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多党轮流坐庄、恶性竟争的弊端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旧式政党制度图于党派利益、阶级利益、区域和集团利益决策施政导致社会撕裂的弊端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做好人民政协工作，必须坚持人民政协的性质定位，人民政协是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中国人民爱国统一战线的组织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具有中国特色的制度安排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国家治理体系的重要组成部分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中国特色国家机构的组成部分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2"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党的十八大报告提出健全社会主义协商民主制度，把中国特色选举民主同社会主义协商民主相结合。人民政协是社会主义协商民主的专门协商机构。以下选项内容正确的有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人民政协的主题是团结、民主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人民政协的主要职能是政治协商、民主监督、参政议政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人民政协体现了我国国家结构形式的特点和优点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人民政协是协商民主的重要渠道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人民政协的工作原则是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坚持中国共产党领导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坚持人民政协性质定位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坚持大团结大联合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坚持发扬社会主义民主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中国人民政治协商会议是中国人民爱国统一战线的组织，是中国共产党领导的多党合作和政治协商的重要机构，是我国政治生活中发扬社会主义民主的重要形式，是国家治理体系的重要组成部分，是具有中国特色的制度安排。人民政协工作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聚焦党和国家中心任务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围绕团结和民主两大主题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把协商民主贯穿政治协商，民主监督，参政议政全过程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重点监督党和国家重大方针政策和重要决策部署的贯彻落实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在当今世界许多地区民族冲突选起的情况下，我国各族人民和睦相处，共同建设中国特色社会主义，这是因为我国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消除了民族间在经济、文化发展水平方面的差距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形成了平等、团结、互助、和谐的社会主义民族关系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社会主义制度的确立消灭了民族压迫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实行了民族区域自治制度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2015年是新疆维吾尔自治区成立60周年，也是西藏自治区成立50周年。2017年是内蒙古自治区成立70周年，2018年是广西壮族自治区与宁夏回族自治区成立60周年。五个民族自治区几十年来的发展证明了民族区域自治制度符合各民族人民的共同利益和发展要求。民族区域自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把民族因素与区域因素相结合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把历史因素与现实因素相结合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把政治因素与经济因素相结合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是复合制国家结构的一种好形式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民族区域自治制度，符合我国国情，需要在新的历史条件下进一步发挥其重要作用、其主要的作用有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维护祖国统一、领土完整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加强民族平等团结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促进民族地区发展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增强中华民族凝聚力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改革开放以来，我国已经建立了基层民主自治体系，其主要内容有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农村村民委员会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城市居民委员会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企业职工代表大会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妇女联合会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基层群众自治制度是我国的一项基本政治制度。完善基层群众自治制度，发展基层民主，是社会主义民主政治建设的基础。完善基层民主制度，促进群众在城乡社区治理、基层公共事务和公益事业中依法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自我管理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自我服务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自我教育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自我监督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统一战线是中国革命的三大法宝之一。今天，统一战线仍然是一个重要法宝。这是因为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建设中国特色社会主义必须依靠工人，农民和知识分子，团结一切可以团结的力量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完成统一祖国大业，反对霸权主义，维护世界和平，也需要团结各方面的力量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全面建成小康社会，实现中华民族的伟大复兴，需要动员千千万万的人民群众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我国要确立在世界上的领导地位，需要团结世界上一切可以团结的力量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党的宗教工作的基本方针是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全面贯彻党的宗教信仰自由的政策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依法管理宗教事务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坚持独立自主自办的原则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积极引导宗教与社会主义杜会相适应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积极引导宗教与社会主义社会相适应的一个重要任务就是支持我国宗教坚持中国化方向。坚持中国化方向是指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无论本土宗教还是外来宗教，都要不断适应我国社会发展，充实时代内涵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要用社会主义核心价值观引领、用中华文化浸润我国各种宗教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支持宗教界对宗教思想、教规教义进行符合时代进步要求的阐释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坚决防范西方意识形态渗透，自觉抵御极端主义思潮影响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新时期的统一战线已经成为工人阶级领导的，以工农联盟为基础的最广泛的联盟，包括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全体社会主义劳动者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社会主义事业的建设者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拥护社会主义的爱国者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拥护祖国统一和致力于中华民族伟大复兴的爱国者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统一战线是党的事业取得胜利的重要法宝，必须继续巩固和发展。巩固和发展爱国统一战线，要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高举爱国主义、社会主义旗帜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牢牢把握大团结大联合的主题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坚持一致性和多样性统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找到最大公约数，画出最大同心圆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香港、澳门回归祖国以来的事实证明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“一国两制”实践取得举世公认的成功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“一国两制”是解决历史遗留的香港、澳门问题的最佳方案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“一国两制”是中国的一个伟大创举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“一国两制”是香港、澳门回归后保持长期繁荣稳定的最佳制度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更好在香港落实“一国两制”，必须始终准确把握“一国”和“两制”的关系。必须明确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“一国”是根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“一国”是本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“一国两制”的提出首先是为了实现和维护国家统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“一国两制”的提出首先是为了实现香港繁荣稳定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更好在香港落实“一国两制”，必须始终准确把“一国”和“两制”的关系。在具体实践中必须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牢固树立“一国”意识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坚守“一国”原则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正确处理特别行政区和中央的关系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做到在“一国”基础之上的“两制”和谐相处，相互促进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更好在香港落实“一国两制”，必须始终依照宪法和基本法办事。这是因为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宪法是国家根本法，是全国各族人民共同意志的体现，是特别行政区制度的法律渊源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宪法和香港特别行政区基本法共同构成香港特别行政区的宪制基础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基本法是根据宪法制定的基本法律，是“一国两制”方针的法律化、制度化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基本法为“一国两制”在香港特别行政区的实践提供了法律保障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全面准确理解和贯彻“一国两制”方针政策，必须准确把握“一国两制”的含义，“一国两制”是一个完整的概念，“一国”与“两制”的关系是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“一国“是实行“两制”的前提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“两制”是实行“一国”的基础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“两制”从属和派生于“一国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“两制”统一于“一国”之内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当前，“一国两制”事业正站在新的历史起点上，继续推动香港、澳门各项事业向前发展，归根到底是要坚守方向，踩实步伐，全面准确理解和贯彻“一国两制”、“港人治港”、“澳人治澳”、高度自治的方针，必须始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准确把握“一国”和“两制”的关系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依照宪法和基本法办事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聚焦发展这个第一要务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维护和谐稳定的社会环境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2"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长期以来特别是党的十八大以来推进“一国两制”的成功经验是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必须把维护中央对香港。澳门特别行政区全面管治权和保障特别行政区高度自治权有机结合起来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落实好中央依法行使权力和特别行政区履行主体责任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必须始终维护和谐稳定的社会环境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必须始终聚焦发展这个第一要务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孙中山先生说:“中国是一个统一的国家，这一点已牢牢地印在我国的历史意识之中，正是这种意识才使我们能作为一个国家而被保存下来。”他强调:““统一是中国全体国民的希望能够统一，全国人民便享福;不能统一，便要受害。”实现祖国完全统一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中华民族根本利益所在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全体中华儿女的共同愿望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民族大义和不可阻挡的历史潮流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推动两岸关系和平发展的着眼点和落脚点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坚持体现一个中国原则的“九二共识”，是确保两岸关系和平发展的关键。坚持“九二共识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承认“九二共识”的历史事实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保证继续推进两岸“三通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协商解决两岸同胞关心的问题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认同两岸同属一个中国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坚持“九二共识”就是承认九二共识的历史事实，认同两岸同属一个中国。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推动社会主义文化繁荣兴盛，要牢牢掌握意识形态工作领导权。意识形态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关乎旗帆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关乎道路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关乎国家政治安全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决定文化前进方向和道路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4"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能否构建具有强大感召力的核心价值观，关系社会和谐稳定，关系国家长治久安。核心价值观是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一个民族赖以维系的精神组带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一个国家共同的思想道德基础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一个国家政治文明的重要体现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一个国家的重要稳定器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社会主义核心价值观的基本内容是富强、民主、文明、和谐，自由、平等、公正、法治，爱国敬业、诚信、友善。社会主义核心价值观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把涉及国家，社会、公民三个层面的价值要求融为一体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体现了社会主义本质要求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继承了中华优秀传统文化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吸收了世界文明有益成果，体现了时代精神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社会主义核心价值观的基本内容是富强、民主、文明、和谐，自由，平等、公正、法治，爱国、敬业、诚信、友善。社会主义核心价值观回答了我们要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建设什么样的国家的重大问题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建设什么样的社会的重大问题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建设什么样的政府的重大问题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培育什么样的公民的重大问题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社会主义核心价值体系的基本内容包括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马克思主义指导思想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中国特色社会主义共同理想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以爱国主义为核心的民族精神和以改革创新为核心的时代精神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社会主义荣辱观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3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社会主义核心价值观与社会主义核心价值体系虽然各有侧重，但两者方向一致，都是实现中华民族伟大复兴的中国梦的价值引领。两者都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体现了社会主义意识形态的本质要求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体现了社会主义制度在思想和精神层面的质的规定性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凝结着社会主义先进文化的精髓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是中国特色社会主义道路、理论、制度和文化的价值表达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社会主义核心价值观与社会主义核心价值体系具有内在的一致性。两者方向一致，但各有侧重。相比于社会主义核心价值体系，社会主义核心价值观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更加突出核心要素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更加注重凝练表达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更加强化实践导向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更</w:t>
            </w:r>
            <w:r>
              <w:rPr>
                <w:rFonts w:hint="eastAsia"/>
              </w:rPr>
              <w:t>加具有普世价值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社会主义核心价值观与社会主义核心价值体系具有内在的一致性。社会主义核心价值观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是在社会主义核心价值体系基础上提炼出来的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是社会主义核心价值体系的内核凝练和集中表达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体现着社会主义核心价值体系的根本性质和基本特征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反映着社会主义核心价值体系的丰富内涵和实践要求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培育和践行社会主义核心价值观，必须发扬中国人民在长期奋斗中培育、继承、发展起来的伟大民族精神，即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伟大创造精神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伟大奋斗精神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伟大团结精神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伟大梦想精神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中国共产党是一个具有高度文化自觉和文化自信的马克思主义政党。中国共产党认为，文化是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vAlign w:val="top"/>
          </w:tcPr>
          <w:p>
            <w:pPr>
              <w:spacing w:after="0" w:line="240" w:lineRule="auto"/>
              <w:rPr>
                <w:rFonts w:hint="eastAsia"/>
                <w:lang w:val="en-US" w:eastAsia="zh-CN"/>
              </w:rPr>
            </w:pPr>
            <w:r>
              <w:rPr>
                <w:rFonts w:hint="eastAsia"/>
              </w:rPr>
              <w:t>民族的血脉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vAlign w:val="top"/>
          </w:tcPr>
          <w:p>
            <w:pPr>
              <w:spacing w:after="0" w:line="240" w:lineRule="auto"/>
              <w:rPr>
                <w:rFonts w:hint="eastAsia"/>
                <w:lang w:val="en-US" w:eastAsia="zh-CN"/>
              </w:rPr>
            </w:pPr>
            <w:r>
              <w:rPr>
                <w:rFonts w:hint="eastAsia"/>
              </w:rPr>
              <w:t>人民的精神家园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vAlign w:val="top"/>
          </w:tcPr>
          <w:p>
            <w:pPr>
              <w:spacing w:after="0" w:line="240" w:lineRule="auto"/>
              <w:rPr>
                <w:rFonts w:hint="eastAsia"/>
                <w:lang w:val="en-US" w:eastAsia="zh-CN"/>
              </w:rPr>
            </w:pPr>
            <w:r>
              <w:rPr>
                <w:rFonts w:hint="eastAsia"/>
              </w:rPr>
              <w:t>上层建筑的核心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vAlign w:val="top"/>
          </w:tcPr>
          <w:p>
            <w:pPr>
              <w:spacing w:after="0" w:line="240" w:lineRule="auto"/>
              <w:rPr>
                <w:rFonts w:hint="eastAsia"/>
                <w:lang w:val="en-US" w:eastAsia="zh-CN"/>
              </w:rPr>
            </w:pPr>
            <w:r>
              <w:rPr>
                <w:rFonts w:hint="eastAsia"/>
              </w:rPr>
              <w:t>政党的精神旗帜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实现中华民族伟大复兴，迫切要求我国由一个文化资源大国转变成为一个文化强国。建设社会主义文化强国的重要性在于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文化是一个国家、一个民族的灵魂，是人民的精神家园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文化兴国运兴，文化强国运强，文化在综合国力竞争中的地位日益重要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它是中华民族几千年文化积淀赋予我们的历史使命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它是完善政治上层建筑的需要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3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坚定文化自信是事关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国运兴衰的大问题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文化安全的大问题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民族精神独立性的大问题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世界领导地位的大问题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b/>
          <w:bCs/>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中国特色社会主义文化最有理由、最有底气充满自信。这种自信来自于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在5000多年文明发展中孕育的中华优秀传统文化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党和人民伟大斗争中孕育的革命文化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社会主义先进文化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人类文明的一切成果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2016年4月4日，在第53届意大利博洛尼亚国际童书展上，中国儿童文学作家曹文轩获得2016年“国际安徒生奖”，这是中国作家首获该项大奖。2016年8月21日，第74届雨果奖在美国堪萨斯域揭晓，中国作家郝景芳凭借《北京折叠》捧得雨果奖最佳中短篇小说奖。这是继刘慈欣2015年获得该奖之后，中国作家再度获得有科幻界诺奖之称的“雨果奖”。中国作家在国际上屡屡获奖，反映了我国建设社会主义文化强国的成效。所谓文化强国，是指一个国家具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强大的文化力量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高度文化素养的国民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发达的文化产业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强大的文化软实力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2017年全国电影总票房为5911亿元，同比增长13.45%;国产电影票房301.04亿元，占票房总额的53.84%。全年共有13部国产影片票房超过5亿元，6部国产影片票房超过10亿元。影片《战狼2)以56.83亿元票房和1.6亿观影人次创造了多项市场纪录，成为国产电影的突出亮点，中国电影新力量不断成长壮大。这从一个侧面说明，我国完全有能力由一个文化资源大国转变成为一个文化强国。建设社会主义文化强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lang w:val="en-US" w:eastAsia="zh-CN"/>
              </w:rPr>
              <w:t>必须</w:t>
            </w:r>
            <w:r>
              <w:rPr>
                <w:rFonts w:hint="eastAsia"/>
              </w:rPr>
              <w:t>培养高度的文化自觉自信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必须加强对文化市场的保护，限制外来文化的冲击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必须大力发展文化事业和文化产业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必须提高国家文化软实力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海上生明月，天涯共此时。”中国传统节日“漂洋过海”，与各国友人分享良辰美俗，成为中华文化走向世界的一张名片。从春节到中秋，当越来越多的“中国节”变成“世界节”，世界各地的中国味儿也越来越浓。这告诉我们，提高国家文化软实力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0"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eastAsia="zh-CN"/>
              </w:rPr>
            </w:pPr>
            <w:r>
              <w:rPr>
                <w:rFonts w:hint="eastAsia"/>
              </w:rPr>
              <w:t>讲好中国故事，传播好中国声音，阐释好中国特色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加强当代中国价值观念的提炼与阐释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展示中华文化魅力，夯实国家文化软实力的根基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弘扬中华文化，推进中华文化创新发展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海上生明月，天涯共此时。”中国传统节日“漂洋过海”，与各国友人分享良辰美俗，成为中华文化走向世界的一张名片。从春节到中秋，当越来越多的“中国节”变成“世界节”，世界各地的中国味儿也越来越浓。这告诉我们，提高国家文化软实力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讲好中国故事，传播好中国声音，阐释好中国特色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加强当代中国价值观念的提炼与阐释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展示中华文化魅力，夯实国家文化软实力的根基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弘扬中华文化，推进中华文化创新发展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按照公益性、基本型、均等行、便利性的要求。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建设社会主义和谐社会，是一项艰巨复杂的系统工程，需要全党全社会长期坚持不懈的努力社会建设的根本任务是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改善民生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创新社会治理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推动高质量发展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坚持总体国家安全观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把改善民生、创新社会治理和坚持总体国家安全观，作为社会建设的根本任务。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2016年2月1日至3日，习近平总书记在江西考察。考察期间，习近平指出，保障和改善民生没有终点，只有连续不断的新起点，要采取针对性更强、覆盖面更大、作用更直接、效果更明显的举措，实实在在帮群众解难题、为群众增福社、让群众享公平。保障和改善民生没有终点只有连续不断的新起点，这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民生是人民幸福之基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民生是社会和谐之本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改善民生是国家繁荣发展的必由之路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改善民生是推动发展的根本目的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中国特色社会主义新时代，我们要以更大的力度、更实的措施保障和改善民生，加强社会保障体系建设，形成共建共治共享的社会保障体系。社会保障体系发挥兜底作用，保障全社会成员基本生存与生活需要，要全面建成可持续的多层次社会保障体系。可持续的多层次社会保障体系的内容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覆盖全民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城乡统筹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权责清晰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保障适度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坚决打赢脱贫攻坚战，夺取脱贫攻坚战的最终胜利，在中华民族几千年发展历史上首次整体消除绝对贫困现象，是对中华民族、对全人类都具有重大意义的伟业。要坚持实事求是，合理确定目标。党中央设定的2020年脱贫攻坚的目标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稳定实现农村贫困人口不愁吃、不愁穿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义务教育有保障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基本医疗有保障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住房安全有保障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全面建成小康社会，必须推进健康中国建设。没有全民健康，就没有全面小康。要把人民健康放在优先发展的战略地位，因为健康是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促进人的全面发展的必然要求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每一个人成长和实现幸福生活的重要基础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民族昌盛和国家富强的重要标志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广大人民群众的共同追求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加强和创新社会治理，是完善和发展中国特色社会主义制度、推进国家治理体系和治理能力现代化的重要内容。加强和创新社会治理，打造共建共治共享的社会治理格局，要加强社会治理制度建设，创新社会治理体制。我们要坚持完善党委领导的社会治理体制，这一治理体制的内容还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政府主导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社会协同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公众参与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法治保障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2015年8月12日夜，天津滨海新区瑞海物流危化品堆垛发生火灾，引发剧烈爆炸，造成重大人员伤亡。公共安全连着千家万户，确保公共安全事关人民群众生命财产安全，事关改革发展稳定大局。确保公共安全必须健全公共安全体系，切实抓好社会治安综合治理，改进社会治理方式，坚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6"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系统治理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规范治理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综合治理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5"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源头治理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rFonts w:hint="eastAsia"/>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坚持总体国家安全观要求推进平安中国建设。平安是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老百姓解决温饱后的第一需求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极重要的民生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最基本的发展环境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社会公平的重要内容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党的十八大以来，为了推进国家治理体系和治理能力现代化，实现国家长治久安，更好适应我国国家安全面临的新形势新任务，我们党明确提出了总体国家安全观。提出总体国家安全观是因为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国家安全是安邦定国的重要基石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统筹发展和安全是我们党治国理政的一个重大原则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新时代我国面临的复杂多变的安全和发展环境要求统揽国家安全全局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维护国家安全是全国各族人民根本利益所在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2"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全面贯彻落实总体国家安全观，要求统筹发展问题和安全问题，统筹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外部安全和内部安全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国土安全和国民安全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传统安全和非传统安全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自身安全和共同安全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.生态文明反映的是人与自然的和谐程度。建设生态文明，是关系人民福祉、关乎民族未来的长远大计。以下选项内容正确的是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生态文明的核心是坚持人与自然和谐共生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生态文明不属于历史范畴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生态兴则文明兴，生态衰则文明衰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生态文明的理念是尊重自然、顺应自然，保护自然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建设美丽中国”，承载着一代又一代中国共产党人对中国未来发展的美好愿景，承续着“青春中国”“可爱中国”“新中国”“富强民主文明和谐中国”的中国梦。“建设美丽中国”必须大力推进生态文明建设。我国生态文明建设的方向和重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在环保工作中，把预防为主，源头治理放在首位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在环保工作中，把尊重自然放在首位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在生态系统保护和修复中，把人工修复生态系统放在首位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在生态系统保护和修复中，把利用自然力修复生态系统放在首位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33" w:hRule="atLeast"/>
          <w:jc w:val="center"/>
        </w:trPr>
        <w:tc>
          <w:tcPr>
            <w:tcW w:w="1200" w:type="dxa"/>
            <w:shd w:val="clear" w:color="auto" w:fill="EEEEEE"/>
          </w:tcPr>
          <w:p>
            <w:pPr>
              <w:spacing w:after="0" w:line="240" w:lineRule="auto"/>
            </w:pPr>
            <w:r>
              <w:rPr>
                <w:b/>
              </w:rPr>
              <w:t>题干</w:t>
            </w:r>
          </w:p>
        </w:tc>
        <w:tc>
          <w:tcPr>
            <w:tcW w:w="7825" w:type="dxa"/>
            <w:vAlign w:val="top"/>
          </w:tcPr>
          <w:p>
            <w:pPr>
              <w:spacing w:after="0" w:line="240" w:lineRule="auto"/>
              <w:rPr>
                <w:rFonts w:hint="eastAsia"/>
                <w:color w:val="FF0000"/>
                <w:lang w:eastAsia="zh-CN"/>
              </w:rPr>
            </w:pPr>
            <w:r>
              <w:rPr>
                <w:rFonts w:hint="eastAsia"/>
              </w:rPr>
              <w:t>四个全面”战略布局是一个整体，既包括战略目标，又包括战略举措。其中，作为推动实现战略目标、被比喻为“鸟之两翼”或“车之双轮”的是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vAlign w:val="top"/>
          </w:tcPr>
          <w:p>
            <w:pPr>
              <w:spacing w:after="0" w:line="240" w:lineRule="auto"/>
              <w:rPr>
                <w:rFonts w:hint="eastAsia" w:eastAsiaTheme="minorEastAsia"/>
                <w:lang w:val="en-US" w:eastAsia="zh-CN"/>
              </w:rPr>
            </w:pPr>
            <w:r>
              <w:rPr>
                <w:rFonts w:hint="eastAsia"/>
              </w:rPr>
              <w:t>全面建成小康社会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vAlign w:val="top"/>
          </w:tcPr>
          <w:p>
            <w:pPr>
              <w:spacing w:after="0" w:line="240" w:lineRule="auto"/>
              <w:rPr>
                <w:lang w:val="en-US" w:eastAsia="zh-CN"/>
              </w:rPr>
            </w:pPr>
            <w:r>
              <w:rPr>
                <w:rFonts w:hint="eastAsia"/>
              </w:rPr>
              <w:t>全面深化改革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vAlign w:val="top"/>
          </w:tcPr>
          <w:p>
            <w:pPr>
              <w:spacing w:after="0" w:line="240" w:lineRule="auto"/>
              <w:rPr>
                <w:rFonts w:hint="eastAsia" w:eastAsiaTheme="minorEastAsia"/>
                <w:lang w:val="en-US" w:eastAsia="zh-CN"/>
              </w:rPr>
            </w:pPr>
            <w:r>
              <w:rPr>
                <w:rFonts w:hint="eastAsia"/>
              </w:rPr>
              <w:t>全面依法治国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vAlign w:val="top"/>
          </w:tcPr>
          <w:p>
            <w:pPr>
              <w:spacing w:after="0" w:line="240" w:lineRule="auto"/>
              <w:rPr>
                <w:rFonts w:hint="eastAsia" w:eastAsiaTheme="minorEastAsia"/>
                <w:lang w:val="en-US" w:eastAsia="zh-CN"/>
              </w:rPr>
            </w:pPr>
            <w:r>
              <w:rPr>
                <w:rFonts w:hint="eastAsia"/>
              </w:rPr>
              <w:t>全面从严治党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vAlign w:val="top"/>
          </w:tcPr>
          <w:p>
            <w:pPr>
              <w:spacing w:after="0" w:line="240" w:lineRule="auto"/>
              <w:rPr>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vAlign w:val="top"/>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全面建成小康社会是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“四个全面”战略布局的战略目标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实现中华民族伟大复兴中国梦的“关键一步”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实现中国梦的“关键一招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实现中国梦的保障和重要基石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9"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全面建成小康社会，强调的不仅是“小康”，而且更重要的也是更难做到的是“全面”。“全面”讲的是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发展水平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发展的平衡性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发展的协调性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lang w:val="en-US" w:eastAsia="zh-CN"/>
              </w:rPr>
            </w:pPr>
            <w:r>
              <w:rPr>
                <w:rFonts w:hint="eastAsia"/>
              </w:rPr>
              <w:t>发展的可持续性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jc w:val="left"/>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全面建成小康社会，强调的不仅是“小康”，而且更重要的也是更难做到的是“全面”。“全面”是指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覆盖的领域要全面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0" w:hRule="atLeast"/>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覆盖的人口要全面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覆盖的区域要全面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同一水平小康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tabs>
          <w:tab w:val="left" w:pos="1084"/>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全面小康，覆盖的区域要全面，是城乡区域共同发展的小康。缩小城乡区域发展差距，包括缩小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国内生产总值总量和增长速度的差距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居民收入水平、人民生活水平方面的差距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基础设施通达水平的差距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基本公共服务均等化水平的差距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3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中国共产党第十八届五中全会根据国内外形势的新变化，顺应我国经济社会新发展和广大人民群众新期待，对全面建成小康社会进行了总体部署，提出了新的目标要求，主要有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经济保持中高速增长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人民生活水平和质量普遍提高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lang w:val="en-US" w:eastAsia="zh-CN"/>
              </w:rPr>
            </w:pPr>
            <w:r>
              <w:rPr>
                <w:rFonts w:hint="eastAsia"/>
              </w:rPr>
              <w:t>国民素质和社会文明程度显著提高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lang w:val="en-US" w:eastAsia="zh-CN"/>
              </w:rPr>
            </w:pPr>
            <w:r>
              <w:rPr>
                <w:rFonts w:hint="eastAsia"/>
              </w:rPr>
              <w:t>创新驱动成效显著，发展协调性明显增强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从现在到2020年，是全面建成小康社会的决胜期，也是确保实现第一个百年目标，为第二个百年目标打好基础的关键阶段。面对各种严峻复杂的挑战，如期全面建成小康社会必须打好的攻坚战有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产业结构调整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精准脱贫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污染防治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防范化解重大风险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jc w:val="left"/>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2018年4月2日，习近平总书记主持召开中央财经委员会第一次会议，专门研究打好三大攻坚战的思路和举措。习近平总书记在会上强调指出，防范化解金融风险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事关国家安全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事关发展全局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事关人民财产安全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是实现高质量发展必须跨越的重大关口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2017年12月召开的中央经济工作会议提出，今后3年要重点抓好决胜全面建成小康社会的防范化解重大风险、精准脱贫，污染防治三大攻坚战。坚决打好污染防治攻坚战，要细化打好污染防治攻坚战的重大举措，尊重现律，坚持底线思维，要坚持源头防治，调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产业结构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能源结构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运输结构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农业投入结构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0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vAlign w:val="top"/>
          </w:tcPr>
          <w:p>
            <w:pPr>
              <w:spacing w:after="0" w:line="240" w:lineRule="auto"/>
              <w:rPr>
                <w:rFonts w:hint="eastAsia"/>
                <w:color w:val="FF0000"/>
                <w:lang w:eastAsia="zh-CN"/>
              </w:rPr>
            </w:pPr>
            <w:r>
              <w:rPr>
                <w:rFonts w:hint="eastAsia"/>
              </w:rPr>
              <w:t>确保到2020年如期全面建成小康社会，必须确保2020年农村贫困人口实现脱贫、贫困县全部摘帽、解决区域性整体贫困。2017年末，我国仍有3046万农村贫困人口。要通过实施脱贫攻坚工程，实施精准扶贫、精准脱贫，确保2020年3046万农村贫困人口实现脱贫。具体的举措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vAlign w:val="top"/>
          </w:tcPr>
          <w:p>
            <w:pPr>
              <w:spacing w:after="0" w:line="240" w:lineRule="auto"/>
            </w:pPr>
            <w:r>
              <w:rPr>
                <w:rFonts w:hint="eastAsia"/>
              </w:rPr>
              <w:t>.产业扶持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vAlign w:val="top"/>
          </w:tcPr>
          <w:p>
            <w:pPr>
              <w:spacing w:after="0"/>
              <w:jc w:val="left"/>
              <w:rPr>
                <w:lang w:eastAsia="zh-CN"/>
              </w:rPr>
            </w:pPr>
            <w:r>
              <w:rPr>
                <w:rFonts w:hint="eastAsia"/>
              </w:rPr>
              <w:t>转移就业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vAlign w:val="top"/>
          </w:tcPr>
          <w:p>
            <w:pPr>
              <w:spacing w:after="0"/>
              <w:jc w:val="left"/>
              <w:rPr>
                <w:rFonts w:hint="eastAsia" w:eastAsiaTheme="minorEastAsia"/>
                <w:lang w:val="en-US" w:eastAsia="zh-CN"/>
              </w:rPr>
            </w:pPr>
            <w:r>
              <w:rPr>
                <w:rFonts w:hint="eastAsia"/>
              </w:rPr>
              <w:t>易地搬迁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vAlign w:val="top"/>
          </w:tcPr>
          <w:p>
            <w:pPr>
              <w:spacing w:after="0"/>
              <w:jc w:val="left"/>
              <w:rPr>
                <w:rFonts w:hint="eastAsia"/>
                <w:lang w:val="en-US" w:eastAsia="zh-CN"/>
              </w:rPr>
            </w:pPr>
            <w:r>
              <w:rPr>
                <w:rFonts w:hint="eastAsia"/>
              </w:rPr>
              <w:t>社保政策见底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习近平总书记在“七一讲话”中指出，坚持不忘初心，继续前进，就要坚定不移高举改革开放旗积，勇于全面深化改革，进一步解放思想、解放和发展社会生产力、解放和增强社会活力不断把改革开放推向前进。改革开放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当代中国最鲜明的特色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我们党在新的历史时期最鲜明的旗帜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决定当代中国命运的关键择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党和人民事业大踏步赶上时代的重要法宝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十八大以来，以习近平同志为核心的党中央，从社会主义实践的历史经验和中国特色社会主义发展的现实需要出发，蹦疾步稳推进全面深化改革，拓展改革的广度和深度，通过了360多个重大改革方案，出台了1500多项改革举措，全面深化改革的主体框架基本确立。以习近平同志为核心的党中央如此重视全面深化改革，是因为全面深化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是具有新的历史特点的伟大斗争的重要方面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是顺应当今世界发展大势的必然选择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是解决中国现实问题的根本途径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关系党和人民事业前途命运，关系党的执政基础和执政地位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rFonts w:hint="eastAsia" w:eastAsia="宋体"/>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全面深化改革是“四个全面”战略布局中具有突破性和先导性的关键环节，是具有新的历史特点的伟大斗争的重要方面。全面深化改革要取得成功，必须坚持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党对改革的集中统一领导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改革沿着中国特色社会主义方向前进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改革往有利于维护社会公平正义、增进人民福扯方向前进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社会主义市场经济改革方向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全面深化改革的总目标是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完善和发展社会主义市场经济体制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坚持和发展社会主义基本经济制度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推进国家治理体系和治理能力现代化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完善和发展中国特色社会主义制度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tabs>
                <w:tab w:val="left" w:pos="615"/>
              </w:tabs>
              <w:spacing w:after="0" w:line="240" w:lineRule="auto"/>
              <w:rPr>
                <w:rFonts w:hint="eastAsia"/>
                <w:lang w:val="en-US" w:eastAsia="zh-CN"/>
              </w:rPr>
            </w:pPr>
            <w:r>
              <w:rPr>
                <w:rFonts w:hint="eastAsia"/>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r>
              <w:rPr>
                <w:rFonts w:hint="eastAsia"/>
                <w:lang w:val="en-US" w:eastAsia="zh-CN"/>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十八届三中全会通过了《中共中央关于全面深化改革若干重大问题的决定》，提出全面深化改革的总目标是完善和发展中国特色社会主义制度，推进国家治理体系和治理能力现代化。国家治理体系和国家治理能力的关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国家治理体系是在觉领导下管理国家的制度体系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国家治理能力是运用国家制度管理社会各方面事务的能力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通过好的国家治理体系能够提高治理能力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通过提高国家治理能力能够充分发挥国家治理体系的效能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中共十八届三中全会通过的《中共中央关于全面深化改革若干重大问题的决定》之所以把市场在资源配置中的“基础性作用”修改为“决定性作用”，是因为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市场配置资源是最有效率的形式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市场决定资源配置是市场经济的一般规律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市场经济本质上就是市场决定资源配置的经济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市场在资源配置中起全部作用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中共十八届三中全会通过的《中共中央关于全面深化改革若干重大问题的决定》提出，坚持和完善公有制为主体、多种所有制经济共同发展的基本经济制度。以下关于这一基本经济制度的选项，内容正确的是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公有制经济和非公有制经济都是社会主义经济的重要组成部分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这一基本经济制度是中国特色社会主义制度的重要支柱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混合所有制经济是这一基本经济制度的重要实现形式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这一基本经济制度是社会主义市场经济体制的根基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中共十八届三中全会通过的《中共中央关于全面深化改革若干重大问题的决定》提出，坚持和完善公有制为主体、多种所有制经济共同发展的基本经济制度。以下选项内容正确的是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公有制经济和非公有制经济都是我国经济社会发展的重要基础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公有制经济和非公有制经济都是我国基本经济制度的重要实现形式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必须不断增强国有经济活力、控制力、影响力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必须激发非公有制经济活力和创造力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党的十八届三中全会标志着我们对基本经济制度的认识提升到一个新的高度。这体现在十八届三中全会提出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公有制为主体、多种所有制经济共同发展的基本经济制度是中国特色社会主义制度的重要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公有制为主体、多种所有制经济共同发展的基本经济制度是社会主义市场经济体制的根基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公有制经济和非公有制经济都是社会主义经济的重要组成部分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公有制经济和非公有制经济都是社会主义经济制度的基础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毫不动摇鼓励、支持、引导非公有制经济发展，激发非公有制经济活力和创造力，是坚持和完善基本经济制度必须遵循的又一条原则。非公有制经济包括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个体经济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私营经济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混合所有制经济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外商独资经济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社会主义初级阶段的生产力水平和发展的不平衡性，给非公有制经济留下了广阔的空间。非公有制经济的重要作用主要体现在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支撑增长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促进创新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扩大就业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增加税收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坚持和完善基本经济制度，要积极发展混合所有制经济。混合所有制经济是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国有资本、集体资本、非公有资本等交叉持股、相互融合的经济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基本经济制度的重要实现形式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坚持公有制主体地位，增强国有经济活力、控制力、影响力的一个有效途径和必然选择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社会主义初级阶段分配制度的必然要求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十八届三中全会通过的《中共中央关于全面深化改革若干重大问题的决定》提出，允许更多国有经济和其他所有制经济发展成为混合所有制经济，并将混合所有制经济明确为基本经济制度的重要实现形式。混合所有制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有利于国有资本放大功能、保值增值、提高竞争力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有利于各种所有制资本取长补短、相互促进、共同发展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7"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是新形势下坚持公有制主体地位的一个有效途径和必然选择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是新形势下增强国有经济活力、控制力、影响力的一个有效途径和必然选择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从2015年年初开始，天律筹集60亿元财政资金，建立中小微企业贷款风险补偿机制，在“对坏账损失补偿50%”等鼓励政策作用下，一季度就推动银行新投放中小微企业货款2240多亿元，新增民营企业近1.3万家，起到了四两拨千斤的功效。这说明，按市场经济的一般规律由市场这只“看不见的手”来配置资源是最有效率、最有效益的。但另一方面，“看不见的手又是有缺陷的，必须更好发挥政府的作用。政府的作用主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强化微观经济的干预力度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lang w:val="en-US" w:eastAsia="zh-CN"/>
              </w:rPr>
              <w:t>加</w:t>
            </w:r>
            <w:r>
              <w:rPr>
                <w:rFonts w:hint="eastAsia"/>
              </w:rPr>
              <w:t>强和优化公共服务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保障公平竞争、加强市场监管、维护市场秩序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推动可持续发展，促进共同富裕，弥补市场失灵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全面深化改革要攻坚涉险，涉及的利益关系越来越复杂，碰到的阻力也越来越大;改革和发展面临的国际国内环境更复杂，统筹兼顾各方面利益难度加大。这就要求必须把握和处理好全面深化改革的一些重大关系，包括处理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解放思想和实事求是的关系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整体推进和重点突破的关系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顶层设计和摸着石头过间的关系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改革，发展和稳定的关系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改革、发展、稳定的统一是我国社会主义现代化建设的三个重要支点。正确把握和处理好三者的关系，必须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把改革力度、发展速度和社会可承受程度统一起来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把改善人民生活作为正确处理改革、发展、稳定关系的重要结合点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把保持社会稳定作为推进改革和发展的根本出发点和落脚点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在保持社会稳定中推进改革和发展，通过改革发展促进社会稳定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法律是治国之重器，良法是善治之前提。全面依法治国是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关系党执政兴国、人民幸福安康、党和国家长治久安的重大战略问题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“四个全面”战略布局的重要组成部分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全面深化改革的法治保障和全面建成小康社会的重要基石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中国特色社会主义的本质要求和重要保障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val="en-US" w:eastAsia="zh-CN"/>
              </w:rPr>
            </w:pPr>
            <w:r>
              <w:rPr>
                <w:rFonts w:hint="eastAsia"/>
              </w:rPr>
              <w:t>全面依法治国，必须走对路。如果路走错了，南辕北辙了，那再提什么要求和举措也都没有意义了。在坚持和拓展中国特色社会主义法治道路这个根本问题上，我们要树立自信、保持定力。坚持中国特色社会主义法治道路，必须从中国实际出发，坚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中国共产党的领导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人民在全面依法治国中的主体地位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法律面前人人平等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依法治国和以德治国相结合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坚持依法治国和以德治国相结合是中国特色社会主义法治道路的重要内容。法安天下，德润人心。法律和道德都具有规范社会行为、调节社会关系，维护社会秩序的作用，在国家治理中都有其地位和功能。两者的关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法律是成文的道德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道德是内心的法律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法律有效实施有赖于道德支持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道德践行也离不开法律约束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坚持走中国特色社会主义法治道路，必须坚持党的领导。党的领导是中国特色社会主义最本质的特征，是社会主义法治最根本的保证。坚持党的领导，必须具体体现在党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领导立法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保证执法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公正司法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带头守法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2"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5" w:hRule="atLeast"/>
          <w:jc w:val="center"/>
        </w:trPr>
        <w:tc>
          <w:tcPr>
            <w:tcW w:w="1200" w:type="dxa"/>
            <w:shd w:val="clear" w:color="auto" w:fill="EEEEEE"/>
          </w:tcPr>
          <w:p>
            <w:pPr>
              <w:spacing w:after="0" w:line="240" w:lineRule="auto"/>
            </w:pPr>
            <w:r>
              <w:rPr>
                <w:b/>
              </w:rPr>
              <w:t>题干</w:t>
            </w:r>
          </w:p>
        </w:tc>
        <w:tc>
          <w:tcPr>
            <w:tcW w:w="7825" w:type="dxa"/>
          </w:tcPr>
          <w:p>
            <w:pPr>
              <w:spacing w:after="0"/>
              <w:ind w:left="0"/>
              <w:jc w:val="left"/>
              <w:rPr>
                <w:rFonts w:hint="eastAsia"/>
                <w:lang w:val="en-US" w:eastAsia="zh-CN"/>
              </w:rPr>
            </w:pPr>
            <w:r>
              <w:rPr>
                <w:rFonts w:hint="eastAsia"/>
              </w:rPr>
              <w:t>全面推进依法治国，总目标是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选项A</w:t>
            </w:r>
          </w:p>
        </w:tc>
        <w:tc>
          <w:tcPr>
            <w:tcW w:w="7825" w:type="dxa"/>
          </w:tcPr>
          <w:p>
            <w:pPr>
              <w:spacing w:after="0"/>
              <w:ind w:left="0"/>
              <w:jc w:val="left"/>
              <w:rPr>
                <w:lang w:eastAsia="zh-CN"/>
              </w:rPr>
            </w:pPr>
            <w:r>
              <w:rPr>
                <w:rFonts w:hint="eastAsia"/>
              </w:rPr>
              <w:t>完善和发展中国特色社会主义制度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ind w:left="0"/>
              <w:jc w:val="left"/>
              <w:rPr>
                <w:rFonts w:hint="eastAsia"/>
                <w:lang w:eastAsia="zh-CN"/>
              </w:rPr>
            </w:pPr>
            <w:r>
              <w:rPr>
                <w:rFonts w:hint="eastAsia"/>
              </w:rPr>
              <w:t>建设中国特色社会主义法治体系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ind w:left="0"/>
              <w:jc w:val="left"/>
              <w:rPr>
                <w:rFonts w:hint="eastAsia"/>
                <w:lang w:val="en-US" w:eastAsia="zh-CN"/>
              </w:rPr>
            </w:pPr>
            <w:r>
              <w:rPr>
                <w:rFonts w:hint="eastAsia"/>
              </w:rPr>
              <w:t>推进国家治理体系和治理能力现代化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ind w:left="0"/>
              <w:jc w:val="left"/>
              <w:rPr>
                <w:rFonts w:hint="eastAsia"/>
                <w:lang w:val="en-US" w:eastAsia="zh-CN"/>
              </w:rPr>
            </w:pPr>
            <w:r>
              <w:rPr>
                <w:rFonts w:hint="eastAsia"/>
              </w:rPr>
              <w:t>建设社会主义法治国家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ind w:left="0"/>
              <w:jc w:val="left"/>
              <w:rPr>
                <w:lang w:val="en-US" w:eastAsia="zh-CN"/>
              </w:rPr>
            </w:pPr>
            <w:r>
              <w:rPr>
                <w:rFonts w:hint="eastAsia"/>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推进中国特色社会主义法治体系建设，要建立严密的法治监督体系。以规范和约束公权力为重点，努力形成科学有效的权力运行制约和监督体系，增强监督合力和实效，做到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有权必有责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用权受监督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执法须谨慎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违法必追究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深化依法治国实践，要完善立法体制，抓住提高立法质量这个关键，推进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科学立法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严格立法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民主立法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依法立法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党的十九大提出了新时代党的建设总要求，从全局和战略的高度，对推进觉的建设新的伟大工程作出了整体谋划和顶层设计，是指导新时代党的建设的总纲领和总遵循。党的十九大之所以提出新时代党的建设的总要求，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7"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党内存在的思想不纯、组织不纯，作风不纯等突出问题尚末得到根本解决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党面临的执政考验、改革开放考验、市场经济考验、外部环境考验具有长期性和复杂性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党面临的精神懈怠危险，能力不足危险、脱离群众危险、消极腐败危险具有尖锐性和严峻性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推进党的建设新的伟大工程要一以贯之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2"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党的十九大提出的新时代党的建设的总要求，是指导新时代党的建设的总纲领和总循。这是因为总要求明确了新时代党的建设的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日的和目标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根本方针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工作思路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总体布局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党的十九大报告把党的政治建设摆在首位，作为第一项重要任务子以部署，这是因为党的政治建设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是觉的根本性建设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决定党的建设方向和效果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是党的基础性建设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是党最鲜明的品格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思想建设是党的基础性建设，勇于自我革命从严管党治党，是我们党最鲜明的品格。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6" w:hRule="atLeast"/>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党的十九大报告提出了新时代党的建设的总要求，把党建设成为朝气蓬勃的马克思主义执政党是新时代党的建设的目标。这个目标的内容还有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始终走在时代前列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人民衷心拥护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勇于自我革命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经得起各种风浪考验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党的十九大报告提出，党的政治建设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是党的根本性建设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摆在党的各项建设的首位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是新时代党的建设总要求的统领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eastAsiaTheme="minorEastAsia"/>
                <w:lang w:val="en-US" w:eastAsia="zh-CN"/>
              </w:rPr>
            </w:pPr>
            <w:r>
              <w:rPr>
                <w:rFonts w:hint="eastAsia"/>
              </w:rPr>
              <w:t>是新时代党的建设的着力点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新时代党的建设总要求，对推进党的建设新的伟大工程作出顶层设计、战略部署，它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进一步回答了“建设什么样的党、怎样建设党”这一历史性课题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是指导新时代党的建设的总纲领和总遵循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标志着对执政党建设规律的认识达到新的高度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丰富和发展了马克思主义建觉学说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5"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全面从严治党水远在路上。这是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由全面从严治党在党和国家事业发展中的根本性作用决定的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深入解决党内突出矛盾和问题的需要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有效应对执政考验、改革开放考验、市场经济考验、外部环境考验的必然选择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有效应对精神懈息危险、能力不足危险、脱离群众危险，消极腐败危险的必然选择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党的十八大后，我们紧紧盯住全面从严治党不力这个症结，坚持发扬我们党历史上行之有效的好经验好做法，深化对管党治党规律的认识、创造新的经验，全面从严治党成效卓著。党的十八大以来全面从严治党的重要经验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坚持思想建党和制度治党相统一，使命引领和问题导向相统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坚持抓“关键少数”和管“绝大多数“相统一，严格管理和关心信任相统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坚持行使权力和担当责任相统一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坚持党内监督和群众监督相统一，以党内监督带动其他监督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八大以来，习近平着眼坚持和发展中国特色社会主义、实现中华民族伟大复兴，立足国家安全和发展战略全局，围绕强军兴军作出一系列重要论述，提出一系列重大战略思想、重大理论观点、重大决策部署，形成了习近平强军思想。习近平强军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是习近平新时代中国特色社会主义思想的重要组成部分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开拓了马克思主义军事理论和当代中国军事实践发展新境界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标志着党的军事指导理论的与时俱进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深刻回答了“新时代建设一支什么样的强大人民军队、怎样建设强大人民军队”的时代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2"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毛泽东思想和中国特色社会主义理论体系_全面推进国防和军队现代化</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党在新时代的强军目标是建设一支听党指挥、能打胜仗、作风优良的人民军队，必须同国家现代化进程相一致，力争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到2020年国防和军队建设基本实现机械化，信息化建设取得重大进展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到2020年基本实现国防和军队现代化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到2035年基本实现国防和军队现代化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到本世纪中叶把人民军队全面建成世界一流军队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毛泽东思想和中国特色社会主义理论体系_全面推进国防和军队现代化</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党对军队的绝对领导是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中国特色社会主义的本质特征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党和国家的重要政治优势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人民军队战无不胜的根本保证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人民军队水远不能变的军魂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毛泽东思想和中国特色社会主义理论体系_全面推进国防和军队现代化</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推进强军事业，必须毫不动摇坚持党对军队的绝对领导。党对军队的领导是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人民军队战无不胜的根本保证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人民军队完全区别于一切旧军队的政治特质和根本优势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保持人民军队本质和宗旨的根本保障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党在血与火的斗争中得出的颠扑不破的真理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毛泽东思想和中国特色社会主义理论体系_全面推进国防和军队现代化</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推进强军事业，必须毫不动摇坚持党对军队的绝对领导。党对军队绝对领导的基本内容是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军队必须完全地无条件地置于中国共产党的领导之下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在思想上政治上行动上始终与党中央、中央军委保持高度一致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坚决维护党中央、中央军委权威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任何时候任何情况下都坚决听从党中央、中央军委指挥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毛泽东思想和中国特色社会主义理论体系_全面推进国防和军队现代化</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党对军队的绝对领导是我国的基本军事制度，与中国特色社会主义政治制度相配套相吻合，是我们党运用马克思主义国家学说建设新型人民军队的伟大创造。坚持党对军队绝对领导的制度主要包括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军队最高领导权和指挥权属于党中央和中央军委，中央军委实行主席负责制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实行党委制、政治委员制、政治机关制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实行党委统一的集体领导下的首长分工负责制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实行支部建在连上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毛泽东思想和中国特色社会主义理论体系_全面推进国防和军队现代化</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推进强军事业，必须毫不动福坚持党对军队的绝对领导。党对军队的绝对领导是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唯一的独立的领导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直接领导、直接指挥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包括政治领导、思想领导、组织领导在内的全面领导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涵盖军事、政治、后勤、装备建设各个领域，贯穿于完成各项任务的全过程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毛泽东思想和中国特色社会主义理论体系_全面推进国防和军队现代化</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numPr>
                <w:ilvl w:val="0"/>
                <w:numId w:val="1"/>
              </w:numPr>
              <w:tabs>
                <w:tab w:val="clear" w:pos="312"/>
              </w:tabs>
              <w:spacing w:after="0" w:line="240" w:lineRule="auto"/>
              <w:ind w:left="0" w:leftChars="0"/>
              <w:rPr>
                <w:rFonts w:hint="eastAsia"/>
                <w:lang w:eastAsia="zh-CN"/>
              </w:rPr>
            </w:pPr>
            <w:r>
              <w:rPr>
                <w:rFonts w:hint="eastAsia"/>
              </w:rPr>
              <w:t>构建中国特色现代军事力量体系，必须加速打造我军新型作战力量。新型作战力量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numPr>
                <w:ilvl w:val="0"/>
                <w:numId w:val="0"/>
              </w:numPr>
              <w:spacing w:after="0" w:line="240" w:lineRule="auto"/>
              <w:ind w:left="0" w:leftChars="0" w:firstLine="0" w:firstLineChars="0"/>
              <w:rPr>
                <w:rFonts w:hint="eastAsia"/>
              </w:rPr>
            </w:pPr>
            <w:r>
              <w:rPr>
                <w:rFonts w:hint="eastAsia"/>
              </w:rPr>
              <w:t>代表着军事技术和作战方式的发展趋势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是国家战略能力的前力量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是生成新质战斗力的强力引擎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是中国特色现代军事力量体系的重要支撑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毛泽东思想和中国特色社会主义理论体系_全面推进国防和军队现代化</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八大以来，习近平强调:“我们要实现中华民族伟大复兴，必须坚持富国和强军相统力建设啊固国防和强大军队。”这体现了发展战略与安全战略相协调、强国进程与强军进程相一致的战略考量，为实现中国梦强军梦指明了方向。以下选项内容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至持富国和强军相统一是经济建设和国防建设协调发展规律的内在要求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富国与强军，如同车之两轮、鸟之双翼，不可或缺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经济建设是国防建设的基本依书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国防建设是经济建设的安全保障，同时对经济社会发展也具有重要拉动作用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毛泽东思想和中国特色社会主义理论体系_全面推进国防和军队现代化</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w:t>
            </w:r>
            <w:r>
              <w:rPr>
                <w:rFonts w:hint="eastAsia"/>
                <w:lang w:val="en-US" w:eastAsia="zh-CN"/>
              </w:rPr>
              <w:t>0</w:t>
            </w:r>
            <w:r>
              <w:rPr>
                <w:rFonts w:hint="eastAsia"/>
              </w:rPr>
              <w:t>17年6月30日下午，中央军民融合发展委员会主任习近平主持召开中央军民融合发展委员会第一次全体会议并发表重要讲话。习近平强调，要加强集中统一领导，贯彻落实总体国家安全观和新形势下军事战略方针，加快形成军民融合深度发展格局，逐步构建军民一体化的国家战略体系和能力，习近平强调的军民融合深度发展格局的内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lang w:val="en-US" w:eastAsia="zh-CN"/>
              </w:rPr>
              <w:t>全</w:t>
            </w:r>
            <w:r>
              <w:rPr>
                <w:rFonts w:hint="eastAsia"/>
              </w:rPr>
              <w:t>要素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多领域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高效益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深层次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毛泽东思想和中国特色社会主义理论体系_全面推进国防和军队现代化</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2018年3月，十三届全国人大一次会议通过的《中华人民共和国宪法修正案》，对完法中关于外交政策方面的内容进行了修订。这是1982年宪法公布施行后，首次对宪法中关于外交政策方面的内容进行充实完善这次增加进宪法序言的内容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“坚持和平发展道路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“坚持互利共赢开放战略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“推动构建新型国际关系”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“推动构建人类命运共同体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毛泽东思想和中国特色社会主义理论体系_中国特色大国外交</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2018年3月，十三届全国人大一次会议通过的《中华人民共和国宪法修正案》，将“坚持和平发展道路”“坚持互利共赢开放战略”和“推动构建人类命运共同体”载入宪法序言。这一修改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以载入根本大法的形式反映了十人大以来我国外交理论和实践创新的主要成果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成为我国外交政策理念在国家法治上的最高宣示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有利于正确把握国际形势的深刻变化，统筹国内国际两个大局、统筹发展安全两件大事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为我国发展拓展广阔的空问、营造良好的外部环境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毛泽东思想和中国特色社会主义理论体系_中国特色大国外交</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中国奉行独立自主的和平外交政策。独立自主的和平外交政策，就是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把国家主权和安全放在第一位，坚定地维护我国的国家利益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对于一切国际事务，都要根据事情本身的是非曲直决定自己的立场和政策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坚持各国的事务应由本国政府和人民决定，世界上的事情应由各国政府和人民平等协商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主张和平解决国际争端和热点问题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毛泽东思想和中国特色社会主义理论体系_中国特色大国外交</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国坚定不移地奉行独立自主的和平外交政策，走和平发展道路。这是从历史、现实、未来的客观判断中得出的结论，是思想自信和实践自觉的有机统一。走和平发展道路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是由我国的社会主义性质和在国际上的地位所决定的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来源于中华文明的深厚渊深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来源于对实现中国发展目标条件的认知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来源于对世界发展大势的把握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毛泽东思想和中国特色社会主义理论体系_中国特色大国外交</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中国坚持走和平发展道路。走和平发展道路就是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既积极争取和平的国际环境发展自己，又以自身发展促进世界和平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既让中国更好利用世界的机遇，又让世界更好分享中国的机遇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促进中国和世界各国良性互动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促进中国和世界各国互利共赢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毛泽东思想和中国特色社会主义理论体系_中国特色大国外交</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改革开放40年的历史已经证明，和平发展是中国基于自身国情、社会制度、文化传统作出的战略抉择。中国走和平发展道路，实行改革开放，已经成为世界上第二大经济强国，前所未有地走近世界舞台中央。中国走和平发展道路走对了、走通了。中国走和平发展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顺应时代潮流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符合中国根本利益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符合周边国家利益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符合世界各国利益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毛泽东思想和中国特色社会主义理论体系_中国特色大国外交</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推动建立新型国际关系是我们党立足时代发展流和我国根本利益做出的战略选择，反映了中国人民和世界人民的共同心愿。新型国际关系，“新”在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相互尊重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合作共赢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公平正义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不冲突不对抗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毛泽东思想和中国特色社会主义理论体系_中国特色大国外交</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中国倡导建立相互尊重、公平正义，合作共赢的新型国际关系，核心是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维护联合国宪章的宗旨和原则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维护不干涉别国内政和尊重国家主权、独立、领土完整等国际关系基本准期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维护联合国及其安理会对世界和平承担的首要责任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开展对话、合作而不是对抗，实现双赢、共赢而不是单赢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毛泽东思想和中国特色社会主义理论体系_中国特色大国外交</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构建人类命运共同体思想，是一个科学完整、内涵丰富、意义深远的思想体系，其核心内容除了建设持久和平的世界外，还包括建设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普遍安全的世界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共同繁荣的世界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开放包容的世界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清洁美丽的世界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毛泽东思想和中国特色社会主义理论体系_中国特色大国外交</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2015年9月，习近平在组约联合国总部发表重要讲话指出:“当今世界，各国相互依存、休戚与共。我们要继承和弘扬联合国宪章的宗旨和原则，构建以合作共赢为核心的新型国际关系打造人类命运共同体。”构建人类命运共同体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继承和发展了新中国不同时期重大外交思想和主张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反映了中外优秀文化和全人类共同价值追求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适应了新时代中国与世界关系的历史性变化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为人类社会实现共同发展、持续繁荣、长治久安绘制了蓝图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毛泽东思想和中国特色社会主义理论体系_中国特色大国外交</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中国提出共建“一带一路”倡议以来，开展了积极行动，得到了全球140多个国家和80多个国际组织的积极支持和参与，联合国大会、联合国安理会等重要决议纳入相关内容。“一带一路”倡议逐渐由倡议变为现实。共建“一带一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符合国际社会的根本利益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彰显人类社会共同理想和美好追求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是国际合作以及全球治理新模式的积极探索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将为世界和平发展增添新的正能量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毛泽东思想和中国特色社会主义理论体系_中国特色大国外交</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2"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中国共产党的执政地位是在长期革命斗争中逐步形成的。是近现代中国历史发展的必然，是人民拥护和选择的结果。坚持党的领导，是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党和国家的根本所在、命脉所在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全国各族人民的利益所系、幸福所系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中国特色社会主义最本质的特征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中国特色社会主义制度的最大优势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rFonts w:hint="eastAsia"/>
                <w:lang w:val="en-US" w:eastAsia="zh-CN"/>
              </w:rPr>
            </w:pPr>
            <w:r>
              <w:rPr>
                <w:rFonts w:hint="eastAsia"/>
              </w:rPr>
              <w:t>毛泽东思想和中国特色社会主义理论体系_坚持和加强党的领导</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中国共产党的执政地位是在长期革命斗争中逐步形成的，是近现代中国历史发展的必然，是人民拥护和选择的结果。中国共产党成立以后，团结带领中国人民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完成新民主主义革命，建立了中华人民共和国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完成社会主义革命，确立社会主义基本制度，推进了社会主义建设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进行改革开放新的伟大革命，极大解放和发展社会生产力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完成了社会主义工业化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毛泽东思想和中国特色社会主义理论体系_坚持和加强党的领导</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中国共产党的执政地位是在长期革命斗争中逐步形成的，是近现代中国历史发展的必然，是人民拥护和选择的结果。中国共产党领导中国人民取得的伟大胜利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让中华文明在现代化进程中焕发出新的蓬勃生机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让科学社会主义在21世纪焕发出新的蓬勃生机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使具有五千多年文明历史的中华民族全面迈向现代化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使中华民族焕发出新的蓬勃生机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毛泽东思想和中国特色社会主义理论体系_坚持和加强党的领导</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中国共产党的领导是中国特色社会主义最本质的特征，这一论断是由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科学社会主义的理论逻辑所决定的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中国特色社会主义产生与发展的历史逻辑所决定的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中国特色社会主义迈向新征程的实践逻辑所决定的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国际共产主义运动的格局所决定的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毛泽东思想和中国特色社会主义理论体系_坚持和加强党的领导</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4"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中国共产党的领导是中国特色社会主义制度的最大优势，这是因为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中国特色社会主义制度是党领导人民创建的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党的领导是充分发挥中国特色社会主义制度优势的根本保障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党以自身优势引领和锻造了中国特色社会主义的制度优势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党的自身优势保证了中国特色社会主义制度优势的有效发挥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毛泽东思想和中国特色社会主义理论体系_坚持和加强党的领导</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实现中华民族伟大复兴是近代以来中华民族最伟大的梦想。中华民族伟大复兴，绝不是轻轻松松、敲锣打鼓就能实现的。实现伟大梦想，必须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进行伟大斗争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提出伟大构想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建设伟大工程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推进伟大事业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毛泽东思想和中国特色社会主义理论体系_坚持和加强党的领导</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223</w:t>
            </w:r>
            <w:bookmarkStart w:id="0" w:name="_GoBack"/>
            <w:bookmarkEnd w:id="0"/>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党是最高政治领导力量，这是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马克思主义政党学说的基本原则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对党领导革命、建设和改革历史经验的深刻总结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马克思主义政党的基本要求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推进伟大事业的根本保证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毛泽东思想和中国特色社会主义理论体系_坚持和加强党的领导</w:t>
            </w:r>
          </w:p>
        </w:tc>
      </w:tr>
    </w:tbl>
    <w:p>
      <w:pPr>
        <w:tabs>
          <w:tab w:val="left" w:pos="671"/>
        </w:tabs>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6BD6B"/>
    <w:multiLevelType w:val="singleLevel"/>
    <w:tmpl w:val="2356BD6B"/>
    <w:lvl w:ilvl="0" w:tentative="0">
      <w:start w:val="28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4B30C8"/>
    <w:rsid w:val="079D77FB"/>
    <w:rsid w:val="09A007D5"/>
    <w:rsid w:val="0C2B051A"/>
    <w:rsid w:val="11853C33"/>
    <w:rsid w:val="11D51920"/>
    <w:rsid w:val="12924928"/>
    <w:rsid w:val="1A180184"/>
    <w:rsid w:val="1DA45215"/>
    <w:rsid w:val="34911E82"/>
    <w:rsid w:val="37437BA1"/>
    <w:rsid w:val="38F96504"/>
    <w:rsid w:val="3D3C2A06"/>
    <w:rsid w:val="3E9C6A72"/>
    <w:rsid w:val="430B4DC0"/>
    <w:rsid w:val="44763F88"/>
    <w:rsid w:val="4E4543FF"/>
    <w:rsid w:val="524300B6"/>
    <w:rsid w:val="54020339"/>
    <w:rsid w:val="56661203"/>
    <w:rsid w:val="580B12A9"/>
    <w:rsid w:val="6D535020"/>
    <w:rsid w:val="72221465"/>
    <w:rsid w:val="75560505"/>
    <w:rsid w:val="768F4EBA"/>
    <w:rsid w:val="7E210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2018-07-23T08:04:00Z</dcterms:created>
  <dc:creator>hp</dc:creator>
  <cp:lastModifiedBy>脾气小姐~</cp:lastModifiedBy>
  <dcterms:modified xsi:type="dcterms:W3CDTF">2018-07-27T03:47:31Z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