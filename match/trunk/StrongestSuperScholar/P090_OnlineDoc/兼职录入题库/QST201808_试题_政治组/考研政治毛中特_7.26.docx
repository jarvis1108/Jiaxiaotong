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试卷编码</w:t>
            </w:r>
          </w:p>
        </w:tc>
        <w:tc>
          <w:tcPr>
            <w:tcW w:w="7825" w:type="dxa"/>
          </w:tcPr>
          <w:p>
            <w:pPr>
              <w:spacing w:after="0" w:line="240" w:lineRule="auto"/>
              <w:rPr>
                <w:rFonts w:hint="eastAsia"/>
                <w:lang w:val="en-US" w:eastAsia="zh-CN"/>
              </w:rPr>
            </w:pPr>
            <w:r>
              <w:rPr>
                <w:rFonts w:hint="eastAsia"/>
                <w:lang w:val="en-US" w:eastAsia="zh-CN"/>
              </w:rPr>
              <w:t>EXA_201807260951_001_01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试卷名</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试卷标题</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描述说明</w:t>
            </w:r>
          </w:p>
        </w:tc>
        <w:tc>
          <w:tcPr>
            <w:tcW w:w="7825" w:type="dxa"/>
          </w:tcPr>
          <w:p>
            <w:pPr>
              <w:spacing w:after="0" w:line="240" w:lineRule="auto"/>
              <w:rPr>
                <w:rFonts w:hint="eastAsia"/>
                <w:lang w:val="en-US" w:eastAsia="zh-CN"/>
              </w:rPr>
            </w:pPr>
            <w:r>
              <w:rPr>
                <w:rFonts w:hint="eastAsia"/>
                <w:lang w:val="en-US" w:eastAsia="zh-CN"/>
              </w:rPr>
              <w:t>考研政治小测验作业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lang w:val="en-US" w:eastAsia="zh-CN"/>
              </w:rPr>
            </w:pPr>
            <w:r>
              <w:rPr>
                <w:rFonts w:hint="eastAsia"/>
                <w:lang w:val="en-US"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录入人</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录入时间</w:t>
            </w:r>
          </w:p>
        </w:tc>
        <w:tc>
          <w:tcPr>
            <w:tcW w:w="7825" w:type="dxa"/>
          </w:tcPr>
          <w:p>
            <w:pPr>
              <w:spacing w:after="0" w:line="240" w:lineRule="auto"/>
              <w:rPr>
                <w:rFonts w:hint="eastAsia"/>
                <w:lang w:val="en-US" w:eastAsia="zh-CN"/>
              </w:rPr>
            </w:pPr>
            <w:r>
              <w:rPr>
                <w:rFonts w:hint="eastAsia"/>
                <w:lang w:val="en-US" w:eastAsia="zh-CN"/>
              </w:rPr>
              <w:t>2018-07-26  09:56:00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备注</w:t>
            </w:r>
          </w:p>
        </w:tc>
        <w:tc>
          <w:tcPr>
            <w:tcW w:w="7825" w:type="dxa"/>
          </w:tcPr>
          <w:p>
            <w:pPr>
              <w:spacing w:after="0" w:line="240" w:lineRule="auto"/>
              <w:rPr>
                <w:rFonts w:hint="eastAsia"/>
                <w:lang w:val="en-US" w:eastAsia="zh-CN"/>
              </w:rPr>
            </w:pPr>
            <w:r>
              <w:rPr>
                <w:rFonts w:hint="eastAsia"/>
                <w:lang w:val="en-US" w:eastAsia="zh-CN"/>
              </w:rPr>
              <w:t>备注内容</w:t>
            </w:r>
          </w:p>
        </w:tc>
      </w:tr>
    </w:tbl>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在中国共产党历史上，最早提出“马克思主义中国化”这个命题的是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李大钊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lang w:val="en-US" w:eastAsia="zh-CN"/>
              </w:rPr>
              <w:t>陈独秀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张闻天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_马克思主义中国化及其两大理论成果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中国共产党提出“马克思主义中国化”命题和任务的会议是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瓦窑堡会议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中共六届六中全会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中共六届七中全会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毛泽东思想和中国特色社会主义理论体系_马克思主义中国化及其两大理论成果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毛泽东思想和中国特色社会主义理论体系既有共同点，也有不同点。共同点在于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形成的历史时期相同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面对的历史任务相同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具体内容相同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基本精神相同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毛泽东思想和中国特色社会主义理论体系_马克思主义中国化及其两大理论成果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lang w:eastAsia="zh-CN"/>
              </w:rPr>
              <w:t>改革开放以来中国共产党的全部理论和实践的主题是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统筹推进“五位一体”总体布局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协调推进“四个全面”战略布局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改革开放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毛泽东思想和中国特色社会主义理论体系_马克思主义中国化及其两大理论成果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毛泽东思想形成和发展的实践基础是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 xml:space="preserve">中国共产党领导的工人运动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中国共产党领导的农民运动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中国共产党领导人民进行的革命和建设的成功实践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中国共产党领导的学生运动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毛泽东思想初步形成是在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 xml:space="preserve">国民革命时期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土地革命战争时期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解放战争时期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抗日战争时期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毛泽东思想趋于成熟的主要标志是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新民主主义革命理论的系统钢明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中国革命道路理论的提出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革命军队建设和军事战略理论的创立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党的建设理论的创立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正式把</w:t>
            </w:r>
            <w:r>
              <w:rPr>
                <w:rFonts w:hint="eastAsia"/>
                <w:lang w:val="en-US" w:eastAsia="zh-CN"/>
              </w:rPr>
              <w:t>毛</w:t>
            </w:r>
            <w:r>
              <w:rPr>
                <w:rFonts w:hint="eastAsia"/>
              </w:rPr>
              <w:t>泽东思</w:t>
            </w:r>
            <w:r>
              <w:rPr>
                <w:rFonts w:hint="eastAsia"/>
                <w:lang w:val="en-US" w:eastAsia="zh-CN"/>
              </w:rPr>
              <w:t>想</w:t>
            </w:r>
            <w:r>
              <w:rPr>
                <w:rFonts w:hint="eastAsia"/>
              </w:rPr>
              <w:t>确立为党的指导思思并首次写进党章的是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中共六大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 xml:space="preserve">中共七大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中共八大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中共十二大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毛泽东思想的核心和精髓是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实事求</w:t>
            </w:r>
            <w:r>
              <w:rPr>
                <w:rFonts w:hint="eastAsia"/>
                <w:lang w:val="en-US" w:eastAsia="zh-CN"/>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群众路线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独立自主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艰苦奋斗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毛泽东思想不是在个别的方面，而是在许多方面以其独创性理论丰富和发展了马克思列宁主义，构成一个博大精深的科学思想体系。它紧紧围绕的主题是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中国革命、建设和改革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什么是社会主义、怎样建设社会主义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 xml:space="preserve">中国特色社会主义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中国革命和建设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毛泽东思想不是在个别的方面，而是在许多方面以其独创性理论丰富和发展了马克思列宁主义，构成一个博大精深的科学思想体系。它紧紧围绕着中国革命和建设的主题，提出了一系列相互关联的重要的理论观点。A、B、C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认清国情，是认清和解决革命问题的基本依据。近代中国最基本的国情是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中国是一个半殖民地半封建的社会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中国的政治经济发展不平衡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中国是东方的大国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中国是一个农民人口多数的国家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近代中国社会各种矛盾中最主要的矛盾是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资产阶级和无产阶级的矛盾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帝国主义和中华民族的矛盾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封建主义和人民大众的矛盾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地主阶级和农民阶级的矛盾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中国革命的首要问题是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认清革命性质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认清革命发展前途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认请革命的敌人和朋友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认清革命的发展过程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解放战争时期，毛泽东在《在晋绥于部会议上的讲话》中对新民主主义革命的总路线作了完整的概括。这里所说的“完整”是指在革命的对象中增加了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帝国主义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封建主义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民族资本主义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官僚资本主义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rPr>
            </w:pPr>
            <w:r>
              <w:rPr>
                <w:rFonts w:hint="eastAsia"/>
              </w:rPr>
              <w:t>1939年毛泽东在《中国革命和中国共产党》一文中，第一次提出了新民主主义革命的科学概念和总路线的内容，指出“所谓新民主主义革命，就是在无产阶级领导之下的人民大众的反帝反封建的革命”。1948年，毛泽东在《在晋绥干部会议上的讲话》中完整地表述了总路线的内容，指出“无产阶级领导的，</w:t>
            </w:r>
          </w:p>
          <w:p>
            <w:pPr>
              <w:spacing w:after="0" w:line="240" w:lineRule="auto"/>
              <w:rPr>
                <w:rFonts w:hint="eastAsia"/>
                <w:lang w:val="en-US" w:eastAsia="zh-CN"/>
              </w:rPr>
            </w:pPr>
            <w:r>
              <w:rPr>
                <w:rFonts w:hint="eastAsia"/>
              </w:rPr>
              <w:t>人民大众的，反对帝国主义、封建主义和官僚资本主义的革命，这就是中国的新民主主义的革命，这就是中国共产党在当前历史阶段的总路线和总政策”。正确答案是D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新民主文革命是世界无产阶级社会主义革命的部分: 革命的领导 力量是中国无产阶级及其先锋队中国共产党;革命的指导思想是马克思列宁主义:革命的前途是社会主义而不是资本主义。新民主主义革命的性质是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无产阶级革命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农民阶级革命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新式的特殊的资产阶级民主主义革命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旧式资产阶级民主主义革命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eastAsia="zh-CN"/>
              </w:rPr>
              <w:t>同学们一定要注意，虽然“新民主主义革命”有个“新”字，但性质依然是资产阶级民主主义革命(由社会性质、革命对象、革命任务等决定)。但是，中国革命已不是旧式的般的资产阶级民主主义的革命，而是新的民主主义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区</w:t>
            </w:r>
            <w:r>
              <w:rPr>
                <w:rFonts w:hint="eastAsia"/>
                <w:lang w:val="en-US" w:eastAsia="zh-CN"/>
              </w:rPr>
              <w:t>别</w:t>
            </w:r>
            <w:r>
              <w:rPr>
                <w:rFonts w:hint="eastAsia"/>
              </w:rPr>
              <w:t>新民主主义革命与旧民主主义革命的根本标志是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革命指导思想不同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革命领导权不同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革命前途不同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革命对象不同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无产阶级的领导权是中国革命的中心问题，也是新民主主义革命理论的核心问题。区别新、旧两种不同范畴的民主主义革命，根本的标志是革命的领导权掌握在无产阶级手中还是掌握在资产阶级手中。B正确。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中国民主主义革命经历了旧民主主义革后和新民主主义革命两个阶段，“旧”阶段转变到“新”阶段的根本标志是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中国革命领导阶级的变化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中国革命 主要对象的变化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 xml:space="preserve">中国革命基本性质的变化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中国社会主要矛盾的变化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中国革命的中心问题是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农民士地间题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统一战线问题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武装斗争问题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领导权问题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关于中心问题有几个提法同学们要注意区分:①无产阶级的领导权是中国革命的中心问题。②在中国民主革命中，无产阶级领导权的中心问题是农民问题。③毛泽东在《国民革命与农民运动》中还提到“农民问题乃国民革命的中心问题”。回答问题的时候要注意题干具体考的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工人阶级实现革命领导权的基础是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对于农民的领导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对于小资产阶级的领导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对于民族资产阶级的领导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对于军队的领导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毛泽东第一次提出新民主主义革命的科学概念和总路线的著作是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《中国革命和中国共产党》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《在晋绥</w:t>
            </w:r>
            <w:r>
              <w:rPr>
                <w:rFonts w:hint="eastAsia"/>
                <w:lang w:val="en-US" w:eastAsia="zh-CN"/>
              </w:rPr>
              <w:t>干</w:t>
            </w:r>
            <w:r>
              <w:rPr>
                <w:rFonts w:hint="eastAsia"/>
              </w:rPr>
              <w:t>部会议上的讲话》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A正确。毛泽东在《中国革命和中国共产党》一文中，首次明确提出了“新民主主义革命”这个概念，并对新民主主义革命的总路线即对象、任务、动力、性质和前途等问题作了深刻的论述。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毛泽东完整地提出新民主主义革命总路线的著作是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《中国革命和中国共产党》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《在晋绥干部会议上的讲话》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1948年4月，毛泽东在《在晋绥干部会议上的讲话》中指出，无产阶级领导的，人民大众的，反对帝国主义、封建主义和官僚资本主义的革命，这就是中国共产党在当前历史阶段的总路线和总政策。这是对中国共产党的新民主主义革命总路线的完整表述。因此，正确答案是C。根据过去考试的情况，有的考生望文生义，误以为新民主主义革命总路线是在《新民主主义论》中提出的，因而错选了B。《新民主主义论》一文，经常被作为F扰项，如考毛洋东第一次提出“新民主主义革命”概念的著作时，把《新民主主义论》放在选项里(正确的是《中国革命和中国共产党》)，《新民主主义论》是系统地形成了完整的新民主主义革命理论的著作。这是要注意的。A、D与题意不符，也是错误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近代中国社会的性质和主要矛盾，决定了中国革命的主要敌人。中国革命的首要对象是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 xml:space="preserve">帝国主义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封建主义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官僚资本主义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民族资本主义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A正确。近代中国所遭受的最大的压迫是来自帝国主义的民族压迫。推翻帝国主义的压迫是中国走向独立和富强的前提。帝国主义、封建主义、官僚资本主义是中国革命的对象(合称“三座大山”)，但在不同历史阶段，随着社会主要矛盾的变化，集中反对的主要敌人有所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新民主主义革命的最基本的动力是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贫雇农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知识分子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无产阶级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工人和农民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A正确。近代中国所遭受的最大的压迫是来自帝国主义的民族压迫。推翻帝国主义的压迫是中国走向独立和富强的前提。帝国主义、封建主义、官僚资本主义是中国革命的对象(合称“三座大山”)，但在不同历史阶段，随着社会主要矛盾的变化，集中反对的主要敌人有所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“统帅革命的资产阶级，联合革命的无产阶级，实行资产阶级民主革命。”这一观点的错误实质在于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抹杀农民阶级的革命性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夸大资产阶级的作用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放弃无产阶级的领导权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忽视武装斗争的重要性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题干引述的是陈独秀的一句话。陈独秀认为，资产阶级民主革命应该由资产阶级“统帅”，无产阶级只能是“革命的资产阶級的“联合”对象，这就完全放弃了无产阶级的领导权。这是这句话的错误的实质所在，因为领导权问题是新旧民主主义革命的根本区别。C正确。B也是这句话的错误之一，但不是错误的实质，故不选。A、D两项与题干的意思不符，所以是错误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毛泽东明确把官僚资本主义列为革命的对象之一的著作是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eastAsia="zh-CN"/>
              </w:rPr>
              <w:t>《</w:t>
            </w:r>
            <w:r>
              <w:rPr>
                <w:rFonts w:hint="eastAsia"/>
              </w:rPr>
              <w:t>反对本本主义》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《改造我们的学习》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《在曹缓干部会议上的讲话》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《在晋缓干部会议上的讲话》一文完整地表述了总路线的内容，明确把官僚资本主义列为革命的对象之一。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新民主主义革命理论的核心问题是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分清故友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农民间题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无产阶级领导权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土地问题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rPr>
              <w:t>无产阶级的领导权是中国革命的中心问题，也是新民主主义革命理论的核心问题。区别新旧两种不同范畴的民主主义革命，根车的标志是革命的领导权掌握在无产阶级手中还是掌握在资产阶级手中。C正确，分清敌友是中国革命的首要问题，农民问题是中国革命的基本问题，土地问题(没收封建地主阶级的土地归农民所有)是新民主主义革命的主要内容，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新民主主义革命时期，党内犯“ 左”倾错误的人提出“毕其功于一役”的主张，搞所谓的“无间断”革命，这种错误倾向实质上是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混淆了新民主主义革命和社会主义革命的界限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剂裂了新民主主义革命和社会主义革命的联系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混淆了新民主主义革命和资产阶级革命的界限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割裂了新民主主义革命和资产阶级革命的联系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本题考查新民主主义革命和社会主义革命的关系，是真题中考查较为额繁的一个知识点(200年第27题、2012年第10题)，需要理解才能作答，有一定难度。此处涉及两个错误理论:“一次革命论”和“二次革命论在党的历史上，“左”倾教条主义的“一次革命论”的错误在于，只看到了民主革命与社会主义革命的联系，混淆了民主革命和社会主义革命的区别，主张在反帝反封建的同时，也反对民族资产阶级，把社会主义革命阶段的任务放在民主革命阶段来完成，在政治上和经济上实行“左”的政策，使中国革命蒙受了重大损失。A符合题意。而右的“二次革命论”的错误在于，只看到了民主革命和社会主义革命的区别，割裂了两个革命阶段的联系，放弃党对民主革命的领导权，主张在民主革命胜利后，建立一个资产阶级专政的资本主义国家，将来再去进行社会主义革命，同样使中国革命遭受了严重损失。毛泽东的“两步走”革命论是正确的:“民主主义革命是社会主义革命的必要准备，社会主义革命是民主主义革命的必然趋势”“两篇文章，上篇与下篇，只有上篇做好，下篇才能做好。坚决地领导民主革命，是争取社会主义胜利的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新民主主义革命时期，党内犯右倾错误的人提出“二次革命论”，这种错误倾向实质上是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混淆了新民主主 义革命和社会主义革命的界限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制裂了新民主主义革命和社会主义革命的联系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银淆了新民主主义革命和资产阶级革命的界限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制裂了新民主主义革命和资产阶级革命的联系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二次革命论”认为，在民主苏命胜利后，应该先建立资本主义制度，然后在资本主义有了充分发展，无产阶级占人口多数后，再进行无产阶级革命，推翻资本主义制度，建立社会主义制度。这种观点没有看到新民主主义革命与旧民主主义革命的区别(最根本的区别是新民主主义革命是由无产阶级领导的民主主义革命)，实质是割裂了新民主主义革命和社会主义革命的联系。毛泽东指出，“民主主义革命是社会主义革命的必要准备，社会主义革命是民主主义革命的必然趋势。”中国革命必须分两步，第一步进行民主主义革命，第二步进行社会主义革命，但是，中间不容横插一个资产阶级专政。B正确，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新民主主义革命的主要内容是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没收封建地主阶级的土地归新民主主文国家所有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没收官恢资产阶级的垄斯资本归新民主主义国家所有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没收封建地主阶级的土地归农民所有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保护民族工商业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土地革命即没收封建地主阶级的土地归农民所有，是新民主主义革命的主要内容也是新民主主义的经济纲领的内容之一。C是正确项。B、D是三大经济纲领中的两项内容，但不是新民主主义革命的主要内容。A项内容错误。新民主主义革命解决土地问题的目标，是消灭封建的土地制度，实现“耕者有其田”。这里要注意新民主主义革命的主要内容与中国革命的中心问题的区别，中心问题是领导权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抗日战争时期，中国共产党在敌后抗日根据地实行的土地政策是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没收地主土地分配给农民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保持原有的土地状态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没收一切土地平均分配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减租减息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官僚资本是中国资本主义经济的主体。没收官僚资本，具有民主革命和社会主义革命两重性质，其具有社会主义革命的性质是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从反对外国帝国主义的谢府的意义上看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从反对中国的大资产阶级的意义上看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从反对中国的买办资产阶级的意义上看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从反对三座大山的经济基础的意义上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eastAsia="zh-CN"/>
              </w:rPr>
              <w:t>没收官僚资本，具有两重性质:从反对外国帝国主义的附庸一中国的买办资产阶级—一的意义上看，它具有民主革命的性质;从反对中国的大资产阶级的意义上看，它又具有社会主义革命的性质。B正确，A、C、</w:t>
            </w:r>
            <w:r>
              <w:rPr>
                <w:rFonts w:hint="eastAsia"/>
                <w:lang w:val="en-US" w:eastAsia="zh-CN"/>
              </w:rPr>
              <w:t>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文化是国族的血脉，是人民的精神家园，也是政党的精神旗制。中国共产党是一个具有高度文化自觉和文化自信的马克思主义政党。在新民主主义革命时期，党就提出了建设新文化的奋斗化自觉和文化自信的马克息主义政党在新民主主义革向时协，人民大众的反帝反封建的文化，目标毛泽东明城提由，新民主主义文化就悬无产阶级领导的人即民族的科学的大众的文化，北中大众的文化也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民主的文化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主张实事求是，客现真理及理论和实践的一致性的文化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主张中华民族的尊严和独立的文化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反对封建思想和迷信思想的文化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新民主主义文化是民族的，就其内容说是反对帝国主义压迫，主张中华民族的尊严和独立的;就其形式说是具有鲜明的民族风格、民族形式和民族特色的，要有中国作风和中国气派，新民主主义文化是科学的，反对一切封建思想和迷信思想，主张实事求是客观真理及理论和实践的一致性。对于封建时代创造的文化，应别除其封建粕，吸收其民主性精华。同时要尊重中国的历史，反对民族虚无主义，以历史唯物主义的态度对待古今中外文化，发展民族新文化，提高民族自信心。新民主主义文化是人民大众的文化也就是民主的文化。文化工作者要用革命文化教育和武装人民大众，使它成为人民大众的有力思想武器;同时又要以人民群众的实践作为创作的源泉，坚持为人民大众服务的方向。A正确。C是民族的文化的内容，B、D是科学的文化的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中国革台走农村包围城市，武装夺取政权的道路，根本在于处理好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土地革命、武装斗争，农村革命根据地建设者之间的关系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统一战线、 武装斗争、党的建设三者之间的关系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工人阶级、农民阶级、民族资产阶级三者之间的关系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进步势力、中间势力、项固势力三者之间的关系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中国革命走农村包围城市、武装夺取政权的道路，根本在于处理好土地革命、武装斗争、农村革命根据地建设三者之间的关系土地革命是民主革命的基本内容;武装斗争是中国革命的主要形式，是农村根据地建设和土地革命的强有力保证;农村革命根据地是中国革命的战略阵地，是进行武装斗争和开展土地革命的依托。在党的领导下，实现了土地革命、武装斗争、农村革命根据地建设者的密切结合和有机统一。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毛泽东系统阐述中国革命三大法宝的文章是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《&lt;共产党人&gt;发刊词》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《中国革命和中国共产党》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《新民主主义论》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《论联合政府》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半殖民地半封建社会的社会性质，决定了近代中国不可能是一个独立的民主国家，外部没有民族独立，有受帝国主义压迫；内部没有起码的资产阶级民主，反动统治阶级凭借强大的反革命武装对人民实行独裁恐怖统治。这种社会性质决定了中国革命的主要斗争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争取民主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农民运动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武装斗争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工人运动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rFonts w:hint="eastAsia"/>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毛泽东提出“须知政权是由枪杆子中取得的”著名论断的会议是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中共四大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八七会议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古田会议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遵义会议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98"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中国革命的特点和优点是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由中国共产党领导的人民战争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目标是争取民族独立、人民解放，最终实现国家的繁荣富强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以反帝反封建作为两大革命任务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以武装的革命反对武装的反革命38.建设新型人民军队的根本原则是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武装斗争是中国革命的特点和优点之一。D正确。与资本主义国家不同，在半殖民地半封建的旧中国，帝国主义和封建主义总是凭借着反革命暴力对革命人民实行残暴的镇压。无产阶级和广大人民群众无议会可以利用，无组织工人举行工的合法权利。革命人民只有武装起来，以武装的革命反对武装的反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建设新型人民军队的根本原则是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把政治工作放在一切工作的首位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坚持中国共产党对军队的绝对领导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“坚持全心全意为人民服务</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坚持以马克思主义为指导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人民军队的宗旨是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把政治工作放在一 切工作的首位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坚持中国共产党对军队的绝对领导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全心全意为人民服务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坚持以马克思主义为指导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中国革命建立最广泛的统一战线不仅是必要的，而且是可能的，这种可能是由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中国半殖民地半封建社会的阶级状况决定的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半殖民地半封建的中国社会的交织在一起的诸多矛盾决定的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中国革命的长期性、残性及其发展的不平衡性所决定的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战争与革命的时代主题决定的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B正确，A、C是半殖民地半封建的中国必须建立最广泛的统一战线的必要性，不是可能性，D项不符合题意，半殖民地半封建的中国社会，诸多矛盾交织在一起，客观上为无产阶级及其政党利用这些矛盾建立和发展统一战线提供了可能性。近代中国社会最大的压迫是民族压迫，决定了无产阶级及其政党可以把一切爱国的、不愿受帝国主义奴投的人们团结在自己的周围。民族资产阶级深受帝国主义和封建主义的压迫，因而能够在一定时期中和一定程度上参加反帝反封建的革命斗争。当革命的锋芒主要是反对某一个帝国主义的时候，属于别的帝国主又系统的官僚资产阶级集团也可能在一定程度上和定时期参加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在同资产阶级的联塑中必须实行的方针是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既联合又斗争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一切经过统一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一切服从统一战线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团结一批评一</w:t>
            </w:r>
            <w:r>
              <w:rPr>
                <w:rFonts w:hint="eastAsia"/>
                <w:lang w:val="en-US" w:eastAsia="zh-CN"/>
              </w:rPr>
              <w:t>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无产阶级在同资产阶级建立统一战线时，必须坚持独立自主的原则，保持党在思想上、政治上和组织上的独立性，实行又联合又斗争的方针，这是坚持领导权的基本策略。A正确。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无产阶级及其政党在统一战线中必须坚持的原则是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一切经过统一战线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一切服从统一战线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坚决斗争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独立自主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主张“一切经过统一战线”“一切服从统一战线”，是王明在抗日战争时期转入右倾投降主义时的错误主张，A、B错误。C是“左”的主张(应该是又联合又斗争)，也不选。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中国新民主主义革命时期的统一战线包含着两个联盟、其中作为统一战线的基础的联盟是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工人阶级同城市小资产阶级的联盟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工人阶级同农民阶级，广大知识分子及其他劳动者的联盟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工人阶级同农民阶级、小资产阶级和民族资产阶级的联塑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工人阶级同可以合作的非劳动人民的联盟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中国新民主主义革命时期统一战线包括两个联盟，B是统一战线的基础，也是基本的、主要的联盟。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w:t>
            </w:r>
            <w:r>
              <w:rPr>
                <w:rFonts w:hint="eastAsia"/>
                <w:lang w:val="en-US" w:eastAsia="zh-CN"/>
              </w:rPr>
              <w:t>泽</w:t>
            </w:r>
            <w:r>
              <w:rPr>
                <w:rFonts w:hint="eastAsia"/>
              </w:rPr>
              <w:t>东思想关于党的建设理论中，始终放在党的建设的首位的是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加强党的思想建设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加强党的组织建设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加强党员的党性修养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保持党的优良作风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毛泽东在《&lt;共产党人&gt;发刊词》中说，“这件伟大的工程也正在进行之中“，这里所说的“伟大的程”是指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走农村包围城市的道路，夺取全国胜利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建立并巩固抗日民族统一战线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建设全国范围的广大群众性的马克思主义政党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建立新民主主义的新国家，新社会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毛泽东在《《共产党人)发刊词》中，第一次明确提出中国共产党自身建设的目标即把党建设成为全国范围的、广大群众性的思想上政治上组织上完全巩固的马克思主义政党。毛泽东把建设这样的党称之为“伟大的工程”。C是正确答案。A所述是中国革命新道路的含义，它是1928年10月到1930年1月毛泽东在一系列著作中提出的;B、D两项所述与题干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中国共产党要领导革命取得胜利，必须不断加强党的思想建设、组织建设和作风建设。就思想建设面言，中国共产党内思想上的主要矛盾是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无产阶级思想和非无产阶级思想之间的矛盾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无产阶级思想和资产阶级思想的矛盾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无产阶圾思想和封建思想的矛盾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无产阶级思想和剥削阶级思想的矛盾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A正确。半殖民地半封建的中国社会是一个农民为主体的国度，无产阶级人数很少，农民和其他小资产阶级占人口的大多数，民和小资产阶级出身的觉员占多数。加之长期处于农村游击战争的环境，各种非无产阶级思想，特别是小资产阶级思想必然反映到党内来，党内无产阶级思想和非无产阶级思想之间的矛盾成为党内思想上的主要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lang w:eastAsia="zh-CN"/>
              </w:rPr>
            </w:pPr>
            <w:r>
              <w:rPr>
                <w:rFonts w:hint="eastAsia"/>
              </w:rPr>
              <w:t>毛泽东思想和中国特色社会主义理论体系_新民主主义革命理论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建国初期，我国社会主义国营经济建立的最主要的途径和手段是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lang w:val="en-US" w:eastAsia="zh-CN"/>
              </w:rPr>
            </w:pPr>
            <w:r>
              <w:rPr>
                <w:rFonts w:hint="eastAsia"/>
                <w:lang w:val="en-US" w:eastAsia="zh-CN"/>
              </w:rPr>
              <w:t>没收帝国主义在华企业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rFonts w:hint="eastAsia"/>
                <w:lang w:val="en-US" w:eastAsia="zh-CN"/>
              </w:rPr>
            </w:pPr>
            <w:r>
              <w:rPr>
                <w:rFonts w:hint="eastAsia"/>
                <w:lang w:val="en-US" w:eastAsia="zh-CN"/>
              </w:rPr>
              <w:t>没收官僚资本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lang w:val="en-US" w:eastAsia="zh-CN"/>
              </w:rPr>
            </w:pPr>
            <w:r>
              <w:rPr>
                <w:rFonts w:hint="eastAsia"/>
                <w:lang w:val="en-US" w:eastAsia="zh-CN"/>
              </w:rPr>
              <w:t>没收民族资本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lang w:val="en-US" w:eastAsia="zh-CN"/>
              </w:rPr>
            </w:pPr>
            <w:r>
              <w:rPr>
                <w:rFonts w:hint="eastAsia"/>
                <w:lang w:val="en-US" w:eastAsia="zh-CN"/>
              </w:rPr>
              <w:t>没收地主阶级的土地和财产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官僚资本是中国资本主义经济的主体。没收官僚资本归人民的国家所有，是《共同纲领》规定的一项历史任务。到1950年年初，人民政府共接管官僚资本的工矿企业280余家，金融企业2400余家，这些企业成为新中国成立初期国营经济的主要组成部分。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eastAsiaTheme="minorEastAsia"/>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新民主主义社会在经济上实行国营经济、合作社经济，个体经济、私人资本主义经济和国家资本主义经济五种经济成分并存的经济制度、五种经济成分中，在国民经济中居于领导地位的是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lang w:val="en-US" w:eastAsia="zh-CN"/>
              </w:rPr>
              <w:t>国营</w:t>
            </w:r>
            <w:r>
              <w:rPr>
                <w:rFonts w:hint="eastAsia"/>
              </w:rPr>
              <w:t>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私人资本主义经济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eastAsia="zh-CN"/>
              </w:rPr>
              <w:t>A正确。农业和手工业的个体经济在新民主主义社会的五种经济成分中占绝对优势地位，但不居于领导地位，B错误，C、D两项也是错误选项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建国初期，随</w:t>
            </w:r>
            <w:r>
              <w:rPr>
                <w:rFonts w:hint="eastAsia"/>
                <w:lang w:val="en-US" w:eastAsia="zh-CN"/>
              </w:rPr>
              <w:t>着</w:t>
            </w:r>
            <w:r>
              <w:rPr>
                <w:rFonts w:hint="eastAsia"/>
              </w:rPr>
              <w:t>全国土地改革的基本完成，国内的主要矛盾是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人民大众问帝国主义、封建主义和国民党反动派残余势力之间的矛盾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工人阶级和资产阶级的矛盾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生产力与生产关系的矛盾和经济基础与上层建筑的矛盾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人民日益增长的物质文化需要同落后的社会生产之间的矛盾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eastAsia="zh-CN"/>
              </w:rPr>
              <w:t>B正确。A是新中国成立至全国土地改革基本完成期间国内的主要矛盾;C是社会基本矛盾:D是社会主义改造完成后中国社会的主要矛盾。A、C、D错误。注意:题干的意思是说土改基本完成(1952年年底)之后国内的主要矛盾，不是土改完成之前的主要</w:t>
            </w:r>
            <w:r>
              <w:rPr>
                <w:rFonts w:hint="eastAsia"/>
                <w:lang w:val="en-US" w:eastAsia="zh-CN"/>
              </w:rPr>
              <w:t>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在新民主主义社会的民族资产阶级仍然是个具有两面性的阶级。这种两面性是指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既有剥削工人取得利润的一面，又有拥护宪法、愿意接受社会主义改造的一面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既有剥削者与被削者的阶级利益相互对立的对抗性的一面，又有相互合作、具有相同利益的非对抗性的一面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既有走资本主义道路的一面，又有走社会主义道路的一面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作为一个剥削阶级是被消灭的对象，作为可以接受共产党和工人阶级领导的社会力量，又是团结和改造的对象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B是指民族资产阶级与工人阶级的矛盾的两重性;D是就工人阶级和社会主义革命的角度来说，都不是分析民族资产阶级的两面性的。C是明是错误项。A正确。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党在过渡时期总路线的主要内容被概括为“一化三改“，也曾被比喻为鸟的“主体”和“两翼”。“主体”是指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对个体农业的社会主义改造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对手工业的社会主义改造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对资本主义工商业的社会主义改造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党在过渡时期总路线的主要内容被概括为“一化三改”，也曾被比喻为鸟的“主体和“两翼”。“主体”是指社会主义工业化，对个体农业、手工业和对资本主义工商业的社会主义改造是“两翼”。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在农业合作化进程中，具有半社会主义性质的组织形式是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临时互助组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常年互助组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初级合作社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高级合作社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党在过渡时期总路线的主要内容被概括为“一化三改”，也曾被比喻为鸟的“主体和“两翼”。“主体”是指社会主义工业化，对个体农业、手工业和对资本主义工商业的社会主义改造是“两翼”。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我国对个体手工业的社会主义改造，采取了类似改造个体农业的逐步过渡的方法。其中与农业社会主义改造中高级社在性质上相一致的手工业的社会主义改造的形式是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eastAsia="zh-CN"/>
              </w:rPr>
            </w:pPr>
            <w:r>
              <w:rPr>
                <w:rFonts w:hint="eastAsia"/>
              </w:rPr>
              <w:t>手工业供销合作社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手工业供销小组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手工业生产合作社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手工业互助组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农业社会主义改造中高级社属于社会主义性质。手工业的社会主义改造经历了由小到大、由低级到高级的三个步骤。第一步是办手工业供销小组，它具有社会主义萌芽性质。第二步是办手工业供销合作社，具有半社会主义性质。第三步是建立手工业生产合作社，是社会主义性质的集体经济组织。C正确，A、B不符合题意，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我国实现对资本主义工商业社会主义改造采取的方针是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定息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“四马分肥”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公私合营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和平赎买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定息、“四马分肥”是和平买方针的具体体现，公私合营是对资本主义工商业社会主义改造的方式，正确答案是D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我国在对资本主义工商业进行社会主义改造的过程中，在实行个别企业的公私合营中，企业利润分配上采取的政策是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“定股定息”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“四马分肥”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“和平赎买”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“公私兼顾”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实行个别企业的公私合营，国家向私营企业投资入股，企业的生产资料由国家和资本家共同所有:企业利润的分配仍为“四马分肥”B正确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我国对资本主义工商业的社会主义改造，采取了从低级到高级的国家资本主义的过渡形式。其中第二步主要实行个别企业的公私合营，这些企业的性质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仍然是资本主义性质的企业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是具有了社会主义因素的企业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是半社会主义性质的企业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是社会主义国营性质的企业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第二步实行个别企业的公私合营，企业的生产资料由国家和资本家共同所有，企业利润的分配仍为“四马分肥”;国家派干部(公方代表)进入企业内部，根据国家建设需要，同工人、资本家(私方代表)共同管理和改道企业，公方代表居领导地位。资本家的剥削进一步受到限制。企业的经营管理以发展生产、满足人民需要和完成国家计划为目标因面已经属于半社会主义性质的企业，C正确。第一步实行初级形式的国家资本主义资方红利根据“四马分肥”政策，大体占1/4资本主义的剥削受到限制，工人在企业中的地位也发生了变化，这就使企业具有了社会主义的因素。第三步实行全行业公私合营企业的生产关系发生了根本的变化，基本上成为社会主义国营性质的企业。A、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成为党探索中国社会主义建设道路良好开端的文章，是毛泽东发表的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《论人民民主专政》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《论十大关系》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《纪念孙中山先生》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《关于正确处理人民内部矛盾的问题》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1956年4月和5月，毛泽东在《论十大关系》的报告中，初步总结了我国社会主义建设的经验，明确提出了以苏为鉴，独立自主地探索适合中国情况的社会主义建设道路。他说:“特别值得注意的是，最近苏联方面暴露了他们在建设社会主义过程中的一些缺点和错误，他们走过的弯路，你还想走?过去我们就是鉴于他们的经验教训，少走了一些弯路</w:t>
            </w:r>
            <w:r>
              <w:rPr>
                <w:rFonts w:ascii="宋体" w:hAnsi="宋体" w:eastAsia="宋体" w:cs="宋体"/>
                <w:kern w:val="0"/>
                <w:sz w:val="24"/>
                <w:szCs w:val="24"/>
                <w:lang w:val="en-US" w:eastAsia="zh-CN" w:bidi="ar"/>
              </w:rPr>
              <w:t>现在当然更要引以为戒。这就明确了建设社会主义必须根据本国情况走自己的道路这一根本思想。《论千大关系》标志着党探索中国社会主义建设道路的良好开端。B正确。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lang w:eastAsia="zh-CN"/>
              </w:rPr>
              <w:t>《</w:t>
            </w:r>
            <w:r>
              <w:rPr>
                <w:rFonts w:hint="eastAsia"/>
              </w:rPr>
              <w:t>论十大关系》是以毛泽东为主要代表的中国共产党人开始探索中国自己的社会主义建设道路的标志。毛泽东在《论十大关系》中提出的中国社会主义建设的基本方针是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不要四面出击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积极引导，稳步前进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调动国内外一切积极因素为社会主义事业服务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实现工业、农业、国防和科学技术的现代化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《论千大关系》的定了一个</w:t>
            </w:r>
          </w:p>
          <w:p>
            <w:pPr>
              <w:spacing w:after="0" w:line="240" w:lineRule="auto"/>
              <w:rPr>
                <w:rFonts w:hint="eastAsia"/>
                <w:lang w:eastAsia="zh-CN"/>
              </w:rPr>
            </w:pPr>
            <w:r>
              <w:rPr>
                <w:rFonts w:hint="eastAsia"/>
                <w:lang w:eastAsia="zh-CN"/>
              </w:rPr>
              <w:t>方针，就是“努力把党内党外内外的一切积的因素，直接的，接的积形因素今调动起来“，为社会主又立服务，调一第极因为杜会主义事业多，关手校会主义建顶的一个极为面要的那方钟，对于最大限度地困结全国各人民，继没主义现代化国家，具有长远的指导意义。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20世纪560年代至60年代初，在对中国社会主义建设道路的初步探索中，提出“两参一改三结合”的领导人是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毛泽东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周恩来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刘少奇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陈云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毛泽东在19057年2月所作的《关于正确处理人民内部矛盾的问题》的根告中，系统论述了社会主义社会子盾的理论。毛泽东强调，社会主义国家政治生活的主题是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正确区分和处理两类不同性质矛盾的问题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正确处理人民内部矛盾的问题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正确处理敌我矛盾的问题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正确认识和处理阶级斗争的问题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在《关于正确处理人民内部不的题》的报告中，毛泽东强两，关正确潭人民内部矛盾的问题是社会主义国家政治生活的主题。这一论断的根本着点，在于调一切积极因素，团结一切可以团结的力量，把全党的注意力转到社会主义建上来，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在1957年2月所作的《关于正确处理人民内部矛盾的问题》的报告中，系统论述了社会主义社会矛盾的理论。毛泽东指出，“在社会主义社会中，基本的矛盾仍然是生产关系和生产力之间的矛盾，上层建筑和经济基础之间的矛盾。”社会主义社会的基本矛盾同旧社会的基本矛盾具有根本不同的性质和情况”。这里所说的“不同的”“情况”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6"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社会主义社会的矛盾反映在政治上可以划分为敌我矛盾和人民内部矛盾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社会主义社会基本矛盾运动是“又相适应又相矛盾”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社会主义社会基本矛盾运动相适应的一面是非基本方面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5"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社会主义社会基本矛盾运动相矛盾的一面是基本方面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毛泽东指出，“在社会主义社会中，基本的矛盾仍然是生产关系和生产力之间的不盾，上层建筑和经济基础之间的矛盾，“社会主义社会的基本矛盾同阳社公的基本矛活“具有根本不同的性质和情况”。社会主义社会的基本矛盾是在生产关系和生产力基本适应，上层建筑和经济基础基本适应条件下的矛盾，是在人民根本利益一致基础上的子活是非对抗性的矛盾。社会主义社会基本矛运动具有“又相活应又相矛盾”的特点，一方面社会主义生产关系已经建立起来，它是和生产力的发展相适应的;另一方面它又还很不完善，这些不完善的方面和生产力的发展又是相矛盾的，除了生产关系和生产力发展之间这种又相适应又相矛盾的情况以外，还有上层建筑和经济基础之间又相适应又相矛盾的情况。其中，相适应的一面是基本方面相矛盾的一面是非基本方面。B正确，A、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rPr>
              <w:t>毛泽东思想和中国特色社会主义理论体系_社会主义建设道路初步探索的理论成果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20世纪50年代中期，毛泽东明确提出要走一条有别于苏联的中国工业化道路。走中国工业化道路主要是强调要正确处理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信息化和工业化的关系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工业化和农业现代化的关系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农业现代化和城镇化的关系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重工业和轻工业、农业的关系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走中国工业化道路，是党探索我国社会主义建设道路的一个重要思想，强调正确处理重工业和轻工业、农业的关系，符合中国人口多、工业基础薄弱的实际，对于加快我国经济建设具有重要意义。D正确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走中国工业化道路的思想是党在社会主义建设道路初步探索中取得的理论成果之一。毛泽东在论十大关系》中论述的第一大关系，即重工业、轻工业和农业的关系。在《关于正确处理人民内部矛盾的问题》一文中，毛泽东又明确提出要走一条中国工业化道路。毛泽东所说的中国工业化道路，是有别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美国的工业化道路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欧洲和日本的工业化道路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苏联的工业化道路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旧中国的工业化道路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毛泽东在《论十大关系》中论述的第大关系，即重工业、轻工业和农业的关系。在《关于正确处理人民内部矛盾的问题》一文中，毛泽东明确提出要走一条有别于苏联的中国工业化道路。C正确，A、B、D错误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20世纪50年代末60年代初，党在探索社会主义建设道路过程中，提出了一些重要思想理论观点。在经济体制和运行机制改革方面，毛泽东提出实行“两参一改三结合”。“两参一改三结合的“一改”是指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改革计划经济体制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改革不合理的规章制度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改革工资分配制度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改革厂长经理负责制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毛泽东主张企业要建立合理的规章制度和严格的责任制，要实行民主管理，实行干部参加劳动，工人参加管理，改革不合理的规章制度，工人群众、领导干部和技术人员三结合，即“两参一改三结合”。B正确。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毛泽东思想和中国特色社会主义理论体系_社会主义建设道路初步探索的理论成果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邓小平理论形成的现实依据是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和平与发展成为时代主题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我国改革开放和现代化建设的实践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我国社会主义胜利和挫折的历史经验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其他社会主义国家兴衰成败的历史经验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我国改革开放和现代化建设的实践是邓小平理论形成的现实依据。我国改革开放和社会主义现代化建设的崭新实践，是人民群众生机勃勃的伟大创造，是理论发展的源泉。邓小平始终站在时代潮流的前面，热情地支持、鼓励、保护、引导群众的这种创造。他领导全党从总结群众成功实践的经验中也从总结工作的某些失误的教训中，把经验上升为理论，揭示了我国社会主义现代化建设的规律，从而创立了邓小平理论。B正确A、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邓小平理论是逐步形成和发展起来的。邓小平理论主题的形成是在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党的十一届三中全会上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党的十二大上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党的十三大上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1992年的南方谈话中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邓小平理论是逐步形成和发展起来的。1982年在党的十二大上，邓小平理论的主题形成。B正确，A、C、D错误。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邓小平理论是逐步形成和发展起来的。邓小平理论逐步走向成熟是在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eastAsiaTheme="minorEastAsia"/>
                <w:lang w:val="en-US" w:eastAsia="zh-CN"/>
              </w:rPr>
            </w:pPr>
            <w:r>
              <w:rPr>
                <w:rFonts w:hint="eastAsia"/>
              </w:rPr>
              <w:t>党的十一届三中全会上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lang w:val="en-US" w:eastAsia="zh-CN"/>
              </w:rPr>
            </w:pPr>
            <w:r>
              <w:rPr>
                <w:rFonts w:hint="eastAsia"/>
              </w:rPr>
              <w:t>党的十二大上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eastAsiaTheme="minorEastAsia"/>
                <w:lang w:val="en-US" w:eastAsia="zh-CN"/>
              </w:rPr>
            </w:pPr>
            <w:r>
              <w:rPr>
                <w:rFonts w:hint="eastAsia"/>
              </w:rPr>
              <w:t>党的十三大上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eastAsiaTheme="minorEastAsia"/>
                <w:lang w:val="en-US" w:eastAsia="zh-CN"/>
              </w:rPr>
            </w:pPr>
            <w:r>
              <w:rPr>
                <w:rFonts w:hint="eastAsia"/>
              </w:rPr>
              <w:t>1992年的南方谈话中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vAlign w:val="top"/>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vAlign w:val="top"/>
          </w:tcPr>
          <w:p>
            <w:pPr>
              <w:spacing w:after="0" w:line="240" w:lineRule="auto"/>
              <w:rPr>
                <w:lang w:val="en-US" w:eastAsia="zh-CN"/>
              </w:rPr>
            </w:pPr>
            <w:r>
              <w:rPr>
                <w:rFonts w:hint="eastAsia"/>
                <w:lang w:val="en-US" w:eastAsia="zh-CN"/>
              </w:rPr>
              <w:t>1992年邓小平南方谈话，深刻地总结了十多年改革开放的经验教训，在一系列重大的理论和实践问题上，提出了一系列重要论断。南方谈话是邓小平理论的集大成之作，从理论上深刻地回答了当时困扰和束缚人们思想的一系列重大问题，推动改革开放和社会主义现代化建设进入新阶段，邓小平理论也逐步走向成熟。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正式提出“邓小平理论”这一概念，深刻阐述了邓小平理论的历史地位和指导意义进一步论述了邓小平对这一理论的创立作出的独创性贡献，并郑重地把“邓小平理论”同马克思列宁主义、毛泽东思想一起，确立为党的指导思想并写人党章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党的十三大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党的十四大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党的十五大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党的十六大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9"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1992年邓小平南方谈话，深刻地总结了十多年改革开放的经验教训，在一系列重大的理论和实践问题上，提出了一系列重要论断。南方谈话是邓小平理论的集大成之作，从理论上深刻地回答了当时困扰和束缚人们思想的一系列重大问题，推动改革开放和社会主义现代化建设进入新阶段，邓小平理论也逐步走向成熟。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邓小平在领导改革开放和现代化建设这一新的革命过程中，不断提出和反复思考的首要的基本的理论问题是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什么是社会主义，怎样建设社会主义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建设什么样的党，怎样建设党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实现什么样的发展、怎样发展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实现什么样的现代化、怎样实现现代化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什么是社会主义、怎样建设社会主义，是邓小平在领导改革开放和现代化建设这新的革命过程中，不断提出和反复思考的首要的基本的理论问题。A正确，B、C、D错误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jc w:val="left"/>
              <w:rPr>
                <w:rFonts w:hint="eastAsia"/>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什么是社会主义、怎样建设社会主义，是邓小平在领导改革开放和现代化建设这一新的革命过程中，不断提出和反复思考的首要的基本的理论问题。搞清楚这个问题的关键是要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正确认识社会主义的发展阶段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0"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正确认识社会主义市场经济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正确认识社会主义社会的发展动力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在坚持社会主义基本制度的基础上进一步认清社会主义的本质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什么是社会主义、怎样建设社会主义是邓小平在领导改革开放和现代化建设这新的革命过程中，不断提出和反复思考的首要的基本的理论问题。搞清楚这个问题的关键是要在坚持社会主义基本制度的基础上进步认清社会主义的本质。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tabs>
          <w:tab w:val="left" w:pos="1084"/>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邓小平理论的活的灵魂，邓小平理论的精髓是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解放生产力，发展生产力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解放思想、实事求是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坚持四项基本原则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坚持改革开放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解放思想、实事求是的思想路线，有力地推动和保证了改革并放的进行，体现了辩请唯物主义和历史物主义的世界观方法论，体现了革命胆略和科学精神的统一，是邓小平理论的活的灵魂，是邓小平理论的精髓。B正确，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党的十三大召开前夕，邓小平强调指出:“社会主义本身是共产主义的初级阶段，面我们中国又处在社会主义的初级阶段，就是不发达的阶段，一切都要从这个实际出发，根据这个实际来制订规划。”这一论述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第一次提出了社会主义初级阶段概念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第一次系统阐述了社会主义初级阶段理论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lang w:val="en-US" w:eastAsia="zh-CN"/>
              </w:rPr>
            </w:pPr>
            <w:r>
              <w:rPr>
                <w:rFonts w:hint="eastAsia"/>
              </w:rPr>
              <w:t>第一次把社会主义初级阶段作为事关全局的基本国情加以把据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第一次对社会主义发展阶段进行了划分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十三大前夕，邓小平指出:”我们竞的十三大要阐述中国社会主义是处在一个什么段，就是处在初级阶段，是初级阶段的社会主义。社会主义本身是共产主义的初级阶段，而我们中国又处在社会主义的初级阶段就是不发达的阶段。一切都要从这个实际出发，根据这个实际来制订规划。”这个论述，第次把社会主义初级阶段作为事关全局的基本国情加以把握，明确了这一问题是党制定路线、方针、政策的出发点和根本依据。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社会主义初级阶段是指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任何国家进入社会主义都会经历的起始阶段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资本主义向社会主义的过渡阶段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我国在生产力落后、商品经济不发达条件下建设社会主义必然要经历的特定历史阶段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新民主主义向社会主义过渡的阶段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社会主义初级阶段不是泛指，而是特指我国在生产力落后、商品经济不发达条件下建设社会主义必然要经历的特定阶段，即从我国进入社会主义到基本实现社会主义现代化的整个历史阶段。C正确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我国进入社会主义初级阶段的起点是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中华人民共和国的成立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国民经济恢复任务的完成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社会主义改造的完成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中共十三大的召开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社会主义初级阶段，就是指我国在生产力落后、商品经济不发达条件下建设社会主义必然要经历的特定阶段，即从我国进入社会主义到基本实现社会主义现代化的整个历史阶段。C正确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社会主义初级阶段与新民主主义社会因为都存在多种经济成分而有某些相似之处，但却在社会性质上存在着明显的区别。从经济基础方面看，它们之间的根本区别在于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社会主义国营经济是否掌握了主要经济命脉，居于领导地位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非公有制经济是否成为社会主义经济的必要补充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国有经济是否起主导作用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社会主义公有制经济是否成为社会经济的主体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这是一道需要知识储备的题目。社会主义初级阶段与新民主主义社会，从经济基础方面看，根本区别在于:社会主义公有制经济是否成为社会经济的主体，D正确，A、C在新民主主义社会已经存在，B表述不正确，也不是根本区别，A、B、C不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09"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党的基本路线高度概括了党在社会主义初级阶段的奋斗目标、基本途径和根本保证、领导力量和依靠力量以及实现这一目标的基本方针。“一个中心，两个基本点”是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基本途径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奋斗目标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依靠力量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基本方针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“一个中心，两个基本点”，这是基本路线最主要的内容，是实现社会主义现代化奋斗目标的基本途径。A正确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党的基本路线在改革开放实践中不断充实和完善，把“和谐”与“富强、民主、文明”一起写入了基本路线的会议是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党的十四大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党的十五大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党的十六大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党的十七大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党的十七大把“和谐”与“富强、民主文明”一起写入了基本路线。党的十九大提出“为把我国建设成为富强民主文明和谐美丽的社会主义现代化强国而奋斗”，不仅将美丽”纳入了基本路线，而且将“现代化国家”提升为“现代化强国”，扩展了党的基本路线的内涵，提升了社会主义初级阶段的奋斗目标。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社会主义的根本任务是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实现共同富裕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维护社会公平正义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促进社会和谐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生产力是社会发展的最根本的决定性因素。邓小平强调，社会主义的根本任务是发展生产力。社会主义革命是为了解放生产力，发展生产力。D正确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邓小平明确指出:“改革是中国的第二次革命。”所谓第二次革命，是与中国共产觉领导的第次革命相对面言的。社会主义改革的性质是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社会主义基本制度的改革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社会主义经济运行方式的改变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社会主义原有体制的修补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社会主义制度的自我完善和发展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改革作为一次新的革命，不是也不允许否定和抛弃我们建立起来的社会主义基本制度，它是社会主义制度的自我完善和发展D正确。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9"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社会主义社会发展的直接动力是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lang w:val="en-US" w:eastAsia="zh-CN"/>
              </w:rPr>
              <w:t>阶级斗争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科技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解放生产力、发展生产力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改革是社会主义社会发展的直接动力;阶级斗争是阶级社会发展的直接动力;科技是第一生产力，科技革命是社会发展的重要动力;社会主义革命是为了解放生产力，发展生产力。C正确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邓小平明确指出:“对外开放具有重要意义，任何一个国家要发展，孤立起来，闭关自守是不可能的，不加强国际交往，不引进发达国家的先进经验，先进科学技术和资金，是不可能的。”对外开放成为我国的一项基本国策的时间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1978年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1982年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1984年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8"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1987年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邓小平明确指出:“对外开放具有重要意义，任何一个国家要发展，孤立起来，闭关自守是不可能的，不加强国际交往，不引进发达国家的先进经验、先进科学技术和资金，是不可能的。”1984年，对外开放成为我国的项基本国策。对外开放之所以重要，是因为历史经验一再告诉我们，关起门来搞建设是不行的，把自己孤立于世界之外是不利的。C正确，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jc w:val="left"/>
              <w:rPr>
                <w:rFonts w:hint="eastAsia"/>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社会主义市场经济的特色所在、优势所在是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公有制为主体、多种所有制经济共同发展的所有制结构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按劳分配为主体，多种分配方式并存的分配制度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坚持社会主义制度与市场经济的结合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以实现最广大劳动人民利益为出发点和归宿的宏观调控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坚持社会主义制度与市场经济的结合，是社会主义市场经济的特色所在、优势所在。C正确。A、B、D是社会主义市场经济体制的基本特征，都不符合题意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1992年党的十四大之所以能够明确地把建立社会主义市场经济体制作为我国经济体制改革目标是因为在社会主义可以实行市场经济的理论上有了重大突破。这个重大突破就是认识到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市场经济是有国家宏观调控的经济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市场经济是法治经济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市场经济与计划经济是可以结合的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市场经济本身不具有制度属性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这是一道需要知识储备的题目。市场经济作为资源配置的一种方式，本身不具有制度属性，可以和不同的社会制度结合，但它和不同社会制度结合具有不同的性质。D正确。A、B内容正确，但不符合题意。市场经济与计划经济是两种不同的经济体制，是无法结合的，C内容错误。注意:计划与计划经济、市场与市场经济是不同的概念，我们以前是计划经济，现在是市场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社会主义市场经济理论认为，计划经济与市场经济属于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不同的资源配置方式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不同的经济增长方式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不同的经济制度的范畴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不同的生产关系的范畴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这是一道需要知识储备的题目。192年邓小平在南方谈话中指出，计划经济不等于社会主义，资本主义也有计划;市场经济不等于资本主义，社会主义也有市场。计划和市场都是经济手段，不是社会主义与资本主义的本质区别，而是两种不同的资源配置方式和经济调节机制，资本主义可以用，社会主义也可以用。党的十五大和十六大都对市场经济的作用进行了论述。可排除C、D两项A是唯一正确选项。B项“不同的经济增长方式”，专门指粗放型增长与集约型增长，与题干不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“和平统一、一国两制”构想的提出，最早是针对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台湾问题提出来的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香港问题提出来的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澳门问题提出来的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lang w:val="en-US" w:eastAsia="zh-CN"/>
              </w:rPr>
              <w:t>香港和澳门问题提出来的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“和平统一、一国两制”的构想最早是针对台湾问题提出来的，首先运用于解决香港和澳门问题。A正确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台湾问题性质不同于香港问题和澳门问题。台湾问题的实质是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中国与美国的关系问题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中国的内政问题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历史上殖民主义侵略遗留下来的问题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中国与日本的关系问题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这是一道需要知识储备的题目。台湾问题是中国国内战争遗留下来的问题，属于中国的内政，不容许外国干涉。香港问题和澳门问题是历史上殖民主义侵略遗留下来的问题，是分别属于中国和英国之间、中国和葡萄牙之间的问题。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“和平统一、一国两制”的核心是坚持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一个中国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两制并存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高度自治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和平统</w:t>
            </w:r>
            <w:r>
              <w:rPr>
                <w:rFonts w:hint="eastAsia"/>
                <w:lang w:val="en-US" w:eastAsia="zh-CN"/>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A正确，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中国特色社会主义理论体系的开篇之作是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毛泽东思想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邓小平理论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邓小平作为中国特色社会主义理论的创立者，紧紧抓住“什么是社会主义、怎样建设社会主义”这个基本问题，响亮提出“走自己的道路，建设有中国特色的社会主义”的伟大号召，从此中国特色社会主义成为我们觉全部理论和实践一以贯之的主题。邓小平理论是中国特色社会主义理论体系的开篇之作。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毛泽东思想和中国特色社会主义理论体系_邓小平理论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贯彻“三个代表”重要思想，关键在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坚持与时俱进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保持党的先进性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坚持执政为民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增强党的阶级性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eastAsia="zh-CN"/>
              </w:rPr>
              <w:t>贯彻“三个代表”重要思想，关键在坚持与时俱进，核心在保持党的先进性，本质在坚持执政为民。A正确，B、C、D都不符合题意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党的十六大将“三个代表”重要思想与马克思列宁主义、毛泽东思想和邓小平理论一道确立为党必须长期坚持的指导思想，并写入党章。贯彻“三个代表”重要思想，核心在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坚持与时俱进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坚持执政为民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保持觉的先进性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增强党的阶级性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贯彻“三个代表”重要思想，关键在坚持与时俱进，核心在保持党的先进性，本质在坚持执政为民。C正确，A、B、D都不符合题意。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“三个代表”重要思想创造性地回答了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什么是社会主义、怎样建设社会主义的问题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建设什么样的党，怎样建设党的问题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实现什么样的发展、怎样发展的问题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实现什么样的现代化、怎样实现现代化的问题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eastAsia="zh-CN"/>
              </w:rPr>
              <w:t>“三个代表”重要思想在邓小平理论的基础上，进一步回答了什么是社会主义、怎样建设社会主义的问题，创造性地回答了建设什么样的党、怎样建设党的问题。B正确，A、C、D都不符合题意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我们党站在时代前列，保持先进性的根本体现和根本要求是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始终代表中国先进生产力的发展要求，大力促进先进生产力的发展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始终代表中国先进文化的前进方向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始终代表中国最广大人民的根本利益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始终代表全世界最广大人民的根本利益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始终代表中国先进生产力的发展要求，大力促进先进生产力的发展，是我们党站在时代前列，保持先进性的根本体现和根本要求。A正确，B、C、D不符合题意。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党执政兴国的第一要务是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创新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ascii="宋体" w:hAnsi="宋体" w:eastAsia="宋体" w:cs="宋体"/>
                <w:kern w:val="0"/>
                <w:sz w:val="24"/>
                <w:szCs w:val="24"/>
                <w:lang w:val="en-US" w:eastAsia="zh-CN" w:bidi="ar"/>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C正确，A、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把建立社会主义市场经济体制确立为我国经济体制改革目标的会议是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党的十四大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党的十五大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党的十六大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党的十七大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ascii="宋体" w:hAnsi="宋体" w:eastAsia="宋体" w:cs="宋体"/>
                <w:kern w:val="0"/>
                <w:sz w:val="24"/>
                <w:szCs w:val="24"/>
                <w:lang w:val="en-US" w:eastAsia="zh-CN" w:bidi="ar"/>
              </w:rPr>
              <w:t>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C正确，A、B、D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始终做到“三个代表”，是党的立党之本，执政之基、力量之源。这里的“本““基”“源”，说到底就是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增强国家的综合实力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人民群众的支持和拥护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不断解放和发展生产力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不断创新，与时俱进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ascii="宋体" w:hAnsi="宋体" w:eastAsia="宋体" w:cs="宋体"/>
                <w:kern w:val="0"/>
                <w:sz w:val="24"/>
                <w:szCs w:val="24"/>
                <w:lang w:val="en-US" w:eastAsia="zh-CN" w:bidi="ar"/>
              </w:rPr>
              <w:t>始终做到“三个代表”，是我们党的立党之本、执政之基、力量之源。这里的“本“基”“源”，说到底就是人民群众的支持和拥护。B正确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建立社会主义市场经济体制，要进一步探索公有制特别是国有制的多种有效实现形式。公有制和公有制的实现形式是两个不同层次的问题。公有制的实现形式是指资产或资本的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古有形式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分配形式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所有权归属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组织形式和经营方式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ascii="宋体" w:hAnsi="宋体" w:eastAsia="宋体" w:cs="宋体"/>
                <w:kern w:val="0"/>
                <w:sz w:val="24"/>
                <w:szCs w:val="24"/>
                <w:lang w:val="en-US" w:eastAsia="zh-CN" w:bidi="ar"/>
              </w:rPr>
              <w:t>这是一道需要知识储备的题目。公有制和公有制的实现形式是两个不同层次的问题。公有制的实现形式是指资产或资本的组织形式和经营方式，D正确，A、B、C错误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_“三个代表”重要思想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科学发展观形成的现实依据是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社会主义初级阶段基本国情和新的阶段性特征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党带领人民战胜各种风险挑战、坚持和发展中国特色社会主义的成功探索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当今世界发展大势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国外发展的经验教训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rPr>
              <w:t>社会主义初级阶段基本国情和新的阶段性特征，是科学发展观形成的现实依据党带领人民战胜各种风险挑战、坚持和发展中国特色社会主义的成功探索，是科学发展观形成的实践基础。当今世界发展大势、国外发展的经验教训，是科学发展观形成的时代背景。A正确，B、C、D都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w:t>
            </w:r>
            <w:r>
              <w:rPr>
                <w:rFonts w:hint="eastAsia"/>
                <w:lang w:val="en-US" w:eastAsia="zh-CN"/>
              </w:rPr>
              <w:t>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科学发展观的基本要求是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推动经济社会发展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以人为本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全面协调可持续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统筹兼顾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w:t>
            </w:r>
            <w:r>
              <w:rPr>
                <w:rFonts w:hint="eastAsia"/>
                <w:lang w:val="en-US" w:eastAsia="zh-CN"/>
              </w:rPr>
              <w:t>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科学发展观指出，马克思主义玫党自身建设的根本任务和永恒课题是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加强党的执政能力建设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保持和发展党的纯洁性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保持和发展党的先进性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扩大党的群众基础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w:t>
            </w:r>
            <w:r>
              <w:rPr>
                <w:rFonts w:hint="eastAsia"/>
                <w:lang w:val="en-US" w:eastAsia="zh-CN"/>
              </w:rPr>
              <w:t>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科学发展观指出，马克思主义玫党自身建设的根本任务和永恒课题是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加强党的执政能力建设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保持和发展党的纯洁性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保持和发展党的先进性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扩大党的群众基础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w:t>
            </w:r>
            <w:r>
              <w:rPr>
                <w:rFonts w:hint="eastAsia"/>
                <w:lang w:val="en-US" w:eastAsia="zh-CN"/>
              </w:rPr>
              <w:t>科学发展观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科学发展观最鲜明的精神实质是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解放思想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解放思想、实事求是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解放思想、实事求是、与时俱进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解放思想、实事求是、与时俱进、求真务实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毛泽东思想和中国特色社会主义理论体系</w:t>
            </w:r>
            <w:r>
              <w:rPr>
                <w:rFonts w:hint="eastAsia"/>
                <w:lang w:eastAsia="zh-CN"/>
              </w:rPr>
              <w:t>_</w:t>
            </w:r>
            <w:r>
              <w:rPr>
                <w:rFonts w:hint="eastAsia"/>
                <w:lang w:val="en-US" w:eastAsia="zh-CN"/>
              </w:rPr>
              <w:t>科学发展观</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党的十九大报告指出，中国特色社会主义进入新时代，我国社会主要矛盾已经转化为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人民日益增长的美好生活需要和不平衡不充分的发展之间的矛盾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人民日益增长的物质文化需要同落后的社会生产之间的矛盾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人民对于建立先进的工业国的要求同落后的农业国的现实之间的矛盾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人民对于经济文化迅速发展的需要同当前经济文化不能满足人民需要的状况之间的矛盾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改革开放以来我们党全部理论和实践的鲜明主题是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坚持和发展中国特色社会主义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以经济建设为中心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坚持四项基本原则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坚持改革开放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习近平新时代中国特色社会主义思想是党和人民实践经验和集体智慧的结品，其主要创立者是习近平。习近平新时代中国特色社会主义思想的核心要义是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协调推进“四个全面”战略布局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坚持党对一切工作的领导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统筹推进“五位一体”总体布局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坚持和发展中国特色社会主义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习近平新时代中国特色社会主义思想内涵十分丰富，其中最重要、最核心的内容就是党的十九大报告概括的“八个明确”。习近平新时代中国特色社会主义思想明确中国特色社会主义最本质的特征是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以人民为中心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坚持社会主义核心价值体系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人民当家作主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毛泽东思想和中国特色社会主义理论体系_习近平新时代中国特色社会主义思想及其历史地位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实现社会主义现代化和中华民族伟大复兴，是坚持和发展中国特色社会主义的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总依据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总布局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总任务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中华民族伟大复兴的中国梦，包含着丰富的思想内涵。其中，作为根本出发点和落脚点的是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国家富强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民族振兴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人民幸福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社会和谐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中国梦的本质是国家富强、民族振兴、人民幸福。其中，国家富强、民族振兴是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人民幸福的基础和保障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人民幸福的根本出发点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人民幸福的题中之义和必然要求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人民幸福的落脚点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中国梦的最大特点，就是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把中国和世界作为一个命运共同体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把国家、民族和个人作为一个命运共同体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把中华民族的昨天、今天和明天作为一个命运共同体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把中国梦的目标与实现途径作为一个命运共同体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中国梦的主体是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家庭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党的十九大报告明确指出，从2020年到本世纪中叶可以分两个阶段来安排。第一个阶段的奋斗目标是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实现共同富裕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基本实现社会主义现代化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全面实现社会主义现代化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实现国家治理体系和治理能力现代化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毛泽东思想和中国特色社会主义理论体系_坚持和发展中国特色社会主义的总任务</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面对全面建成小康社会决胜阶段复杂的国内外形势，面对当前经济社会发展新趋势、新机遇新矛盾、新挑战，党的十八届五中全会鲜明提出了创新、协调、绿色、开放，共享的发展理念这一发展理念所体现的发展思想的中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以人民为中心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以经济建设为中心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以提高质量效益为中心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以深化供给侧结构性改革为中心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引领发展的第一动力是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创新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面对全面建成小康社会决胜阶段复杂的国内外形势，面对当前经济社会发展新趋势、新机遇，新子盾、新挑战，觉的十八届五中全会坚持以人民为中心的发展思想，鲜明提出了创新、协调绿色、开放、共享的发展理念。协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引领发展的第一动力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持续健康发展的内在要求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国家繁菜发展的必由之路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中国特色社会主义的本质要求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党的十九大报告在阐述贯彻新发展理念、建设现代化经济体系时，摆在贯彻新发展理念、建设现代化经济体系这一重要部署第一位的是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适应、把握、引领经济新常态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推进增长动能转换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深化要素市场化配置改革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深化供给侧结构性改革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从2016年10月1日起，全国全面实施“五证合一，一照一码”登记制度改革。这是在2015年全面实施“三证合一”改革的基础上，针对百姓投资创业面临的难点问题，进一步深化改革它也是实现供给侧结构性改革任务的重要措施。作为实现供给侧结构性改革任务的重要措施五证合一，一照一码”登记制度改革有利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去产能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去库存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降成本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补短板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中国特色社会主义进入了新时代，我国经济发展也进入了新时代，基本特征就是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经济已由高速增长阶段转向高质量发展阶段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经济已由中国制造向中国创造转变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经济已由中国速度向中国质量转变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经济已由制造大国向制造强国转变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中国特色社会主义进入了新时代，我国经济发展也进入了新时代。当前和今后一个时期确定发展思路、制定经济政策、实施宏观调控的根本要求是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推动中高速发展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推动高质量发展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大力发展实体经济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激发各类市场主体活力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我国经济已由高速增长阶段转向高质量发展阶段，正处在转变发展方式、优化经济结构、转换增长动力的攻关期，跨越关口的迫切要求和我国发展的战略目标是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建设现代化经济体系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建设信息化经济体系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建设工业化经济体系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建设城乡一体化经济体系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进入改革开放新时期以来，我们党农村政策的重要基石是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以家庭承包经营为基础、统分结合的双层经营体制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坚持农村土地集体所有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放开经营权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实现承包权和经营权分置并行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这是一道需要知识储备的题目。2016年4月25日，习近平总书记在安徽风阳县小岗村主持召开农村改革座谈会并发表重要讲话。他指出，小岗村是农村改革的主要发源地。在小岗村大包干等农业生产责任制基础上形成的以家庭承包经营为基础、统分结合的双层经营体制，是我们党农村政策的重要基石。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当前和今后一个时期农业农村工作的主线是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推进农业供给侧结构性改革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保障国家粮食安全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以科技为支撑走内涵式现代农业发展道路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以家庭农场和农民合作社为抓手发展农业适度规模经营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2017年4月1日，新华通讯社受权发布:中共中央、国务院决定设立河北雄安新区。决定设立雄安新区，这是以习近平同志为核心的党中央作出的一项重大的历史性战略选择，是继深圳经济特区和上海浦东新区之后又一具有全国意义的新区，是千年大计、国家大事。党中央、国务院决定设立雄安新区，最重要的定位、最主要的目的就是打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北京非首都功能疏解集中承载地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绿色生态宜居新城区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创新驱动引领区与协调发展示范区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开放发展先行区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建设现代化经济体系，必须实施乡村振兴战略。治理有效是实施乡村振兴战略总要求的内容之一。为此，要加强农村基层基础工作，健全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基层选举、议事、公开、述职、问责相结合的乡村治理体系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自治、法治、德治相结合的乡村治理体系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依</w:t>
            </w:r>
            <w:r>
              <w:rPr>
                <w:rFonts w:hint="eastAsia"/>
              </w:rPr>
              <w:t>法自我管理、自我服务、自我教育、自我监督的乡村治理体系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基层群众自治的乡村治理体系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发展社会主义民主政治，建设社会主义政治文明，是全面建成小康社会的重要目标，是建设中国特色社会主义总体布局的重要组成部分。社会主义民主政治的本质特征是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中国共产党的领导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人民当家作主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依法治国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党的领导、人民当家作主和依法治国的统一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我国的根本政治制度是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人民代表大会制度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民族区域自治制度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共产党领导的多党合作和政治协商制度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中国共产党领导的多党合作和政治协商制度是一种社会主义的新型政党制度。这一制度的核心内容是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多党合作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长期共存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互相监督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中国共产党领导的多党合作和政治协商制度是一种社会主义的新型政党制度。这一制度的首要前提和根本保证是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多党合作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长期共存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互相监督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中国人民政治协商会议是中国人民爱国统一战线的组织，是中国共产党领导的多党合作和政治协商的重要机构，也是中国政治生活中发扬社会主义民主的重要形式。人民政协的主题是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政治协商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民主监督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参政议政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团结、民主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国家机关的重要组成部分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服从中央人民政府的统一领导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受人大委托，向人大负责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统一战线的组织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人民政协植根于中国历史文化，产生于近代以后中国人民革命的伟大斗争，发展于中国特色社会主义光辉实践，具有鲜明中国特色，是实现国家富强、民族振兴、人民幸福的重要力量。当前，人民政协在我国政治生活中继续发挥重要作用。以下对人民政协理解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国家机关的重要组成部分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服从中央人民政府的统一领导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受人大委托，向人大负责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统一战线的组织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国家结构形式是指国家整体与其组成部分之间、中央政权与地方政权之间的相互关系。以下属于我国国家结构形式制度的是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人民代表大会制度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多党合作和政治协商制度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基层群众自治制度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民族区域自治制度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民族区域自治是党解决民族问题的基本政策，也是国家的一项基本政治制度。民族区域自治的核心是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保障少数民族享有直接参与国家事务管理的权利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保障少数民族享有制定自治条例和单行条例的权利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保障少数民族当家作主，管理本民族、本地方事务的权利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实现民族平等、民族团结、各民族共同繁荣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党的宗教工作的基本方针是:全面贯彻党的宗教信仰自由的政策;依法管理宗教事务;坚持独立自主自办的原则:积极引导宗教与社会主义社会相适应。其中，作为工作重点的是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全面贯彻党的宗教信仰自由的政策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依法管理宗教事务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坚持独立自主自办的原则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积极引导宗教与社会主义社会相适应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宗教问题始终是我们党治国理政必须处理好的重大问题，宗教工作在党和国家工作全局中具有特殊重要性。要积极引导宗教与社会主义社会相适应。引导宗教与社会主义社会相适应的一个重要任务是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全面贯彻党的宗教信仰自由政策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依法管理宗教事务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坚持独立自主自办原则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支持我国宗教坚持中国化方向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在“一国两制”之下，香港原有资本主义制度和生活方式保持不变，法律基本不变。香港保留了资本主义制度，香港的政治制度是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lang w:val="en-US" w:eastAsia="zh-CN"/>
              </w:rPr>
            </w:pPr>
            <w:r>
              <w:rPr>
                <w:rFonts w:hint="eastAsia"/>
              </w:rPr>
              <w:t>三权分立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rFonts w:hint="eastAsia"/>
                <w:lang w:val="en-US" w:eastAsia="zh-CN"/>
              </w:rPr>
            </w:pPr>
            <w:r>
              <w:rPr>
                <w:rFonts w:hint="eastAsia"/>
              </w:rPr>
              <w:t>立法主导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lang w:val="en-US" w:eastAsia="zh-CN"/>
              </w:rPr>
            </w:pPr>
            <w:r>
              <w:rPr>
                <w:rFonts w:hint="eastAsia"/>
              </w:rPr>
              <w:t>词法主导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lang w:val="en-US" w:eastAsia="zh-CN"/>
              </w:rPr>
            </w:pPr>
            <w:r>
              <w:rPr>
                <w:rFonts w:hint="eastAsia"/>
              </w:rPr>
              <w:t>以行政长官为核心的行政主导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我国对香港恢复行使主权，是恢复行使包括管治权在内的完整主权，中央对香港特别行政区拥有全面管治权。在“一国两制”下，中央与香港特别行政区的权力关系是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分权关系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lang w:val="en-US" w:eastAsia="zh-CN"/>
              </w:rPr>
              <w:t>授</w:t>
            </w:r>
            <w:r>
              <w:rPr>
                <w:rFonts w:hint="eastAsia"/>
              </w:rPr>
              <w:t>权与被授权的关系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伙伴关系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平等关系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香港特别行政区的高度自治权的唯一来源是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中央授权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香港特别行政区本身固有的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《中英联合声明》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中央授权之外的剩余权力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确保两岸关系和平发展的关键是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继续推进两岸“三通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坚持体现一个中国原则的“九二共识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协商解决两岸同胞关心的问题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促进两岸人文交流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党的十八大报告提出了“富强、民主、文明、和谐，自由，平等、公正，法治，爱国、敬业诚信、友善”的社会主义核心价值观。其中，爱国、敬业、诚信、友善是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国家层面的价值要求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社会层面的价值要求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公民层面的价值要求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普世层面的价值要求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中国特色社会主义文化最有理由、最有底气充满自信。我们坚定文化自信的深厚基础是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在5000多年文明发展中孕育的中华优秀传统文化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党和人民伟大斗争中孕育的革命文化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社会主义先进文化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人类文明的一切成果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发展文化事业和文化产业，要体现社会主义的制度特色。发展文化产业的要求是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eastAsia="zh-CN"/>
              </w:rPr>
            </w:pPr>
            <w:r>
              <w:rPr>
                <w:rFonts w:hint="eastAsia"/>
              </w:rPr>
              <w:t>基本性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均等性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便利性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全面协调可持续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加强社会建设的重点是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保障和改善民生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发展社会事业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促进社会公平正义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建设和谐文化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最大的民生是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就业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医疗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在中国特色社会主义新时代，我们要以更大的力度、更实的措施保障和改善民生，加强社会保障体系建设。我们要形成的社会保障体系是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共建共治共享的社会保障体系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共商共建共享的社会保障体系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保障适度的社会保障体系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权责清晰的社会保障体系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在中国特色社会主义新时代，我们要以更大的力度、更实的措施保障和改善民生，加强社会保障体系建设，形成共建共治共享的社会保障体系。共建共治共享的社会保障体系保障全社会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实现充分就业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基本生存与生活需要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有更多的财产性收入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幼有所育，学有所教，劳有所得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社会治理是社会建设的重大任务，是国家治理的重要内容、加强和创新社会治理，必须把社会治理的重心落到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激发社会组织活力上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创新有效预防和化解社会矛盾体制上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健全公共安全体系上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城乡社区上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国家安全是安邦定国的重要基石，维护国家安全是全国各族人民根本利益所在。党的十八大以来，为了推进国家治理体系和治理能力现代化，实现国家长治久安，更好适应我国国家安全面临的新形势新任务，我们党明确提出了总体国家安全观。总体国家安全观的根本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政治安全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经济安全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国际安全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生态文明的核心是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正确处理人与自身的关系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正确处理人与人的关系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正确处理人与社会的关系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坚持人与自然和谐共生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党的十八大提出，面对资源约束趋紧、环境污染严重、生态系统退化的严峻形势，必须树立尊重自然、顺应自然、保护自然的生态文明理念。人与自然相处时应秉持的首要态度是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6"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尊重自然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顺应自然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保护自然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05"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征服自然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rPr>
              <w:t>毛泽东思想和中国特色社会主义理论体系_“五位一体”总体布局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形成人与自然和谐发展新格局，必须放在首位的是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节约资源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坚持保护优先、自然恢复为主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形成节约资源和保护环境的空间格局产业结构、生产方式、生活方式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若力推进绿色发展、循环发展、低碳发展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毛泽东思想和中国特色社会主义理论体系_“五位一体”总体布局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四个全面”战略布局是我们党站在新的历史起点上，总结我国发展实践，适应新的发展要求，坚持和发展中国特色社会主义新探索新实践的重要成果。在“四个全面”战略布局中，具有突破性和先导性的关键环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全面建成小康社会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全面深化改革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全面依法治国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全面从严治党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“四个全面”故略布局是我们党站在新的历史起点上，总结我国发展实践，适应新的发展要求坚持和发展中国特色社会主义新探索新实践的重要成果，在“四个全面”战略布局中，居于引领地位的是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全面建成小康社会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全面深化改革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全面依法治国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全面从严治党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的十八届五中全会顺应我国经济社会新发展和广大人民群众新期待，赋予“小康”更高的标准、更丰富的内涵，对全面建成小康社会进行了总体部署，规划和设计了未来美好生活的宏伟蓝图。其中在经济方面提出的一项新要求是到2020年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国内生产总值和城乡居民人均收入比2010年翻一番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国内生产总值和城乡居民可支配收入比2010年翻一番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国内生产总值和国民收入比2010年翻一番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国内生产总值和财政收入比2010年翻一番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党的十八届五中全会提出了全面建成小康社会新的目标要求:经济保持中高速增长，在提高发展平衡性、包容性、可持续性的基础上，到2020年国内生产总值和城乡居民人均收入比2010年翻一番，产业迈向中高端水平，消费对经济增长贡献明显加大，户籍人口城镇化率加快提高。农业现代化取得明显进展，人民生活水平和质量普遍提高，我国现行标准下农村贫困人口实现脱贫，贫困县全部摘帽，解决区域性整体贫困。国民素质和社会文明程度显著提高。生态环境质量总体改善。各方面制度更加成熟更加定型，国家治理体系和治理能力现代化取得重大进展。A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从现在到2020年，是全面建成小康社会的决胜期，也是确保实现第一个百年目标，为第二个百年目标打好基础的关键阶段。面对各种严峻复杂的挑战，如期全面建成小康社会必须打好攻坚战。摆在攻坚战首位的是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污染防治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精准脱贫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产业结构调整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防范化解重大风险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2018年4月2日，习近平总书记主持召开中央财经委员会第一次会议，专门研究打好三大攻坚战的思路和举措。习近平总书记在会上强调指出，全面建成小康社会能否得到人民认可的一个关键是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eastAsiaTheme="minorEastAsia"/>
                <w:lang w:val="en-US" w:eastAsia="zh-CN"/>
              </w:rPr>
            </w:pPr>
            <w:r>
              <w:rPr>
                <w:rFonts w:hint="eastAsia"/>
              </w:rPr>
              <w:t>防范化解金融风险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lang w:val="en-US" w:eastAsia="zh-CN"/>
              </w:rPr>
            </w:pPr>
            <w:r>
              <w:rPr>
                <w:rFonts w:hint="eastAsia"/>
              </w:rPr>
              <w:t>精准脱贫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eastAsiaTheme="minorEastAsia"/>
                <w:lang w:val="en-US" w:eastAsia="zh-CN"/>
              </w:rPr>
            </w:pPr>
            <w:r>
              <w:rPr>
                <w:rFonts w:hint="eastAsia"/>
              </w:rPr>
              <w:t>环境问题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eastAsiaTheme="minorEastAsia"/>
                <w:lang w:val="en-US" w:eastAsia="zh-CN"/>
              </w:rPr>
            </w:pPr>
            <w:r>
              <w:rPr>
                <w:rFonts w:hint="eastAsia"/>
              </w:rPr>
              <w:t>产业结构调整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vAlign w:val="top"/>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vAlign w:val="top"/>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全面深化改革的出发点和落脚点是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促进社会公平正义、增进人民福祉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进一步解放和发展社会生产力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进一步解放和增强社会活力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进一步完善社会主义制度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9"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经济体制改革是全面深化改革的重点，核心问题是处理好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中央和地方的关系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政府和市场的关系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宏观调控与微观搞活的关系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公平与效率的关系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社会主义初级阶段的基本经济制度是公有制为主体、多种所有制经济共同发展。必须毫不动摇地鼓励、支持和引导非公有制经济发展的依据在于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社会主义初级阶段的生产力发展水平和发展的不平衡性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80"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社会主义市场经济体制决定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社会主义初级阶段的基本经济制度决定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社会主义初级阶段的分配制度决定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tabs>
          <w:tab w:val="left" w:pos="1084"/>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国有经济在国民经济中的主导作用主要表现在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国有资产在社会总资产中占有量的优势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国有经济能控制垄断性行业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国有经济对国民经济的控制力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国有经济在国民经济中占主体地位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在社会主义初级阶段，多种分配方式并存是收人分配制度的一大特点。我国存在着按劳动力价值进行分配的方式，是因为我国目前存在着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个体经济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私营经济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lang w:val="en-US" w:eastAsia="zh-CN"/>
              </w:rPr>
            </w:pPr>
            <w:r>
              <w:rPr>
                <w:rFonts w:hint="eastAsia"/>
              </w:rPr>
              <w:t>集体经济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lang w:val="en-US" w:eastAsia="zh-CN"/>
              </w:rPr>
            </w:pPr>
            <w:r>
              <w:rPr>
                <w:rFonts w:hint="eastAsia"/>
              </w:rPr>
              <w:t>国有经济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在社会主义初级阶段，多种分配方式并存是收入分配制度的一大特点。按劳分配以外的多种分配方式，其实质就是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按对生产要素的占有状况进行分配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按对资本的占有状况进行分配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按对劳动的占有状况进行分配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按对知识和知识产权类的占有状况进行分配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jc w:val="left"/>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解决农业农村发展面临的各种矛盾和问题，根本靠深化改革。新形势下深化农村改革，主线仍然是处理好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农民和土地的关系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党和政府与农民的关系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国家、集体和农民个人的关系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政府和市场的关系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习近平在安徽调研期间，于2016年4月25日在风阳县小岗村主持召开农村改革座谈会并发表重要讲话。习近平指出，最近几年我国农村改革的又一次重大制度创新是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把农民土地承包经营权分为承包权和经营权，实现承包权和经营权分置并行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实行家庭联产承包责任制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紧紧扭住发展现代农业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建设社会主义新农村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0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vAlign w:val="top"/>
          </w:tcPr>
          <w:p>
            <w:pPr>
              <w:spacing w:after="0" w:line="240" w:lineRule="auto"/>
              <w:rPr>
                <w:rFonts w:hint="eastAsia"/>
                <w:color w:val="FF0000"/>
                <w:lang w:eastAsia="zh-CN"/>
              </w:rPr>
            </w:pPr>
            <w:r>
              <w:rPr>
                <w:rFonts w:hint="eastAsia"/>
              </w:rPr>
              <w:t>党的十八届三中全会既提出了全面深化改革的总目标，也在总目标统领下明确了经济体制，政治体制、文化体制、社会体制，生态文明体制和党的建设制度等方面深化改革的具体目标和任务。经济体制改革要紧紧围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pPr>
            <w:r>
              <w:rPr>
                <w:rFonts w:hint="eastAsia"/>
              </w:rPr>
              <w:t>市场在资源配置中起决定性作用和更好发挥政府作用深化改革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jc w:val="left"/>
              <w:rPr>
                <w:lang w:eastAsia="zh-CN"/>
              </w:rPr>
            </w:pPr>
            <w:r>
              <w:rPr>
                <w:rFonts w:hint="eastAsia"/>
              </w:rPr>
              <w:t>坚持党的领导、人民当家作主、依法治国有机统一深化改革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jc w:val="left"/>
              <w:rPr>
                <w:rFonts w:hint="eastAsia" w:eastAsiaTheme="minorEastAsia"/>
                <w:lang w:val="en-US" w:eastAsia="zh-CN"/>
              </w:rPr>
            </w:pPr>
            <w:r>
              <w:rPr>
                <w:rFonts w:hint="eastAsia"/>
              </w:rPr>
              <w:t>提高科学执政、民主执政、依法执政水平深化改革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jc w:val="left"/>
              <w:rPr>
                <w:rFonts w:hint="eastAsia"/>
                <w:lang w:val="en-US" w:eastAsia="zh-CN"/>
              </w:rPr>
            </w:pPr>
            <w:r>
              <w:rPr>
                <w:rFonts w:hint="eastAsia"/>
              </w:rPr>
              <w:t>史好保障和改善民生、促进社会公平正义深化改革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jc w:val="left"/>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8" w:hRule="atLeast"/>
          <w:jc w:val="center"/>
        </w:trPr>
        <w:tc>
          <w:tcPr>
            <w:tcW w:w="1200" w:type="dxa"/>
            <w:shd w:val="clear" w:color="auto" w:fill="EEEEEE"/>
          </w:tcPr>
          <w:p>
            <w:pPr>
              <w:spacing w:after="0" w:line="240" w:lineRule="auto"/>
            </w:pPr>
            <w:r>
              <w:rPr>
                <w:b/>
              </w:rPr>
              <w:t>解析</w:t>
            </w:r>
          </w:p>
        </w:tc>
        <w:tc>
          <w:tcPr>
            <w:tcW w:w="7825" w:type="dxa"/>
          </w:tcPr>
          <w:p>
            <w:pPr>
              <w:spacing w:after="0"/>
              <w:jc w:val="left"/>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jc w:val="left"/>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jc w:val="left"/>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正确处理改革、发展、稳定三者关系的重要结合点是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改革力度、发展速度和社会可承受程度的统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改善人民生活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在社会政治稳定中推进改革和发展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靠深化改革和继续发展解决改革和发展中产生的新问题与新矛盾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社会主义法治最根本的保证是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坚持人民主体地位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坚持法律面前人人平等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坚持从中国实际出发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rFonts w:hint="eastAsia" w:eastAsia="宋体"/>
                <w:lang w:val="en-US" w:eastAsia="zh-CN"/>
              </w:rPr>
            </w:pPr>
            <w:r>
              <w:rPr>
                <w:rFonts w:hint="eastAsia" w:eastAsia="宋体"/>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推进中国特色社会主义法治体系建设，要建立严密的法治监督体系。建立严密的法治监督体系的重点是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加强党内监督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加强人大监督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加强行政监督和司法监督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规范和约束公权力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的十九大报告提出了新时代党的建设的总要求，从全局和战略的高度，对推进党的建设新的伟大工程作出了整体谋划和顶层设计，是指导新时代党的建设的总纲领和总遵循。总要求明确了新时代党的建设的总体布局，在这个总体布局中，贯穿其中所有建设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制度建设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思想建设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组织建设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r>
              <w:rPr>
                <w:rFonts w:hint="eastAsia"/>
                <w:lang w:val="en-US" w:eastAsia="zh-CN"/>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党的十九大报告提出了新时代党的建设的总要求，其中，作为新时代党的建设的主线的是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调动全党积极性、主动性、创造性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党的政治建设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加强觉的长期执政能力建设、先进性和纯洁性建设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坚定理想信念宗旨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党的十九大报告提出了新时代党的建设的总要求，其中，作为新时代党的建设的统领的是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调动全党积极性、主动性、创造性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党的政治建设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长期执政能力建设、先进性和纯洁性建设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坚定理想信念宗旨为根基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党的十九大报告提出了新时代党的建设的总要求，提出要全面推进党的建设，其中摆在首位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政治建设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思想建设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组织建设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作风建设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略</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党的十九大报告提出了新时代党的建设的总要求，把党的政治建设摆在首位，党的政治建设的首要任务是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保证全党服从中央，坚持党中央权威和集中统一领导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严肃党内政治生活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坚定理想信念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夺取反腐败斗争压倒性胜利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党的政治建设的有力抓手是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保证全党服从中央，坚持党中央权威和集中统一领导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严格执行新形势下党内政治生活若干准则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深化标本兼治，夺取反腐数斗争压倒性胜利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持之以恒正风肃纪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ascii="宋体" w:hAnsi="宋体" w:eastAsia="宋体" w:cs="宋体"/>
                <w:kern w:val="0"/>
                <w:sz w:val="24"/>
                <w:szCs w:val="24"/>
                <w:lang w:val="en-US" w:eastAsia="zh-CN" w:bidi="ar"/>
              </w:rPr>
              <w:t>略</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全面从严治觉要求加强党的思想建设。思想建设是党的基础性建设，思想建设的首要任务是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持之以恒正风肃纪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增强政治意识、大局意识、核心意识、看齐意识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坚定理想信念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严肃党内政治生活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党的十九大报告提出的新时代党的建设总要求，明确了新时代党的建设的根本方针:坚持党要管党、全面从严治党，全面从严治党，要害是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lang w:eastAsia="zh-CN"/>
              </w:rPr>
              <w:t>“</w:t>
            </w:r>
            <w:r>
              <w:rPr>
                <w:rFonts w:hint="eastAsia"/>
              </w:rPr>
              <w:t>党要管党</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毛泽东思想和中国特色社会主义理论体系_“四个全面”战略布局</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建设一支听党指挥、能打胜仗、作风优良的人民军队是党在新时代的强军目标，这一目标中体现我军鲜明特色和政治优势的是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听党指挥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作风优良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能打胜仗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本领过硬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建设世界一流军队必须坚持政治建军、改革强军、科技兴军、依法治军。其中，作为人民军队立军之本的是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政治建军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改革强军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科技兴军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依法治军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坚持党对军队绝对领导的制度保证主要包括:军队最高领导权和指挥权属于党中央和中央军委，中央军委实行主席负责制;实行党委制、政治委员制、政治机关制;实行党委统一的集体领导下的首长分工负责制:实行支部建在连上。其中，党对军队绝对领导的最高实现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军委主席负责制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党委制、政治委员制、政治机关制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党委统一的集体领导下的首长分工负责制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支部建在连上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r>
              <w:rPr>
                <w:rFonts w:ascii="宋体" w:hAnsi="宋体" w:eastAsia="宋体" w:cs="宋体"/>
                <w:kern w:val="0"/>
                <w:sz w:val="24"/>
                <w:szCs w:val="24"/>
                <w:lang w:val="en-US" w:eastAsia="zh-CN" w:bidi="ar"/>
              </w:rPr>
              <w:br w:type="textWrapping"/>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我军发展壮大、制胜未来的关键一招是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政治建军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科技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依法治军、从严治军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推进强军事业、把人民军队全面建成世界一流军队，必须牢固树立的唯一的根本的标准是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凝聚力标准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生产力标准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攻击力标准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战斗力标准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构建中国特色现代军事力量体系是建设世界一流军队的力量基础。构建中国特色现代军事力量体系的重点是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精干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联合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多能、高效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优化作战力量结构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6" w:hRule="atLeast"/>
          <w:jc w:val="center"/>
        </w:trPr>
        <w:tc>
          <w:tcPr>
            <w:tcW w:w="1200" w:type="dxa"/>
            <w:shd w:val="clear" w:color="auto" w:fill="EEEEEE"/>
          </w:tcPr>
          <w:p>
            <w:pPr>
              <w:spacing w:after="0" w:line="240" w:lineRule="auto"/>
            </w:pPr>
            <w:r>
              <w:rPr>
                <w:b/>
              </w:rPr>
              <w:t>解析</w:t>
            </w:r>
          </w:p>
        </w:tc>
        <w:tc>
          <w:tcPr>
            <w:tcW w:w="7825" w:type="dxa"/>
          </w:tcPr>
          <w:p>
            <w:pPr>
              <w:keepNext w:val="0"/>
              <w:keepLines w:val="0"/>
              <w:widowControl/>
              <w:suppressLineNumbers w:val="0"/>
              <w:spacing w:after="240" w:afterAutospacing="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rPr>
              <w:t>坚持富国和强军相统一是我们党的一贯主张。实现富国和强军统一的重要途径是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军政军民团结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走军民融合式发展路子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国防动员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加强国防教育，增强全民国防观念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实现富国和强军相统一的重要政治保障是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走军民融合式发展路子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坚持全国一盘棋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军政军民团结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强化战略规划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毛泽东思想和中国特色社会主义理论体系_全面推进国防和军队现代化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中国外交政策的宗旨是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维护世界和平、促进共同发展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独立自主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和平共处五项原则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加强和巩固同广大发展中国家的团结与合作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毛泽东思想和中国特色社会主义理论体系_中国特色大国外交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在中国外交工作布局中，大国外交是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首要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舞台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推动建立新型国际关系，要积极参与全球治理体系改革和建设。中国秉持的全球治理观的内容是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和平合作、开放包容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互学互鉴、互利共赢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开放、包容、合作、共赢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共商共建共享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中国政府倡议，共建“一带一路”恪守联合国宪章的宗旨和原则，坚持开放合作、和谐包容市场运作、互利共赢。“一带一路”秉持的原则是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和平合作、开放包容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共商、共建、共享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共建、共享、共治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互学互鉴、互利共赢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中国政府倡议，共建“一带一路”格守联合国宪章的宗旨和原则，坚持开放合作、和谐包容市场运作、互利共赢。“一带一路”秉持的理念是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共商、共建、共享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lang w:val="en-US" w:eastAsia="zh-CN"/>
              </w:rPr>
              <w:t>共</w:t>
            </w:r>
            <w:r>
              <w:rPr>
                <w:rFonts w:hint="eastAsia"/>
              </w:rPr>
              <w:t>建、共享、共治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不冲突、不对抗、合作共赢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和平合作、开放包容、互学互鉴、互利共赢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40" w:hRule="atLeast"/>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毛泽东思想和中国特色社会主义理论体系_中国特色大国外交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中国特色社会主义制度的最大优势是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马列主义、毛泽东思想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人民代表大会制度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时代中国共产党的历史使命，就是统揽伟大斗争、伟大工程、伟大事业、伟大梦想，在全面建成小康社会的基础上全面建成社会主义现代化强国，实现中华民族伟大复兴的中国梦。在四个伟大”中，起决定性作用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伟大斗争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伟大工程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伟大事业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伟大梦想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党作为最高政治力量在治国理政中的重要体现是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坚持和完善党的领导体制机制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确保党始终总揽全局协调各方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坚持党的民主集中制原则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增强政治意识、大局意识、核心意识、看齐意识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中国共产党最鲜明的品格是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理论联系实际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密切联系群众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勇于自我革命，从严管党治党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谦虚谨慎、不骄</w:t>
            </w:r>
            <w:r>
              <w:rPr>
                <w:rFonts w:hint="eastAsia"/>
                <w:lang w:val="en-US" w:eastAsia="zh-CN"/>
              </w:rPr>
              <w:t>不燥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党和人民历尽千辛万苦、付出巨大代价取得的根本成就是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开辟中国特色社会主义道路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形成了中国特色社会主义理论体系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确立了中国特色社会主义制度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伟大斗争、伟大工程、伟大事业，伟大梦想是一个紧密联系，相互贯通、相互作用，有机统的整体，统一于新时代坚持和发展中国特色社会主义伟大实践。其中，作为手段的是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伟大斗争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伟大工程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伟大事业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伟大梦想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毛泽东思想和中国特色社会主义理论体系_坚持和加强党的领导</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伟大斗争、伟大工程，伟大事业，伟大梦想是一个紧密联系、相互贯通、相互作用、有机统一的整体，统一于新时代坚持和发展中国特色社会主义伟大实践。其中，开辟前进道路的是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伟大斗争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伟大工程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伟大事业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伟大梦想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b/>
                <w:bCs/>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毛泽东思想和中国特色社会主义理论体系_坚持和加强党的领导</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毛泽东于198年提出“马克思主义中国化”这个命题不是偶然的。以下说法正确的是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马克思主义中国化的提出源于对中国革命进程中正反两个方面的实践经验的科学总结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马克思主义中国化是解决中国实际问题的客观需要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马克思主义中国化是马克思主义理论发展的内在要求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马克思主义能够提供“解决中国问题”的现成方案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马克思主义中国化具有科学的内涵。马克思主义中国化就是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运用马克思主义的立场，观点、方法研究和解决中国革命、建设、改革中的实际问题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总结和提炼中国革命、建设，改革的实践经验和历史经验，为马克思主义理论宝库增添新的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运用中国人民喜闻乐见的民族语言来阐述马克思主义理论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2"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专指运用马克思主义“解决中国问题”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在推进马克思主义中国化的历史进程中，产生了两大理论成果。一大理论成果是毛泽东思想，另一大理论成果是中国特色社会主义理论体系。两大理论成果之间既有不同点，也有共同点，共同点在于它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都是中国共产党集体智慧的结晶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都是对中国革命，建设，改革经验的科学总结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都是马克思列宁主义在中国的运用和发展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都包含了中华民族的优秀思想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马克思主义中国化历史过程产生了两大理论成果一毛泽东思想和中国特色社会主义理论体系两大理论成果都是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中国共产党长期坚持的指导思想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全国各族人民团结奋斗的共同思想基础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被实践证明了的关于中国革命和建设的正确的理论原则和经验总结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马克思列宁主义在中国的运用和发展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中国特色社会主义是改革开放以来中国共产党的全部理论和实践的主题，是科学社会主义理论逻和中国社会发展历史逻辑的辩证统一。中国特色社会主义包括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中国特色社会主义道路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中国特色社会主义制度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中国特色社会主义文化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当今世界，要说哪个政党，哪个国家、哪个民族能够自信的话，那中国共产党、中华人民共和国中华民族是最有理由自信的。这种自信来源于历史、来源于实践、来派于真理。我们要坚定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道路自信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理论自信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制度自信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文化自信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毛泽东思想和中国特色社会主义理论体系_马克思主义中国化及其两大理论成果</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新民主主义革命理论是毛泽东思想的主要内容之一。新民主主义革命理论的基本点有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把中国资产阶级区分为大资产阶级和民族资产阶级两部分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中国革命只能以长期的武装斗争为主要形式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中国革命必须以农村根据地为依托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必须进行土地革命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毛泽东指出，中国共产党在中国革命中战胜敌人的两个基本武器是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人民军队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lang w:val="en-US" w:eastAsia="zh-CN"/>
              </w:rPr>
              <w:t>武</w:t>
            </w:r>
            <w:r>
              <w:rPr>
                <w:rFonts w:hint="eastAsia"/>
              </w:rPr>
              <w:t>装斗争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革命根据地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革命军队建设理论是毛泽东思想的主要内容之一。毛泽东系统解决了如何把以农民为主要成分的革命军队建设成为一支无产阶级性质的、具有严格纪律的、同人民群众保持亲密联系的新型人民车队的问题。他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规定了全心全意为人民服务是人民军队的唯一宗旨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规定了党指挥枪而不是枪指挥党的原则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制定了三大纪律，八项注意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强调实行政治、经济、军事三大民主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马克思列宁主义在中国的运用和发展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毛泽东的思想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被实践证明了的关于中国革命和建设的正确的理论原则和经验总结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中国共产党集体智慧的结品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下列各项中，体现毛泽东思想在解放战争时期和新中国成立以后继续得到发展的有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提出了人民民主专政的理论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提出了社会主义改造和建立社会主义制度的基本方略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提出了要把马克思列宁主义的基本原理同中国革命和建设的具体实际“第二次结合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提出了关于正确处理人民内部矛盾的理论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毛泽东提出，中国共产党区别于其他任何政党的显著标志是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理论和实践相结合的作风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和人民群众紧密地联系在一起的作风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自我批评的作风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谦虚、谨慎、不骄、不躁的作风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毛泽东思想的活的灵魂的基本方面有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阶级分析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实事求是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群众路线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独立自主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实事求是，就是一切从实际出发，理论联系实际，不断地深化对中国国情的认识，找出适合中国情况的革命和建设道路，确定我们党领导人民改造中国、建设中国的战略策略，实现推动历史前进的目标。实事求是，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马克思主义中国化理论成果的精髓和灵魂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中国共产党人认识世界，改造世界的根本要求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中国共产党的基本思想方法、工作方法、领导方法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中国共产党带领人民推动中国革命、建设、改革事业不断取得胜利的重要法宝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群众路线是毛泽东思想活的灵魂的三个基本方面的内容之一。群众路线就是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一切为了群众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一切依靠群众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从群众中来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到群众中去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独立自主是毛泽东思想活的灵魂的三个基本方面的内容之一。独立自主是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中华民族的优良传统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中国共产党、中华人民共和国立党立国的重要原则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我们党从中国实际出发、依靠党和人民力量进行革命、建设、改革的必然结论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中国共产党成为国际共产主义运动领导党的必然要求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据《北京青年报》报道，清华大学课程《毛泽东思想概论》于2015年9月中句受邀登录世界三大慕课平台之一的cdX，面向全球开课。一周之内就有来自130个国家和地区的近3000人选修。这也是国内首门登录国际英文慕课平台的思想政治理论课。开课第一天，来自美国，新西兰，英国等国的同学就在课程论坛上发帖，围绕“马克思主义中国化”等问题展开讨论。毛泽东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是马克思主义中国化的第一个重大理论成果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是中国革命、建设和改革经验的科学总结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是中国共产党和中国人民宝贵的精神财富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为中国特色社会主义理论体系的形成奠定了理论基础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正确认识毛泽东思想的历史地位和指导意义，必须科学评价毛泽东和毛泽东思想。这个问题的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关系到怎样看待党和国家过去几十年奋斗的成就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关系到党的团结、国家的安定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关系到党和国家未来的发展前途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不仅有重要的历史意义，而且有重要的现实意义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2013年12月26日，习近平在纪念毛泽东诞辰120周年座谈会上发表重要讲话，全面科学地评价了毛泽东同志和毛泽东思想的历史功绩和历史地位，强调我们将水远高举毛泽东思想的旗帜前进。习近平指出，毛泽东同志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伟大的马克思主义者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伟大的无产阶级革命家、战略家、理论家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马克思主义中国化的伟大开拓者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近代以来中国伟大的爱国者和民族英雄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毛泽东思想和中国特色社会主义理论体系_毛泽东思想及其历史地位</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近代以来中华民族面临的两大历史任务是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推翻军阀官僚的反动统治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争取民族独立和人民解放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建立无产阶级专政的政权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实现国家富强和人民富裕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新民主主义革命理论形成的客观条件有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旧民主主义革命的失败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近代中国革命形势的发展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对中国革命经验教训的概括和总结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世界形势的新变化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抗日战争时期毛泽东在《中国革命和中国共产党》中集中全党智慧概括出了新民主主义革命的总路线:到解放战争时期，毛洋东又在《在晋缓干部会议上的讲话》中对新民主主义革命的总路线作了完整的概括。这两个时期对新民主主义革命总路线的概括的相同之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都强调新民主主义革命在无产阶级的领导下进行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都提出新民主主义革命反对的是帝国主义、封建主义和官僚资本主义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都指出新民主主义革命是人民大众的革命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都强调新民主主义革命的总路线既是总路线又是总政策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新民主主义革命就是“新式的特殊的资产阶级民主主义革命”。与旧民主主义革命相比，它的新的内容和特点集中表现在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它有新的领导力量，即中国无产阶级及其先锋队一一中国共产党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它有新的指导思想，即马克思列宁主义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它是世界无产阶级社会主义革命的一部分，即属于世界无产阶级革命性质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它有了新的前途，即社会主义而不是资本主义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毛泽东指出，新民主主义革命的对象是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帝国主义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封建主义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官僚资本主义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4"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新民主主义革命的动力包括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工人阶级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农民阶级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城市小资产阶级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无产阶级及其政党对中国革命的领导权不是自然而然得来的，而是在与资产阶级争夺领导权的斗争中实现的。毛泽东提出的无产阶级要实现对同者的领导必须具备的条件有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率领同盟者向看共同的故人作坚决的斗争，并取得胜利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坚持发展进步势力、争取中间势力、孤立顽固势力的方针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对同盟者给以物质福利，至少不损害其利益，同时给子政治教育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对同盟者采取“有理、有利、有节”的策略原则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在民主革命和社会主义革命的关系问题上，中国共产党内曾经出现过不同的观点和主张，其中错误的有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“毕其功于一投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“二次革命论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“无间断”“革命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中国革命分“两步走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民主主义革命和社会主义革命的关系是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两个革命可以“毕其功于一役”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民主主义革命是社会主义革命的必要准备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两个革命之间需要有一个资本主义的过渡阶段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社会主义革命是民主主义革命的必然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val="en-US" w:eastAsia="zh-CN"/>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新民主主义政治纲领规定的新民主主义国家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国体是各革命阶级的联合专政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政体是民主集中制的人民代表大会制度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各革命阶级的联合专政就是工农民主专政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人民当家作主是新民主主义国家制度的核心内容和基本准则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新民主主义经济纲领的主要内容是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没收封建地主阶级的土地归农民所有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没收官僚资产阶级的坐断资本归新民主主义的国家所有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保护民族工商业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没收外国在华资本归新民主主义的国家所有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毛泽东指出:“拿资本主义的某种发展去代替外国帝国主义和本国封建主义的压迫，不但是一个进步，而且是一个不可避免的过程。它不但有利于资产阶级，同时也有利于无产阶级，或者说更有利于无产阶级。”这说明，在民主革命阶段，中国共产党实行保护民族工商业的经济纲领是有原因的。其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资本主义的发展阶段在中国是不可避免的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新民主主义革命的性质决定的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中国生产力发展的水平决定的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民族资本主义经济是一种与新生产力相联系的先进的生产方式和经济成分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农民问题是中国革命的基本问题。以下内容正确的是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农民是中国革命的主力军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新民主主义革命实质上就是中国共产党领导下的农民革命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中国革命战争实质上就是党领导下的农民战争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农民阶级是近代中国最革命最进步的阶级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1928-1930年，毛泽东相继写下了一系列文章，提出了“工农武装割据”，初步形成了农村包围城市的革命道路理论。这些著作主要有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vAlign w:val="top"/>
          </w:tcPr>
          <w:p>
            <w:pPr>
              <w:spacing w:after="0" w:line="240" w:lineRule="auto"/>
              <w:rPr>
                <w:rFonts w:hint="eastAsia"/>
                <w:lang w:val="en-US" w:eastAsia="zh-CN"/>
              </w:rPr>
            </w:pPr>
            <w:r>
              <w:rPr>
                <w:rFonts w:hint="eastAsia"/>
              </w:rPr>
              <w:t>《中国的红色政权为什么能够存在?》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vAlign w:val="top"/>
          </w:tcPr>
          <w:p>
            <w:pPr>
              <w:spacing w:after="0" w:line="240" w:lineRule="auto"/>
              <w:rPr>
                <w:rFonts w:hint="eastAsia" w:eastAsiaTheme="minorEastAsia"/>
                <w:lang w:val="en-US" w:eastAsia="zh-CN"/>
              </w:rPr>
            </w:pPr>
            <w:r>
              <w:rPr>
                <w:rFonts w:hint="eastAsia"/>
              </w:rPr>
              <w:t>《星星之火，可以燎原</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vAlign w:val="top"/>
          </w:tcPr>
          <w:p>
            <w:pPr>
              <w:spacing w:after="0" w:line="240" w:lineRule="auto"/>
              <w:rPr>
                <w:rFonts w:hint="eastAsia" w:eastAsiaTheme="minorEastAsia"/>
                <w:lang w:val="en-US" w:eastAsia="zh-CN"/>
              </w:rPr>
            </w:pPr>
            <w:r>
              <w:rPr>
                <w:rFonts w:hint="eastAsia"/>
              </w:rPr>
              <w:t>《井冈山的斗争</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vAlign w:val="top"/>
          </w:tcPr>
          <w:p>
            <w:pPr>
              <w:spacing w:after="0" w:line="240" w:lineRule="auto"/>
              <w:rPr>
                <w:rFonts w:hint="eastAsia" w:eastAsiaTheme="minorEastAsia"/>
                <w:lang w:val="en-US" w:eastAsia="zh-CN"/>
              </w:rPr>
            </w:pPr>
            <w:r>
              <w:rPr>
                <w:rFonts w:hint="eastAsia"/>
              </w:rPr>
              <w:t>《中国社会各阶级的分析</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1938年11月，毛泽东在《战争和战略问题》中明确指出:“共产党的任务，基本地不是经过长期合法斗争以进入起义和战争，也不是先占城市后取乡村，而是走相反的道路。”中国走农村包围城市、武装夺取政权道路的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无产阶级是革命的领导阶级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农民占全国人口绝大多数，是无产阶级可靠的同盟军和革命的主力军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中国外无民族独立而受帝国主义的压迫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中国内无民主制度而受封建主义的压迫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38"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土地革命战争时期，毛泽东指出:“一国之内，在四周白色政权的包围中，有一小块或若干小块红色政权的区域长期地存在，这是世界各国从来没有的事。这种奇事的发生，有其独特的原因。”红色政权能够存在和发展的原因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中国是多个帝国主义间接统治的半殖民地国家，社会政治经济发展极端不平衡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国民革命的政治影响及良好的群众基础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全国革命形势的继续向前发展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相当力量正式红军的存在以及党的领导的有力量及其正确的政策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b/>
          <w:bCs/>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中国革命走农村包围城市、武装夺取政权的道路，必须处理好土地革命、武装斗争，农村革命根据地建设三者之间的关系。以下内容正确的是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土地革命是民主革命的基本内容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武装斗争是中国革命的主要形式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农村革命根据地是中国革命的战略阵地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统一战线是进行武装斗争和开展土地革命的依托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中国共产党在中国革命中战胜敌人的“主要法宝”有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群众路线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武装斗争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党的建设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中国革命必须建立最广泛的统一战线，这是由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中国半殖民地半封建社会的阶级状况决定的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半殖民地半封建的中国社会的交织在一起的诸多矛盾决定的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中国革命的长期性、残醋性及其发展的不平衡性所决定的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战争与革命的时代主题决定的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近代中国社会的阶级结构是“两头小中间大”，“两头“是指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eastAsia="zh-CN"/>
              </w:rPr>
            </w:pPr>
            <w:r>
              <w:rPr>
                <w:rFonts w:hint="eastAsia"/>
              </w:rPr>
              <w:t>无产阶级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农民阶级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地主大资产阶级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城市小资产阶级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近代中国社会的阶级结构是“两头小中间大”，“中间”是指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eastAsiaTheme="minorEastAsia"/>
                <w:lang w:val="en-US" w:eastAsia="zh-CN"/>
              </w:rPr>
            </w:pPr>
            <w:r>
              <w:rPr>
                <w:rFonts w:hint="eastAsia"/>
              </w:rPr>
              <w:t>无产阶</w:t>
            </w:r>
            <w:r>
              <w:rPr>
                <w:rFonts w:hint="eastAsia"/>
                <w:lang w:val="en-US" w:eastAsia="zh-CN"/>
              </w:rPr>
              <w:t>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农民阶级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城市小资产阶级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中国革命统一战线中的两个联盟是指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工人阶级和农民阶级的联盟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工人阶级同农民阶级、广大知识分子及其他劳动者的联盟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工人阶级和小资产阶级的联盟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工人阶级和非劳动人民的联盟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新民主主义革命时期，以国共合作为基础所建立的统一战线有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国民革命联合战线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工农民主统一战线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抗日民族统一战线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人民民主统一战线</w:t>
            </w:r>
          </w:p>
        </w:tc>
      </w:tr>
      <w:tr>
        <w:tblPrEx>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抗日战争时期，中国共产党在同国民党固势力斗争时所遵循的原则是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有理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有利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有节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寸土必争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中国共产党在抗日民族统一战线中的策略总方针是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发展进步势力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打击反动势力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争取中间势力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孤立顽固势力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毛泽东在中共七大上总结的中国共产党区别于其他任何政党的显著标志有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谦虚，谨慎、不骄，不躁的作风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理论和实践相结合的作风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自我批评的作风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和人民群众紧密地联系在一起的作风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中国共产党要领导革命取得胜利，必须不断加强党的思想建设，组织建设和作风建设。新民主义革命时期党的建设的主要经验是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必把思想建设始终放在党的建设的首位，以无产阶缓思想克服和改造各种非无产阶级思想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在加强党的思想建设的同时，必加强党的组织建设和作风建设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必须联系党的政治路线加强党的建设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注意党的执政能力建设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毛</w:t>
            </w:r>
            <w:r>
              <w:rPr>
                <w:rFonts w:hint="eastAsia"/>
                <w:lang w:val="en-US" w:eastAsia="zh-CN"/>
              </w:rPr>
              <w:t>泽</w:t>
            </w:r>
            <w:r>
              <w:rPr>
                <w:rFonts w:hint="eastAsia"/>
              </w:rPr>
              <w:t>东在系统论述新民主主义革命的基本经验时归纳的既是中国革命的基本特点，也是战胜敌人的基本武器的是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武装斗争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党的建设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实事求是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新民主主义革命理论是指导中国革命取得胜利的指导思想，具有伟大的意义，主要有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解决了在一个以农民为主体的，落后的半殖民地半封建的东方大国里进行革命的一系列理论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科学地回答了近代中国革命向何处去的问题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正确地解决了中国革命的发展阶段问题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揭示了近代中国革命发展的客观规律，极大地丰富了马克思主义的理论宝库第三章社会主义改造理论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毛泽东思想和中国特色社会主义理论体系_新民主主义革命理论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新民主主义社会是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中国由新民主主义转变到社会主义的过渡性的社会形态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独立的社会形态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属于社会主义体系的逐步过渡到社会主义社会的过渡性的社会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既有社会主义因素又有非社会主义因素存在的社会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新中国成立初期，中国处于新民主主义社会。新民主主义社会有五种经济成分，其中主要的经济成分是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个体经济</w:t>
            </w:r>
          </w:p>
        </w:tc>
      </w:tr>
      <w:tr>
        <w:tblPrEx>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与新民主主义时期三种主要的经济成分相联系，新民主主义社会的阶级构成主要表现为三种基本的阶级力量，它们是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工人阶级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大资产阶级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农民阶级和其他小资产阶级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民族资产阶级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新民主主义时期三种不同性质的经济成分及与之相联系的三种基本的阶级力量之间的矛盾，集中表现为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资本主义和社会主义两条道路的矛盾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资产阶级和工人阶级两个阶级的矛盾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人民对于经济文化迅速发展的需要同经济文化不能满足人民需要的状况之间的矛盾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人民对于建立先进的工业国的要求同落后的农业国的现实之间的矛盾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对于新民主主义向社会主义的过渡，毛泽东及其他党的领导人先后有过的思路是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先</w:t>
            </w:r>
            <w:r>
              <w:rPr>
                <w:rFonts w:hint="eastAsia"/>
              </w:rPr>
              <w:t>搞工业化建设，再一举过渡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建设和改造同时并举、从中华人民共和国成立起即逐步过渡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先向社会主义过渡，再搞工业化建设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工业化与农业集体化同时进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从1949年至10952年，党领导人民集中力量恢复国民经济，继续完成民主革命遗留任务的同时也实际上开始了向社会主义的过渡。向社会主义过渡的主要表现是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没收官僚资本，建立社会主义性质的国营经济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完成土地改革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在完成土地改革以后的农村及时地开展互助合作运动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在调整工商业过程中，广泛发展初级形式的国家资本主义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党在过渡时期的总路线和总任务是蓬步实现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国家的社会主义工业化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国家对农业的社会主义改造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国家对手工业的社会主义改造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国家对资本主义工商业的社会主义改造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党在过渡时期的总路线，将马克思列宁主义关于过贯时期的理论在中国进一步具体化了，形成了中国化的过渡时期理论，为中国社会主义改造提供了行动指南。党在过渡时期的总路线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是社会主义建设和社会主义改造同时并举的路线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体现了社会主义工业化和社会主义改造的紧密结合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体现了解放生产力与发展生产力的有机统</w:t>
            </w:r>
            <w:r>
              <w:rPr>
                <w:rFonts w:hint="eastAsia"/>
                <w:lang w:val="en-US" w:eastAsia="zh-CN"/>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体现了变革生产关系与发展生产力的有机统</w:t>
            </w:r>
            <w:r>
              <w:rPr>
                <w:rFonts w:hint="eastAsia"/>
                <w:lang w:val="en-US" w:eastAsia="zh-CN"/>
              </w:rPr>
              <w:t>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过波时期总路线的“两翼”是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实现国家的社会主义工业化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实现对农业的社会主义改造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实现对手工业的社会主义改造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实现对资本主义工商业的社会主义改造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中国化的过渡时期理论认为，我国由新民主主义社会逐步过渡到社会主义社会这一过渡时期之所以必要，并且需要一个相当长的时间，是由于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需要一个相当长的时期来创造为保证社会主义完全胜利所必要的经济上的前提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需要一个相当长的时期来创造为保证社会主义完全胜利所必要的文化上的前提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需要一个相当长的时期来创造为保证社会主义完全胜利所必要的政治上的前提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改造我国个体农业和手工业及资本主义工商业，要求一个相当长的时期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中国化的过渡时期理论认为，我国之所以要进行社会主义改造，是因为只有完成了由生产资料的私人所有制到社会主义所有制的过渡，才利于社会生产力的迅速向前发展，才利于在技术上起一个革命，借以达到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大规模地出产各种工业和农业产品，提高人民的生活水平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确有把握地增强国防力量，反对帝国主义的侵略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巩固人民政权，防止反革命复辟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发动和支持世界革命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土地改革完成后，毛泽东分析我国农民的两大积极性是指</w:t>
            </w:r>
          </w:p>
        </w:tc>
      </w:tr>
      <w:tr>
        <w:tblPrEx>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个体经济积极性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互助合作积极性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集体经济积极性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个体劳动积极性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在社会主义改造时期，毛泽东提出“严重的问题是教育农民”，这是因为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农民既是私有者又是劳动者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对农民不能采取剥夺的方法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对农民只能引导、说服和教育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对农民要使其自愿地走合作化道路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在社会主义改造中，我国创造性地开辟了一条适合中国情况的对资本主义工商业进行社会主义改造的道路，主要有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用</w:t>
            </w:r>
            <w:r>
              <w:rPr>
                <w:rFonts w:hint="eastAsia"/>
              </w:rPr>
              <w:t>和平赎买的方法改造资本主义工商业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采取从低级到高级的国家资本主义的过渡形式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把资本主义工商业者改造成为自食其力的社会主义劳动者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遵循自愿互利、典型示范和国家帮助的原则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在进行社会主义改造，向社会主义过覆的进程中，中国共产党积累了丰富的历史经验，主要有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坚持社会主文工业化建设与社会主义改造同时并举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采取积极引导、逐步过的方式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用和平方法进行改造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表顾国家、集体，个人三者之间的利益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我国对个体农业实行社会主义改造遵循的原则有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自思互利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典型示范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国家帮助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公私兼质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我国对个体手工业的社会主义改造，采取了类似改造个体农业的逐步过的方法，以下逐步过度的形式中，在性质上相一致的过渡形式是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手</w:t>
            </w:r>
            <w:r>
              <w:rPr>
                <w:rFonts w:hint="eastAsia"/>
              </w:rPr>
              <w:t>工业供销合作社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手工业供销小组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手工业生产合作社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初级农业生产合作社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三大改造时，初级形式的国家资本主义表现为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委托加工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计划订货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统购统销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经销代销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“四马分肥”是指在对资本主义工商业进行社会主义改造的第一和第二步，即在实行初级形式的国家资本主义的企业和实行个别企业公私合营的企业，利润按四个方面进行分配即“四马分吧”。“四马”具体是指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国家所得税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企业公积金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工人福利费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资方红利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对民族资产阶级实行和平数买的必要性在于，和平买有利于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发挥私营工商业在国计民生方面的积极作用，促进国民经济的发展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争取和团结民族资产阶级，团结各民主觉派和各界爱国民主人士，巩固和发展统一战线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发挥民族资产阶级中大多数人的知识、才能、技术专长和管理经验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争取和团结那些原来同资产阶级相联系的知识分子为社会主义建设服务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我国之所以能够采取买的方式对资本主义工商业进行和平改造，其原因在于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民族资产阶级具有两面性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中国共产党与民族资产阶级长期保持着统一战线的关系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人民民主专政的国家政权和强大的国营经济造成私人资本主义在政治上、经济上对社会主义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国家对粮食和工业原料的统购统销，以及资本主义企业中工人群众对资本家的监督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对我国社会主义改造中出现的国家资本主义经济的认识，正确的有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是在人民政府管理之下的，用各种形式和国营社会主义经济联系着的，并受工人监督的资本主义经济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已经不是普通的资本主义经济，而是一种特殊的资本主义经济，即新式的国家资本主义经济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主要地不是为了资本家的利润而存在，而是为了供应人民和国家的需要而存在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这种新式国家资本主义经济是带看很大的社会主义性质的，是对工人和国家有利的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我国对资本主义工商业的改造采取买的方针，所谓赎买就是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国家有偿地将私营企业改变为国营企业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由国家支付一笔巨额补偿资金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让资本家在一定年限内从企业经营所得中获取一部分利润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国家把私营企业改变为集体企业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在对资本主义工商业的社会主义改造中，国家对资方在职人员和资方代理人采取“包下来”的政策，具体做法是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以企业为基地，“量才使用，适当照顾”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政治上适当安排</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工作上发挥作用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生活上安善照顾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把资本主义工商业者改造成为自食其力的社会主义劳动者，是适合中国情况的对资本主义工商业进行社会主义改造的道路的主要内容之一，它的优点在于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通过改造阶级成分的方式达到从整体上消灭资产阶级的目的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对企业的改造和对人的改造相结合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改造资本家个人与消灭他们所属的资产阶级相结合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既避免了激烈的阶级对抗，减少了改造的阻力，又推动了生产力的发展和社会的进步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我国在对个体农业进行社会主义改造的过程中，成功地开辟了一条适合我国情况的农业社会主义改造道路，其内容主要有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积极引导农民组织起来，走互助合作道路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遵循自愿互利、典型示范、国家帮助的原则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坚持积极領导、稳步前进的方针，采取循序渐进的步骤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在有条件的地区推广农业生产责任制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1956年年底我国对农业，手工业和资本主义工商业的社会主义改造的基本完成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标志着中国历史上长达数千年的阶级刹削制度的结束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实现了由新民主主义向社会主义的转变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标志着社会主义基本制度在我国初步确立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标志着我国的社会主义初级阶段从此开始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sz w:val="24"/>
                <w:szCs w:val="24"/>
                <w:lang w:val="en-US" w:eastAsia="zh-CN"/>
              </w:rPr>
            </w:pPr>
            <w:r>
              <w:rPr>
                <w:rFonts w:hint="eastAsia"/>
                <w:sz w:val="24"/>
                <w:szCs w:val="24"/>
              </w:rPr>
              <w:t>毛泽东思想和中国特色社会主义理论体系_</w:t>
            </w:r>
            <w:r>
              <w:rPr>
                <w:rFonts w:hint="eastAsia"/>
                <w:sz w:val="24"/>
                <w:szCs w:val="24"/>
                <w:lang w:val="en-US" w:eastAsia="zh-CN"/>
              </w:rPr>
              <w:t>社会主义改造理论</w:t>
            </w:r>
          </w:p>
        </w:tc>
      </w:tr>
    </w:tbl>
    <w:p>
      <w:pPr>
        <w:tabs>
          <w:tab w:val="left" w:pos="671"/>
        </w:tabs>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社会主义改造完成后，我国的社会阶级关系发生了根本的变化，工人阶级已经成为国家的领导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官僚资产阶级在中国内地已经被消灭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原来的地主和富农正在被改造成为自食其力的新人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民族资产阶级分子被改造成为自食其力的社会主义劳动者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亿万农民和其他个体劳动者已经变成社会主义的集体劳动者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val="en-US"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社会主义基本制度的确立是中国历史上最深刻最伟大的社会变革，为当代中国一切发展进步莫定了制度基础，也为中国特色社会主义制度的创新和发展提供了重要条件。社会主义基本制度确立的重大意义在于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极大地提高了工人阶级和广大劳动人民的积极性和创造性，极大地促进了我国社会生产力的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形成了社会主义制度的中国模式，为其他国家确立社会主义提供了标准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使广大劳动人民真正成为国家的主人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是世界社会主义运动史上又一个历史性的伟大胜利，进一步改变了世界政治经济格局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rFonts w:hint="eastAsia"/>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275</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在中国确立社会主义制度是中国共产党在90多年波澜壮阔的历史进程中为中华民族作出的三个伟大历史贡献之一。社会主义制度的确立，完成了中华民族有史以来最为广泛而深刻的社会变革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实现了中华民族由不断衰落到根本扭转命运、持续走向繁荣富强的伟大飞跃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实现了马克思主义同中国实际的第二次结合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为当代中国一切发展进步莫定了根本政治前提和制度基础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为中国发展富强、中国人民生活富裕奠定了坚实基础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毛泽东思想和中国特色社会主义理论体系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4"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rPr>
              <w:t>毛泽东思想和中国特色社会主义理论体系_</w:t>
            </w:r>
            <w:r>
              <w:rPr>
                <w:rFonts w:hint="eastAsia"/>
                <w:lang w:val="en-US" w:eastAsia="zh-CN"/>
              </w:rPr>
              <w:t>社会主义改造理论</w:t>
            </w:r>
          </w:p>
        </w:tc>
      </w:tr>
    </w:tbl>
    <w:p>
      <w:pPr>
        <w:tabs>
          <w:tab w:val="left" w:pos="671"/>
        </w:tabs>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30C8"/>
    <w:rsid w:val="079D77FB"/>
    <w:rsid w:val="09A007D5"/>
    <w:rsid w:val="0C2B051A"/>
    <w:rsid w:val="0D430D01"/>
    <w:rsid w:val="11853C33"/>
    <w:rsid w:val="11D51920"/>
    <w:rsid w:val="12924928"/>
    <w:rsid w:val="1A180184"/>
    <w:rsid w:val="1E887E8F"/>
    <w:rsid w:val="37437BA1"/>
    <w:rsid w:val="38F96504"/>
    <w:rsid w:val="3D3C2A06"/>
    <w:rsid w:val="3E9C6A72"/>
    <w:rsid w:val="430B4DC0"/>
    <w:rsid w:val="4E4543FF"/>
    <w:rsid w:val="56661203"/>
    <w:rsid w:val="580B12A9"/>
    <w:rsid w:val="6D535020"/>
    <w:rsid w:val="72221465"/>
    <w:rsid w:val="75560505"/>
    <w:rsid w:val="768F4EBA"/>
    <w:rsid w:val="7E21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2018-07-23T08:04:00Z</dcterms:created>
  <dc:creator>hp</dc:creator>
  <cp:lastModifiedBy>脾气小姐~</cp:lastModifiedBy>
  <dcterms:modified xsi:type="dcterms:W3CDTF">2018-07-26T09:45:02Z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